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0EC3B3C7" w:rsidR="0040398E" w:rsidRPr="00482666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482666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2022/2023</w:t>
          </w:r>
        </w:sdtContent>
      </w:sdt>
    </w:p>
    <w:tbl>
      <w:tblPr>
        <w:tblStyle w:val="a0"/>
        <w:tblW w:w="4642" w:type="pct"/>
        <w:tblLook w:val="04A0" w:firstRow="1" w:lastRow="0" w:firstColumn="1" w:lastColumn="0" w:noHBand="0" w:noVBand="1"/>
        <w:tblDescription w:val="简历"/>
      </w:tblPr>
      <w:tblGrid>
        <w:gridCol w:w="567"/>
        <w:gridCol w:w="142"/>
        <w:gridCol w:w="1441"/>
        <w:gridCol w:w="142"/>
        <w:gridCol w:w="233"/>
        <w:gridCol w:w="142"/>
        <w:gridCol w:w="6296"/>
        <w:gridCol w:w="142"/>
      </w:tblGrid>
      <w:tr w:rsidR="00482666" w:rsidRPr="00482666" w14:paraId="60F081C3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796BCB47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6C063B0" w14:textId="246608C9" w:rsidR="008C2DB4" w:rsidRPr="00482666" w:rsidRDefault="008C2DB4" w:rsidP="00700ACF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2DBD393F" w14:textId="1EFA0F46" w:rsidR="008C2DB4" w:rsidRPr="00482666" w:rsidRDefault="008C2DB4" w:rsidP="00700AC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1DE1BE87" w14:textId="0DEFD335" w:rsidR="008C2DB4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2022.09.18 So 14:30</w:t>
            </w:r>
          </w:p>
          <w:p w14:paraId="4F49E55A" w14:textId="7B84B1EF" w:rsidR="004E11A3" w:rsidRPr="00482666" w:rsidRDefault="008C2DB4" w:rsidP="00700ACF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Ballet-Giselle</w:t>
            </w:r>
          </w:p>
        </w:tc>
      </w:tr>
      <w:tr w:rsidR="00482666" w:rsidRPr="00482666" w14:paraId="2F3E0841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5177653F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7602C9" w14:textId="37624ED7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77559F39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2CBDE8C" w14:textId="77777777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2022.09.22 19:00</w:t>
            </w:r>
          </w:p>
          <w:p w14:paraId="2ACA557B" w14:textId="122586EA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Carmen</w:t>
            </w:r>
          </w:p>
        </w:tc>
      </w:tr>
      <w:tr w:rsidR="00482666" w:rsidRPr="00CB296F" w14:paraId="0119A305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39F9EFD2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FA92A9A" w14:textId="6C74053D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7D40EAB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50C023C" w14:textId="13E6620D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2022.09.23 19:30</w:t>
            </w:r>
          </w:p>
          <w:p w14:paraId="5D437CDA" w14:textId="6CEEEF03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Ballet-Dritte Sinfonie von Gustav Mahler</w:t>
            </w:r>
          </w:p>
        </w:tc>
      </w:tr>
      <w:tr w:rsidR="00482666" w:rsidRPr="00482666" w14:paraId="225EC8BC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6471FDA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05AF0E67" w14:textId="44720C1A" w:rsidR="008C2DB4" w:rsidRPr="00482666" w:rsidRDefault="008C2DB4" w:rsidP="00C95C64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7C842DC" w14:textId="77777777" w:rsidR="008C2DB4" w:rsidRPr="00482666" w:rsidRDefault="008C2DB4" w:rsidP="00C95C64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FBED35C" w14:textId="775DFE35" w:rsidR="008C2DB4" w:rsidRPr="00482666" w:rsidRDefault="008C2DB4" w:rsidP="00C95C64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2022.09.27 19:00</w:t>
            </w:r>
          </w:p>
          <w:p w14:paraId="60EDEB0A" w14:textId="78409B7B" w:rsidR="008C2DB4" w:rsidRPr="00482666" w:rsidRDefault="008C2DB4" w:rsidP="00C95C64">
            <w:pPr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Nabucco</w:t>
            </w:r>
          </w:p>
        </w:tc>
      </w:tr>
      <w:tr w:rsidR="00482666" w:rsidRPr="00482666" w14:paraId="0D848A82" w14:textId="77777777" w:rsidTr="00482666">
        <w:tc>
          <w:tcPr>
            <w:tcW w:w="709" w:type="dxa"/>
            <w:gridSpan w:val="2"/>
            <w:shd w:val="clear" w:color="auto" w:fill="F8EBD1" w:themeFill="background2" w:themeFillTint="33"/>
          </w:tcPr>
          <w:p w14:paraId="364F45CE" w14:textId="77777777" w:rsidR="008C2DB4" w:rsidRPr="00482666" w:rsidRDefault="008C2DB4" w:rsidP="00DF610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5D13391C" w14:textId="153BE866" w:rsidR="008C2DB4" w:rsidRPr="00482666" w:rsidRDefault="008C2DB4" w:rsidP="00197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4582D611" w14:textId="77777777" w:rsidR="008C2DB4" w:rsidRPr="00482666" w:rsidRDefault="008C2DB4" w:rsidP="00197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41DFFEEE" w14:textId="05CE196B" w:rsidR="008C2DB4" w:rsidRPr="00482666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</w:t>
            </w:r>
            <w:r w:rsidR="002B4E0C" w:rsidRPr="00482666">
              <w:rPr>
                <w:color w:val="3A4B5B" w:themeColor="accent1" w:themeShade="80"/>
                <w:sz w:val="18"/>
              </w:rPr>
              <w:t>0</w:t>
            </w:r>
            <w:r w:rsidRPr="00482666">
              <w:rPr>
                <w:color w:val="3A4B5B" w:themeColor="accent1" w:themeShade="80"/>
                <w:sz w:val="18"/>
              </w:rPr>
              <w:t>.</w:t>
            </w:r>
            <w:r w:rsidR="002B4E0C" w:rsidRPr="00482666">
              <w:rPr>
                <w:color w:val="3A4B5B" w:themeColor="accent1" w:themeShade="80"/>
                <w:sz w:val="18"/>
              </w:rPr>
              <w:t>21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2B4E0C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19:00</w:t>
            </w:r>
          </w:p>
          <w:p w14:paraId="475B1D6C" w14:textId="21E899EA" w:rsidR="008C2DB4" w:rsidRPr="00482666" w:rsidRDefault="008C2DB4" w:rsidP="00197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IL Trovatore</w:t>
            </w:r>
          </w:p>
        </w:tc>
      </w:tr>
      <w:tr w:rsidR="00482666" w:rsidRPr="00482666" w14:paraId="3D378783" w14:textId="77777777" w:rsidTr="00CB296F">
        <w:tc>
          <w:tcPr>
            <w:tcW w:w="709" w:type="dxa"/>
            <w:gridSpan w:val="2"/>
            <w:shd w:val="clear" w:color="auto" w:fill="auto"/>
          </w:tcPr>
          <w:p w14:paraId="78FB8939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64CC3C20" w14:textId="3163DB69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Rostock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0A2B9189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6667DAEB" w14:textId="06517483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2022.10.22 Sa 19:30</w:t>
            </w:r>
          </w:p>
          <w:p w14:paraId="447AFC8D" w14:textId="57B81E6D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L'elisir d'amore</w:t>
            </w:r>
          </w:p>
        </w:tc>
      </w:tr>
      <w:tr w:rsidR="00482666" w:rsidRPr="00482666" w14:paraId="3EA697C9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1D4CA227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FF57A54" w14:textId="59DCC10F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76298EC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04E730F9" w14:textId="5CC65FF5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2022.11.12 Sa 19:00</w:t>
            </w:r>
          </w:p>
          <w:p w14:paraId="0C915640" w14:textId="4A0C61D6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Faust</w:t>
            </w:r>
          </w:p>
        </w:tc>
      </w:tr>
      <w:tr w:rsidR="00482666" w:rsidRPr="00482666" w14:paraId="0DA20C7F" w14:textId="77777777" w:rsidTr="0047626C">
        <w:tc>
          <w:tcPr>
            <w:tcW w:w="709" w:type="dxa"/>
            <w:gridSpan w:val="2"/>
            <w:shd w:val="clear" w:color="auto" w:fill="E5EAEE" w:themeFill="accent1" w:themeFillTint="33"/>
          </w:tcPr>
          <w:p w14:paraId="1BCECBCD" w14:textId="77777777" w:rsidR="003C17C0" w:rsidRPr="00482666" w:rsidRDefault="003C17C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57622E01" w14:textId="1A35C4E2" w:rsidR="003C17C0" w:rsidRPr="00482666" w:rsidRDefault="003C17C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C8BCFC0" w14:textId="77777777" w:rsidR="003C17C0" w:rsidRPr="00482666" w:rsidRDefault="003C17C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013F912A" w14:textId="77777777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2022.11.13 So 16:00</w:t>
            </w:r>
          </w:p>
          <w:p w14:paraId="4AADEE76" w14:textId="7EB0B7DE" w:rsidR="003C17C0" w:rsidRPr="00482666" w:rsidRDefault="003C17C0" w:rsidP="003C17C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Der fliegende Holländer</w:t>
            </w:r>
          </w:p>
        </w:tc>
      </w:tr>
      <w:tr w:rsidR="00482666" w:rsidRPr="00482666" w14:paraId="0A9D842C" w14:textId="77777777" w:rsidTr="007454AD">
        <w:tc>
          <w:tcPr>
            <w:tcW w:w="709" w:type="dxa"/>
            <w:gridSpan w:val="2"/>
            <w:shd w:val="clear" w:color="auto" w:fill="D7F7D8"/>
          </w:tcPr>
          <w:p w14:paraId="7475F924" w14:textId="77777777" w:rsidR="00894750" w:rsidRPr="00482666" w:rsidRDefault="00894750" w:rsidP="003C17C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CE3CA78" w14:textId="33B6BDC5" w:rsidR="00894750" w:rsidRPr="00482666" w:rsidRDefault="00894750" w:rsidP="003C17C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9DB491D" w14:textId="77777777" w:rsidR="00894750" w:rsidRPr="00482666" w:rsidRDefault="00894750" w:rsidP="003C17C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FA76C00" w14:textId="388F6152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 xml:space="preserve"> </w:t>
            </w:r>
            <w:r w:rsidR="003A74AA" w:rsidRPr="00482666">
              <w:rPr>
                <w:color w:val="3A4B5B" w:themeColor="accent1" w:themeShade="80"/>
                <w:sz w:val="18"/>
              </w:rPr>
              <w:t>Fr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3A74AA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>:</w:t>
            </w:r>
            <w:r w:rsidR="003A74AA" w:rsidRPr="00482666">
              <w:rPr>
                <w:color w:val="3A4B5B" w:themeColor="accent1" w:themeShade="80"/>
                <w:sz w:val="18"/>
              </w:rPr>
              <w:t>3</w:t>
            </w:r>
            <w:r w:rsidRPr="00482666">
              <w:rPr>
                <w:color w:val="3A4B5B" w:themeColor="accent1" w:themeShade="80"/>
                <w:sz w:val="18"/>
              </w:rPr>
              <w:t>0</w:t>
            </w:r>
          </w:p>
          <w:p w14:paraId="6C90D08C" w14:textId="3C42ED32" w:rsidR="00894750" w:rsidRPr="00482666" w:rsidRDefault="003A74AA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HÄNSEL UND GRETEL</w:t>
            </w:r>
          </w:p>
        </w:tc>
      </w:tr>
      <w:tr w:rsidR="00482666" w:rsidRPr="00482666" w14:paraId="77A0F03A" w14:textId="77777777" w:rsidTr="007454AD">
        <w:tc>
          <w:tcPr>
            <w:tcW w:w="709" w:type="dxa"/>
            <w:gridSpan w:val="2"/>
            <w:shd w:val="clear" w:color="auto" w:fill="D7F7D8"/>
          </w:tcPr>
          <w:p w14:paraId="0B662DE0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69FA97B4" w14:textId="1BAB0E43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D9AD079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403EFA1" w14:textId="647B25D3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2022.11.1</w:t>
            </w:r>
            <w:r w:rsidR="00AA5B37" w:rsidRPr="00482666">
              <w:rPr>
                <w:color w:val="3A4B5B" w:themeColor="accent1" w:themeShade="80"/>
                <w:sz w:val="18"/>
              </w:rPr>
              <w:t>9</w:t>
            </w:r>
            <w:r w:rsidRPr="00482666">
              <w:rPr>
                <w:color w:val="3A4B5B" w:themeColor="accent1" w:themeShade="80"/>
                <w:sz w:val="18"/>
              </w:rPr>
              <w:t xml:space="preserve"> S</w:t>
            </w:r>
            <w:r w:rsidR="002624E7" w:rsidRPr="00482666">
              <w:rPr>
                <w:color w:val="3A4B5B" w:themeColor="accent1" w:themeShade="80"/>
                <w:sz w:val="18"/>
              </w:rPr>
              <w:t>a</w:t>
            </w:r>
            <w:r w:rsidRPr="00482666">
              <w:rPr>
                <w:color w:val="3A4B5B" w:themeColor="accent1" w:themeShade="80"/>
                <w:sz w:val="18"/>
              </w:rPr>
              <w:t xml:space="preserve"> 1</w:t>
            </w:r>
            <w:r w:rsidR="002624E7" w:rsidRPr="00482666">
              <w:rPr>
                <w:color w:val="3A4B5B" w:themeColor="accent1" w:themeShade="80"/>
                <w:sz w:val="18"/>
              </w:rPr>
              <w:t>8</w:t>
            </w:r>
            <w:r w:rsidRPr="00482666">
              <w:rPr>
                <w:color w:val="3A4B5B" w:themeColor="accent1" w:themeShade="80"/>
                <w:sz w:val="18"/>
              </w:rPr>
              <w:t>:00</w:t>
            </w:r>
          </w:p>
          <w:p w14:paraId="473C8401" w14:textId="7F99BAB5" w:rsidR="00894750" w:rsidRPr="00482666" w:rsidRDefault="0092230C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ZAUBERFLÖTE</w:t>
            </w:r>
          </w:p>
        </w:tc>
      </w:tr>
      <w:tr w:rsidR="007448C9" w:rsidRPr="00482666" w14:paraId="09DDA648" w14:textId="77777777" w:rsidTr="007454AD">
        <w:tc>
          <w:tcPr>
            <w:tcW w:w="709" w:type="dxa"/>
            <w:gridSpan w:val="2"/>
            <w:shd w:val="clear" w:color="auto" w:fill="D7F7D8"/>
          </w:tcPr>
          <w:p w14:paraId="054EC273" w14:textId="77777777" w:rsidR="00894750" w:rsidRPr="00482666" w:rsidRDefault="00894750" w:rsidP="00894750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39866AD4" w14:textId="0C4ED970" w:rsidR="00894750" w:rsidRPr="00482666" w:rsidRDefault="00894750" w:rsidP="00894750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4BD1191" w14:textId="77777777" w:rsidR="00894750" w:rsidRPr="00482666" w:rsidRDefault="00894750" w:rsidP="00894750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0297C75E" w14:textId="04C3B7B0" w:rsidR="00894750" w:rsidRPr="00482666" w:rsidRDefault="00894750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2022.11.</w:t>
            </w:r>
            <w:r w:rsidR="00AA5B37" w:rsidRPr="00482666">
              <w:rPr>
                <w:color w:val="3A4B5B" w:themeColor="accent1" w:themeShade="80"/>
                <w:sz w:val="18"/>
              </w:rPr>
              <w:t>20</w:t>
            </w:r>
            <w:r w:rsidRPr="00482666">
              <w:rPr>
                <w:color w:val="3A4B5B" w:themeColor="accent1" w:themeShade="80"/>
                <w:sz w:val="18"/>
              </w:rPr>
              <w:t xml:space="preserve"> So 16:00</w:t>
            </w:r>
          </w:p>
          <w:p w14:paraId="1457DD9E" w14:textId="03366600" w:rsidR="00894750" w:rsidRPr="00482666" w:rsidRDefault="00E465F7" w:rsidP="00894750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</w:rPr>
              <w:t>DIE MEISTERSINGER VON NÜRNBERG</w:t>
            </w:r>
          </w:p>
        </w:tc>
      </w:tr>
      <w:tr w:rsidR="008D0176" w:rsidRPr="00482666" w14:paraId="2CF854A5" w14:textId="77777777" w:rsidTr="007454AD">
        <w:tc>
          <w:tcPr>
            <w:tcW w:w="709" w:type="dxa"/>
            <w:gridSpan w:val="2"/>
            <w:shd w:val="clear" w:color="auto" w:fill="E6E8E9" w:themeFill="text2" w:themeFillTint="1A"/>
          </w:tcPr>
          <w:p w14:paraId="0A432DE9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4E44EC1C" w14:textId="41F9B7DD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4522BBF0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133DF2FC" w14:textId="20044137" w:rsidR="00B16BAD" w:rsidRPr="00482666" w:rsidRDefault="00B16BAD" w:rsidP="00B16BA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090C592" w14:textId="00EBF20F" w:rsidR="008D0176" w:rsidRPr="00482666" w:rsidRDefault="0051048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510486">
              <w:rPr>
                <w:color w:val="3A4B5B" w:themeColor="accent1" w:themeShade="80"/>
                <w:sz w:val="18"/>
              </w:rPr>
              <w:t>Dona Nobis Pacem</w:t>
            </w:r>
          </w:p>
        </w:tc>
      </w:tr>
      <w:tr w:rsidR="008D0176" w:rsidRPr="00482666" w14:paraId="2E66A9FA" w14:textId="77777777" w:rsidTr="000757D5">
        <w:tc>
          <w:tcPr>
            <w:tcW w:w="709" w:type="dxa"/>
            <w:gridSpan w:val="2"/>
            <w:shd w:val="clear" w:color="auto" w:fill="FFFFCC"/>
          </w:tcPr>
          <w:p w14:paraId="4DC8B5A2" w14:textId="77777777" w:rsidR="008D0176" w:rsidRPr="00482666" w:rsidRDefault="008D0176" w:rsidP="008D01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7ECDD7F" w14:textId="4F338201" w:rsidR="008D0176" w:rsidRPr="00482666" w:rsidRDefault="008D0176" w:rsidP="008D01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FA27AE" w14:textId="77777777" w:rsidR="008D0176" w:rsidRPr="00482666" w:rsidRDefault="008D0176" w:rsidP="008D01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60F370F" w14:textId="6A130482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4BD1102F" w14:textId="2F1105CE" w:rsidR="008D0176" w:rsidRPr="00482666" w:rsidRDefault="008D0176" w:rsidP="008D0176">
            <w:pPr>
              <w:spacing w:after="120"/>
              <w:rPr>
                <w:color w:val="3A4B5B" w:themeColor="accent1" w:themeShade="80"/>
                <w:sz w:val="18"/>
              </w:rPr>
            </w:pPr>
            <w:r w:rsidRPr="00042D92">
              <w:rPr>
                <w:color w:val="3A4B5B" w:themeColor="accent1" w:themeShade="80"/>
                <w:sz w:val="18"/>
              </w:rPr>
              <w:t>Don Quichotte</w:t>
            </w:r>
          </w:p>
        </w:tc>
      </w:tr>
      <w:tr w:rsidR="007A7D63" w:rsidRPr="00482666" w14:paraId="682F4073" w14:textId="77777777" w:rsidTr="007454AD">
        <w:tc>
          <w:tcPr>
            <w:tcW w:w="709" w:type="dxa"/>
            <w:gridSpan w:val="2"/>
            <w:shd w:val="clear" w:color="auto" w:fill="D7F7D8"/>
          </w:tcPr>
          <w:p w14:paraId="0BC7BA75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848E24A" w14:textId="2B1A92F3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F1DE4CE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EDAEAEA" w14:textId="1990EE96" w:rsidR="007A61A8" w:rsidRPr="00482666" w:rsidRDefault="007A61A8" w:rsidP="007A61A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14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Mi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8DFAE51" w14:textId="0AC5C4D8" w:rsidR="007A7D63" w:rsidRPr="00482666" w:rsidRDefault="007A61A8" w:rsidP="007A7D6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Die Zauberin</w:t>
            </w:r>
          </w:p>
        </w:tc>
      </w:tr>
      <w:tr w:rsidR="007A7D63" w:rsidRPr="00482666" w14:paraId="091E02AF" w14:textId="77777777" w:rsidTr="007454AD">
        <w:tc>
          <w:tcPr>
            <w:tcW w:w="709" w:type="dxa"/>
            <w:gridSpan w:val="2"/>
            <w:shd w:val="clear" w:color="auto" w:fill="D7F7D8"/>
          </w:tcPr>
          <w:p w14:paraId="34506913" w14:textId="77777777" w:rsidR="007A7D63" w:rsidRPr="00482666" w:rsidRDefault="007A7D63" w:rsidP="007A7D63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BDBCC0E" w14:textId="3584322B" w:rsidR="007A7D63" w:rsidRPr="00482666" w:rsidRDefault="007A7D63" w:rsidP="007A7D63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A2FF9E0" w14:textId="77777777" w:rsidR="007A7D63" w:rsidRPr="00482666" w:rsidRDefault="007A7D63" w:rsidP="007A7D63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1666B483" w14:textId="30641CCC" w:rsidR="00960E04" w:rsidRPr="00482666" w:rsidRDefault="00960E0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16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Fi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6D91B01C" w14:textId="0225A850" w:rsidR="007A7D63" w:rsidRPr="00482666" w:rsidRDefault="00997944" w:rsidP="00960E04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7944">
              <w:rPr>
                <w:color w:val="3A4B5B" w:themeColor="accent1" w:themeShade="80"/>
                <w:sz w:val="18"/>
                <w:lang w:val="de-DE"/>
              </w:rPr>
              <w:t>MANON LESCAUT</w:t>
            </w:r>
          </w:p>
        </w:tc>
      </w:tr>
      <w:tr w:rsidR="009D3FA6" w:rsidRPr="009D3FA6" w14:paraId="023FC21E" w14:textId="77777777" w:rsidTr="007454AD">
        <w:tc>
          <w:tcPr>
            <w:tcW w:w="709" w:type="dxa"/>
            <w:gridSpan w:val="2"/>
            <w:shd w:val="clear" w:color="auto" w:fill="D7F7D8"/>
          </w:tcPr>
          <w:p w14:paraId="0CD6AB3E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2742ADD" w14:textId="06BCE5D4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D9D22BF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17C9B2C9" w14:textId="77777777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2022.12.20 Di.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2FDC8869" w14:textId="77777777" w:rsidR="009D3FA6" w:rsidRPr="00E174D4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174D4">
              <w:rPr>
                <w:color w:val="3A4B5B" w:themeColor="accent1" w:themeShade="80"/>
                <w:sz w:val="18"/>
                <w:lang w:val="de-DE"/>
              </w:rPr>
              <w:t>BENJAMIN BERNHEIM (TENOR)</w:t>
            </w:r>
          </w:p>
          <w:p w14:paraId="704AD7A5" w14:textId="3A69F13F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174D4">
              <w:rPr>
                <w:color w:val="3A4B5B" w:themeColor="accent1" w:themeShade="80"/>
                <w:sz w:val="18"/>
                <w:lang w:val="de-DE"/>
              </w:rPr>
              <w:t>CARRIE-ANN MATHESON (KLAVIER)</w:t>
            </w:r>
          </w:p>
        </w:tc>
      </w:tr>
      <w:tr w:rsidR="009D3FA6" w:rsidRPr="00482666" w14:paraId="6BEC02B8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12AE084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7A3BE3B" w14:textId="66D1719E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FC58CDC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0C009C42" w14:textId="25B2BB3F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2022.12.25 So 16:00</w:t>
            </w:r>
          </w:p>
          <w:p w14:paraId="58B9D34C" w14:textId="77777777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Ballet-Schwanensee</w:t>
            </w:r>
          </w:p>
        </w:tc>
      </w:tr>
      <w:tr w:rsidR="009D3FA6" w:rsidRPr="00482666" w14:paraId="7CFBE2A2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45C67B8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C1EF3A3" w14:textId="44F41F2A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A757639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D2B2812" w14:textId="37A3EBA5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2022.12.26 Fr 14:30</w:t>
            </w:r>
          </w:p>
          <w:p w14:paraId="374569E2" w14:textId="02E2736D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(Everding) </w:t>
            </w:r>
          </w:p>
        </w:tc>
      </w:tr>
      <w:tr w:rsidR="009D3FA6" w:rsidRPr="00482666" w14:paraId="1F9DDDCC" w14:textId="77777777" w:rsidTr="00E53B90">
        <w:tc>
          <w:tcPr>
            <w:tcW w:w="709" w:type="dxa"/>
            <w:gridSpan w:val="2"/>
            <w:shd w:val="clear" w:color="auto" w:fill="D7F7D8"/>
          </w:tcPr>
          <w:p w14:paraId="1DAD4063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A8BD954" w14:textId="31283D87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021D2A4F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FCD3D21" w14:textId="2ADF1D8B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2023.01.01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18.00</w:t>
            </w:r>
          </w:p>
          <w:p w14:paraId="33ECD46B" w14:textId="2FAF1A11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0E4986">
              <w:rPr>
                <w:color w:val="3A4B5B" w:themeColor="accent1" w:themeShade="80"/>
                <w:sz w:val="18"/>
                <w:lang w:val="de-DE"/>
              </w:rPr>
              <w:t>WERTHER</w:t>
            </w:r>
            <w:r>
              <w:rPr>
                <w:color w:val="3A4B5B" w:themeColor="accent1" w:themeShade="80"/>
                <w:sz w:val="18"/>
                <w:lang w:val="de-DE"/>
              </w:rPr>
              <w:t>-</w:t>
            </w:r>
            <w:r w:rsidRPr="000E4986">
              <w:rPr>
                <w:color w:val="3A4B5B" w:themeColor="accent1" w:themeShade="80"/>
                <w:sz w:val="18"/>
                <w:lang w:val="de-DE"/>
              </w:rPr>
              <w:t>JULES MASSENET</w:t>
            </w:r>
          </w:p>
        </w:tc>
      </w:tr>
      <w:tr w:rsidR="009D3FA6" w:rsidRPr="00482666" w14:paraId="57148AB2" w14:textId="77777777" w:rsidTr="00E53B90">
        <w:tc>
          <w:tcPr>
            <w:tcW w:w="709" w:type="dxa"/>
            <w:gridSpan w:val="2"/>
            <w:shd w:val="clear" w:color="auto" w:fill="D7F7D8"/>
          </w:tcPr>
          <w:p w14:paraId="721E5208" w14:textId="77777777" w:rsidR="009D3FA6" w:rsidRPr="00482666" w:rsidRDefault="009D3FA6" w:rsidP="009D3FA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103DF64B" w14:textId="2137A0FC" w:rsidR="009D3FA6" w:rsidRPr="00482666" w:rsidRDefault="009D3FA6" w:rsidP="009D3FA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341E589D" w14:textId="77777777" w:rsidR="009D3FA6" w:rsidRPr="00482666" w:rsidRDefault="009D3FA6" w:rsidP="009D3FA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90C4D8D" w14:textId="4050D122" w:rsidR="009D3FA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2023.01.07 Sa.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.00</w:t>
            </w:r>
          </w:p>
          <w:p w14:paraId="0B3A4FD0" w14:textId="53506041" w:rsidR="009D3FA6" w:rsidRPr="00482666" w:rsidRDefault="009D3FA6" w:rsidP="009D3FA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4B99">
              <w:rPr>
                <w:color w:val="3A4B5B" w:themeColor="accent1" w:themeShade="80"/>
                <w:sz w:val="18"/>
                <w:lang w:val="de-DE"/>
              </w:rPr>
              <w:t>EUGEN ONEGIN</w:t>
            </w:r>
          </w:p>
        </w:tc>
      </w:tr>
      <w:tr w:rsidR="003D4C51" w:rsidRPr="00482666" w14:paraId="1ABDD6E3" w14:textId="77777777" w:rsidTr="00843ED4">
        <w:tc>
          <w:tcPr>
            <w:tcW w:w="709" w:type="dxa"/>
            <w:gridSpan w:val="2"/>
            <w:shd w:val="clear" w:color="auto" w:fill="F8EBD1"/>
          </w:tcPr>
          <w:p w14:paraId="2308928A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1AEA71FB" w14:textId="10F935B9" w:rsidR="003D4C51" w:rsidRPr="00482666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2F23665A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438EA72A" w14:textId="77777777" w:rsidR="003D4C51" w:rsidRPr="007D72EC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14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Sa</w:t>
            </w:r>
            <w:r w:rsidRPr="007D72EC">
              <w:rPr>
                <w:color w:val="3A4B5B" w:themeColor="accent1" w:themeShade="80"/>
                <w:sz w:val="18"/>
              </w:rPr>
              <w:t xml:space="preserve"> 19:</w:t>
            </w:r>
            <w:r>
              <w:rPr>
                <w:color w:val="3A4B5B" w:themeColor="accent1" w:themeShade="80"/>
                <w:sz w:val="18"/>
              </w:rPr>
              <w:t>3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7C1A5F10" w14:textId="52AFCF7F" w:rsidR="003D4C51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73767A">
              <w:rPr>
                <w:color w:val="3A4B5B" w:themeColor="accent1" w:themeShade="80"/>
                <w:sz w:val="18"/>
              </w:rPr>
              <w:t>Madama Butterfly</w:t>
            </w:r>
          </w:p>
        </w:tc>
      </w:tr>
      <w:tr w:rsidR="003D4C51" w:rsidRPr="00482666" w14:paraId="7E468359" w14:textId="77777777" w:rsidTr="0047626C">
        <w:tc>
          <w:tcPr>
            <w:tcW w:w="709" w:type="dxa"/>
            <w:gridSpan w:val="2"/>
            <w:shd w:val="clear" w:color="auto" w:fill="E5EAEE"/>
          </w:tcPr>
          <w:p w14:paraId="74574D99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/>
          </w:tcPr>
          <w:p w14:paraId="5448CCEF" w14:textId="5BF51660" w:rsidR="003D4C51" w:rsidRPr="00482666" w:rsidRDefault="003D4C51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/>
          </w:tcPr>
          <w:p w14:paraId="07EACB76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/>
          </w:tcPr>
          <w:p w14:paraId="11308729" w14:textId="77777777" w:rsidR="003D4C51" w:rsidRPr="007D72EC" w:rsidRDefault="003D4C51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1</w:t>
            </w:r>
            <w:r w:rsidRPr="007D72EC">
              <w:rPr>
                <w:color w:val="3A4B5B" w:themeColor="accent1" w:themeShade="80"/>
                <w:sz w:val="18"/>
              </w:rPr>
              <w:t>.</w:t>
            </w:r>
            <w:r>
              <w:rPr>
                <w:color w:val="3A4B5B" w:themeColor="accent1" w:themeShade="80"/>
                <w:sz w:val="18"/>
              </w:rPr>
              <w:t>15</w:t>
            </w:r>
            <w:r w:rsidRPr="007D72EC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So</w:t>
            </w:r>
            <w:r w:rsidRPr="007D72EC">
              <w:rPr>
                <w:color w:val="3A4B5B" w:themeColor="accent1" w:themeShade="80"/>
                <w:sz w:val="18"/>
              </w:rPr>
              <w:t xml:space="preserve"> 1</w:t>
            </w:r>
            <w:r>
              <w:rPr>
                <w:color w:val="3A4B5B" w:themeColor="accent1" w:themeShade="80"/>
                <w:sz w:val="18"/>
              </w:rPr>
              <w:t>5</w:t>
            </w:r>
            <w:r w:rsidRPr="007D72EC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0</w:t>
            </w:r>
            <w:r w:rsidRPr="007D72EC">
              <w:rPr>
                <w:color w:val="3A4B5B" w:themeColor="accent1" w:themeShade="80"/>
                <w:sz w:val="18"/>
              </w:rPr>
              <w:t>0</w:t>
            </w:r>
          </w:p>
          <w:p w14:paraId="558C3127" w14:textId="0DBDE0E7" w:rsidR="003D4C51" w:rsidRDefault="003D4C51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A723EC">
              <w:rPr>
                <w:color w:val="3A4B5B" w:themeColor="accent1" w:themeShade="80"/>
                <w:sz w:val="18"/>
              </w:rPr>
              <w:t>La bohème</w:t>
            </w:r>
          </w:p>
        </w:tc>
      </w:tr>
      <w:tr w:rsidR="005064E7" w:rsidRPr="00482666" w14:paraId="57B17623" w14:textId="77777777" w:rsidTr="005064E7">
        <w:tc>
          <w:tcPr>
            <w:tcW w:w="709" w:type="dxa"/>
            <w:gridSpan w:val="2"/>
            <w:shd w:val="clear" w:color="auto" w:fill="FFFFCC"/>
          </w:tcPr>
          <w:p w14:paraId="28059A68" w14:textId="77777777" w:rsidR="005064E7" w:rsidRPr="00482666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0153D5" w14:textId="71CF9D7F" w:rsidR="005064E7" w:rsidRPr="00482666" w:rsidRDefault="005064E7" w:rsidP="005064E7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FF9FA3B" w14:textId="77777777" w:rsidR="005064E7" w:rsidRPr="00482666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44D9FD1C" w14:textId="74F55EC7" w:rsidR="005064E7" w:rsidRPr="00482666" w:rsidRDefault="005064E7" w:rsidP="005064E7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Fr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20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540179FB" w14:textId="3330ACF0" w:rsidR="005064E7" w:rsidRPr="007D72EC" w:rsidRDefault="005064E7" w:rsidP="005064E7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Salome</w:t>
            </w:r>
            <w:r w:rsidR="00242905">
              <w:rPr>
                <w:color w:val="3A4B5B" w:themeColor="accent1" w:themeShade="80"/>
                <w:sz w:val="18"/>
              </w:rPr>
              <w:t xml:space="preserve"> </w:t>
            </w:r>
            <w:r w:rsidR="00242905" w:rsidRPr="00EA21F2">
              <w:rPr>
                <w:color w:val="3A4B5B" w:themeColor="accent1" w:themeShade="80"/>
                <w:sz w:val="18"/>
                <w:highlight w:val="red"/>
              </w:rPr>
              <w:t>(</w:t>
            </w:r>
            <w:r w:rsidR="00EA21F2" w:rsidRPr="00EA21F2">
              <w:rPr>
                <w:color w:val="3A4B5B" w:themeColor="accent1" w:themeShade="80"/>
                <w:sz w:val="18"/>
                <w:highlight w:val="red"/>
              </w:rPr>
              <w:t>undecided</w:t>
            </w:r>
            <w:r w:rsidR="00242905" w:rsidRPr="00EA21F2">
              <w:rPr>
                <w:color w:val="3A4B5B" w:themeColor="accent1" w:themeShade="80"/>
                <w:sz w:val="18"/>
                <w:highlight w:val="red"/>
              </w:rPr>
              <w:t>)</w:t>
            </w:r>
          </w:p>
        </w:tc>
      </w:tr>
      <w:tr w:rsidR="005064E7" w:rsidRPr="00482666" w14:paraId="77BFDCB7" w14:textId="77777777" w:rsidTr="005064E7">
        <w:tc>
          <w:tcPr>
            <w:tcW w:w="709" w:type="dxa"/>
            <w:gridSpan w:val="2"/>
            <w:shd w:val="clear" w:color="auto" w:fill="FFFFCC"/>
          </w:tcPr>
          <w:p w14:paraId="12E8B3AA" w14:textId="77777777" w:rsidR="005064E7" w:rsidRPr="00482666" w:rsidRDefault="005064E7" w:rsidP="005064E7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44132BD" w14:textId="38819693" w:rsidR="005064E7" w:rsidRPr="00482666" w:rsidRDefault="005064E7" w:rsidP="005064E7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444360E" w14:textId="77777777" w:rsidR="005064E7" w:rsidRPr="00482666" w:rsidRDefault="005064E7" w:rsidP="005064E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79BB6DD" w14:textId="7B564548" w:rsidR="00891658" w:rsidRPr="00482666" w:rsidRDefault="00891658" w:rsidP="0089165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19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57DA962B" w14:textId="6596785F" w:rsidR="005064E7" w:rsidRPr="007D72EC" w:rsidRDefault="00891658" w:rsidP="00891658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Don Giovanni</w:t>
            </w:r>
            <w:r w:rsidR="00EA21F2">
              <w:rPr>
                <w:color w:val="3A4B5B" w:themeColor="accent1" w:themeShade="80"/>
                <w:sz w:val="18"/>
              </w:rPr>
              <w:t xml:space="preserve"> </w:t>
            </w:r>
            <w:r w:rsidR="00EA21F2" w:rsidRPr="00EA21F2">
              <w:rPr>
                <w:color w:val="3A4B5B" w:themeColor="accent1" w:themeShade="80"/>
                <w:sz w:val="18"/>
                <w:highlight w:val="red"/>
              </w:rPr>
              <w:t>(undecided)</w:t>
            </w:r>
          </w:p>
        </w:tc>
      </w:tr>
      <w:tr w:rsidR="005064E7" w:rsidRPr="00482666" w14:paraId="36134A14" w14:textId="77777777" w:rsidTr="005064E7">
        <w:tc>
          <w:tcPr>
            <w:tcW w:w="709" w:type="dxa"/>
            <w:gridSpan w:val="2"/>
            <w:shd w:val="clear" w:color="auto" w:fill="F8EBD1"/>
          </w:tcPr>
          <w:p w14:paraId="5FCA7453" w14:textId="77777777" w:rsidR="005064E7" w:rsidRPr="00482666" w:rsidRDefault="005064E7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74DD6B4B" w14:textId="2B6C26D2" w:rsidR="005064E7" w:rsidRPr="00482666" w:rsidRDefault="005064E7" w:rsidP="003D4C51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6D69FF99" w14:textId="77777777" w:rsidR="005064E7" w:rsidRPr="00482666" w:rsidRDefault="005064E7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7BE1E076" w14:textId="78CAF50A" w:rsidR="001964A3" w:rsidRDefault="001964A3" w:rsidP="001964A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0 </w:t>
            </w:r>
          </w:p>
          <w:p w14:paraId="167F8B64" w14:textId="5F9A6EB2" w:rsidR="005064E7" w:rsidRPr="007D72EC" w:rsidRDefault="003210CF" w:rsidP="003D4C51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lastRenderedPageBreak/>
              <w:t>Die Sache Makropulos</w:t>
            </w:r>
            <w:r w:rsidR="00EA21F2">
              <w:rPr>
                <w:color w:val="3A4B5B" w:themeColor="accent1" w:themeShade="80"/>
                <w:sz w:val="18"/>
              </w:rPr>
              <w:t xml:space="preserve"> </w:t>
            </w:r>
            <w:r w:rsidR="00EA21F2" w:rsidRPr="00EA21F2">
              <w:rPr>
                <w:color w:val="3A4B5B" w:themeColor="accent1" w:themeShade="80"/>
                <w:sz w:val="18"/>
                <w:highlight w:val="red"/>
              </w:rPr>
              <w:t>(undecided)</w:t>
            </w:r>
          </w:p>
        </w:tc>
      </w:tr>
      <w:tr w:rsidR="003D4C51" w:rsidRPr="00FC2476" w14:paraId="5E6B1476" w14:textId="77777777" w:rsidTr="00E53B90">
        <w:tc>
          <w:tcPr>
            <w:tcW w:w="709" w:type="dxa"/>
            <w:gridSpan w:val="2"/>
            <w:shd w:val="clear" w:color="auto" w:fill="D7F7D8"/>
          </w:tcPr>
          <w:p w14:paraId="2A69771B" w14:textId="77777777" w:rsidR="003D4C51" w:rsidRPr="00482666" w:rsidRDefault="003D4C51" w:rsidP="003D4C51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B0B10FD" w14:textId="1052B400" w:rsidR="003D4C51" w:rsidRPr="00482666" w:rsidRDefault="00240B3A" w:rsidP="003D4C51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62978D01" w14:textId="77777777" w:rsidR="003D4C51" w:rsidRPr="00482666" w:rsidRDefault="003D4C51" w:rsidP="003D4C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79C55CC9" w14:textId="08ABFF1D" w:rsidR="00240B3A" w:rsidRDefault="00240B3A" w:rsidP="00240B3A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2023.02.04 Sa.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9: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00</w:t>
            </w:r>
          </w:p>
          <w:p w14:paraId="6B094A0F" w14:textId="2C8EF2B6" w:rsidR="003D4C51" w:rsidRDefault="00240B3A" w:rsidP="003D4C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Orlando</w:t>
            </w:r>
            <w:r w:rsidR="00B91A0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DB1FEF">
              <w:rPr>
                <w:color w:val="3A4B5B" w:themeColor="accent1" w:themeShade="80"/>
                <w:sz w:val="18"/>
                <w:lang w:val="de-DE"/>
              </w:rPr>
              <w:t>(</w:t>
            </w:r>
            <w:r w:rsidR="00724B9E">
              <w:rPr>
                <w:color w:val="3A4B5B" w:themeColor="accent1" w:themeShade="80"/>
                <w:sz w:val="18"/>
                <w:lang w:val="de-DE"/>
              </w:rPr>
              <w:t>Händel</w:t>
            </w:r>
            <w:r w:rsidR="00DB1FEF"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FC2476" w:rsidRPr="00CB296F" w14:paraId="2B4C0FC8" w14:textId="77777777" w:rsidTr="00E53B90">
        <w:tc>
          <w:tcPr>
            <w:tcW w:w="709" w:type="dxa"/>
            <w:gridSpan w:val="2"/>
            <w:shd w:val="clear" w:color="auto" w:fill="D7F7D8"/>
          </w:tcPr>
          <w:p w14:paraId="46679318" w14:textId="77777777" w:rsidR="00FC2476" w:rsidRPr="00482666" w:rsidRDefault="00FC2476" w:rsidP="00FC24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E82E40D" w14:textId="0E6ADC69" w:rsidR="00FC2476" w:rsidRPr="00482666" w:rsidRDefault="00FC2476" w:rsidP="00FC24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4E738284" w14:textId="77777777" w:rsidR="00FC2476" w:rsidRPr="00482666" w:rsidRDefault="00FC2476" w:rsidP="00FC24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34965731" w14:textId="77777777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2023.02.05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.00</w:t>
            </w:r>
          </w:p>
          <w:p w14:paraId="4062D9D8" w14:textId="069BC018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2432D">
              <w:rPr>
                <w:color w:val="3A4B5B" w:themeColor="accent1" w:themeShade="80"/>
                <w:sz w:val="18"/>
                <w:lang w:val="de-DE"/>
              </w:rPr>
              <w:t>DER FERNE KLANG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(</w:t>
            </w:r>
            <w:r w:rsidRPr="0032432D">
              <w:rPr>
                <w:color w:val="3A4B5B" w:themeColor="accent1" w:themeShade="80"/>
                <w:sz w:val="18"/>
                <w:lang w:val="de-DE"/>
              </w:rPr>
              <w:t>FRANZ SCHREKER</w:t>
            </w:r>
            <w:r>
              <w:rPr>
                <w:color w:val="3A4B5B" w:themeColor="accent1" w:themeShade="80"/>
                <w:sz w:val="18"/>
                <w:lang w:val="de-DE"/>
              </w:rPr>
              <w:t>)</w:t>
            </w:r>
          </w:p>
        </w:tc>
      </w:tr>
      <w:tr w:rsidR="00FC2476" w:rsidRPr="00CB296F" w14:paraId="46CE0356" w14:textId="77777777" w:rsidTr="007D72EC">
        <w:tc>
          <w:tcPr>
            <w:tcW w:w="709" w:type="dxa"/>
            <w:gridSpan w:val="2"/>
            <w:shd w:val="clear" w:color="auto" w:fill="E6E8E9" w:themeFill="text2" w:themeFillTint="1A"/>
          </w:tcPr>
          <w:p w14:paraId="2702C1EB" w14:textId="77777777" w:rsidR="00FC2476" w:rsidRPr="00CB296F" w:rsidRDefault="00FC2476" w:rsidP="00FC24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6E8E9" w:themeFill="text2" w:themeFillTint="1A"/>
          </w:tcPr>
          <w:p w14:paraId="54CF4C77" w14:textId="5359619E" w:rsidR="00FC2476" w:rsidRPr="00482666" w:rsidRDefault="00FC2476" w:rsidP="00FC24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6E8E9" w:themeFill="text2" w:themeFillTint="1A"/>
          </w:tcPr>
          <w:p w14:paraId="2FB54FA4" w14:textId="77777777" w:rsidR="00FC2476" w:rsidRPr="00482666" w:rsidRDefault="00FC2476" w:rsidP="00FC24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6E8E9" w:themeFill="text2" w:themeFillTint="1A"/>
          </w:tcPr>
          <w:p w14:paraId="2460545F" w14:textId="6AA67924" w:rsidR="00FC2476" w:rsidRPr="0048266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2023.02.12 So 16:00</w:t>
            </w:r>
          </w:p>
          <w:p w14:paraId="59BD1B52" w14:textId="4998CA5B" w:rsidR="00FC2476" w:rsidRPr="0011655C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Ballet-Illusionen Wie Schwanensee</w:t>
            </w:r>
            <w:r w:rsidR="0011655C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11655C" w:rsidRPr="0011655C">
              <w:rPr>
                <w:color w:val="3A4B5B" w:themeColor="accent1" w:themeShade="80"/>
                <w:sz w:val="18"/>
                <w:highlight w:val="red"/>
                <w:lang w:val="de-DE"/>
              </w:rPr>
              <w:t>(undecided)</w:t>
            </w:r>
          </w:p>
        </w:tc>
      </w:tr>
      <w:tr w:rsidR="00FC2476" w:rsidRPr="00482666" w14:paraId="0707B749" w14:textId="77777777" w:rsidTr="00754D40">
        <w:tc>
          <w:tcPr>
            <w:tcW w:w="709" w:type="dxa"/>
            <w:gridSpan w:val="2"/>
            <w:shd w:val="clear" w:color="auto" w:fill="FFFFCC"/>
          </w:tcPr>
          <w:p w14:paraId="14E35AFD" w14:textId="77777777" w:rsidR="00FC2476" w:rsidRPr="00CB296F" w:rsidRDefault="00FC2476" w:rsidP="00FC24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126639D" w14:textId="1F692396" w:rsidR="00FC2476" w:rsidRPr="00482666" w:rsidRDefault="00FC2476" w:rsidP="00FC24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C877B7" w14:textId="77777777" w:rsidR="00FC2476" w:rsidRPr="00482666" w:rsidRDefault="00FC2476" w:rsidP="00FC24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1F86E412" w14:textId="746723B6" w:rsidR="00FC2476" w:rsidRPr="0048266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.</w:t>
            </w:r>
            <w:r w:rsidR="00724B9E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6DA5A715" w14:textId="14E85152" w:rsidR="00FC2476" w:rsidRPr="0048266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482666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FC2476" w:rsidRPr="00482666" w14:paraId="7DACCB99" w14:textId="77777777" w:rsidTr="00754D40">
        <w:tc>
          <w:tcPr>
            <w:tcW w:w="709" w:type="dxa"/>
            <w:gridSpan w:val="2"/>
            <w:shd w:val="clear" w:color="auto" w:fill="FFFFCC"/>
          </w:tcPr>
          <w:p w14:paraId="10EF3ED3" w14:textId="77777777" w:rsidR="00FC2476" w:rsidRPr="00482666" w:rsidRDefault="00FC2476" w:rsidP="00FC24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549CC11" w14:textId="5BD6E202" w:rsidR="00FC2476" w:rsidRPr="00482666" w:rsidRDefault="00FC2476" w:rsidP="00FC24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B26707B" w14:textId="77777777" w:rsidR="00FC2476" w:rsidRPr="00482666" w:rsidRDefault="00FC2476" w:rsidP="00FC24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3B64DFC9" w14:textId="77777777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2023.02.18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4CB60363" w14:textId="42B03A9F" w:rsidR="00FC2476" w:rsidRPr="0048266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Ballet-</w:t>
            </w:r>
            <w:r w:rsidRPr="004A3901">
              <w:rPr>
                <w:color w:val="3A4B5B" w:themeColor="accent1" w:themeShade="80"/>
                <w:sz w:val="18"/>
                <w:lang w:val="de-DE"/>
              </w:rPr>
              <w:t>Ek | Ekman</w:t>
            </w:r>
          </w:p>
        </w:tc>
      </w:tr>
      <w:tr w:rsidR="00FC2476" w:rsidRPr="00482666" w14:paraId="00EADD47" w14:textId="77777777" w:rsidTr="00CA3D8A">
        <w:tc>
          <w:tcPr>
            <w:tcW w:w="709" w:type="dxa"/>
            <w:gridSpan w:val="2"/>
            <w:shd w:val="clear" w:color="auto" w:fill="F8EBD1"/>
          </w:tcPr>
          <w:p w14:paraId="12FBE3C8" w14:textId="77777777" w:rsidR="00FC2476" w:rsidRPr="00482666" w:rsidRDefault="00FC2476" w:rsidP="00FC2476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645E1DF6" w14:textId="74C5AD2A" w:rsidR="00FC2476" w:rsidRPr="00482666" w:rsidRDefault="00FC2476" w:rsidP="00FC2476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09B049F3" w14:textId="77777777" w:rsidR="00FC2476" w:rsidRPr="00482666" w:rsidRDefault="00FC2476" w:rsidP="00FC247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5342FD2A" w14:textId="37121A15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2023.02.19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</w:t>
            </w:r>
            <w:r>
              <w:rPr>
                <w:color w:val="3A4B5B" w:themeColor="accent1" w:themeShade="80"/>
                <w:sz w:val="18"/>
                <w:lang w:val="de-DE"/>
              </w:rPr>
              <w:t>o 18:00</w:t>
            </w:r>
          </w:p>
          <w:p w14:paraId="4B11B21D" w14:textId="0665F7F5" w:rsidR="00FC2476" w:rsidRDefault="00FC2476" w:rsidP="00FC247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3FBF">
              <w:rPr>
                <w:color w:val="3A4B5B" w:themeColor="accent1" w:themeShade="80"/>
                <w:sz w:val="18"/>
                <w:lang w:val="de-DE"/>
              </w:rPr>
              <w:t>DAPHNE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(</w:t>
            </w:r>
            <w:r w:rsidRPr="000F56A2">
              <w:rPr>
                <w:color w:val="3A4B5B" w:themeColor="accent1" w:themeShade="80"/>
                <w:sz w:val="18"/>
                <w:lang w:val="de-DE"/>
              </w:rPr>
              <w:t>Richard Strauss</w:t>
            </w:r>
            <w:r>
              <w:rPr>
                <w:color w:val="3A4B5B" w:themeColor="accent1" w:themeShade="80"/>
                <w:sz w:val="18"/>
                <w:lang w:val="de-DE"/>
              </w:rPr>
              <w:t>)</w:t>
            </w:r>
            <w:r w:rsidR="00C8216B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C8216B" w:rsidRPr="00EA21F2">
              <w:rPr>
                <w:color w:val="3A4B5B" w:themeColor="accent1" w:themeShade="80"/>
                <w:sz w:val="18"/>
                <w:highlight w:val="red"/>
              </w:rPr>
              <w:t>(undecided)</w:t>
            </w:r>
          </w:p>
        </w:tc>
      </w:tr>
      <w:tr w:rsidR="00D90E0D" w:rsidRPr="00482666" w14:paraId="6788D8B6" w14:textId="77777777" w:rsidTr="009E3218">
        <w:tc>
          <w:tcPr>
            <w:tcW w:w="709" w:type="dxa"/>
            <w:gridSpan w:val="2"/>
            <w:shd w:val="clear" w:color="auto" w:fill="D7F7D8"/>
          </w:tcPr>
          <w:p w14:paraId="3F929CE8" w14:textId="77777777" w:rsidR="00D90E0D" w:rsidRPr="00482666" w:rsidRDefault="00D90E0D" w:rsidP="00D90E0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69A4B17" w14:textId="00BE7C80" w:rsidR="00D90E0D" w:rsidRPr="00482666" w:rsidRDefault="00D90E0D" w:rsidP="00D90E0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183FB741" w14:textId="77777777" w:rsidR="00D90E0D" w:rsidRPr="00482666" w:rsidRDefault="00D90E0D" w:rsidP="00D90E0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6A73D692" w14:textId="77777777" w:rsidR="00D90E0D" w:rsidRDefault="00D90E0D" w:rsidP="00D90E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2023.02.21 Di.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78FB977C" w14:textId="77777777" w:rsidR="00D90E0D" w:rsidRPr="003461F2" w:rsidRDefault="00D90E0D" w:rsidP="00D90E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61F2">
              <w:rPr>
                <w:color w:val="3A4B5B" w:themeColor="accent1" w:themeShade="80"/>
                <w:sz w:val="18"/>
                <w:lang w:val="de-DE"/>
              </w:rPr>
              <w:t>ANDREAS BAUER KANABAS (BASS)</w:t>
            </w:r>
          </w:p>
          <w:p w14:paraId="5F6602DE" w14:textId="66EF5C8A" w:rsidR="00D90E0D" w:rsidRDefault="00D90E0D" w:rsidP="00D90E0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61F2">
              <w:rPr>
                <w:color w:val="3A4B5B" w:themeColor="accent1" w:themeShade="80"/>
                <w:sz w:val="18"/>
                <w:lang w:val="de-DE"/>
              </w:rPr>
              <w:t>DANIEL HEIDE (KLAVIER)</w:t>
            </w:r>
          </w:p>
        </w:tc>
      </w:tr>
      <w:tr w:rsidR="0049011C" w:rsidRPr="00482666" w14:paraId="48F1AAE9" w14:textId="77777777" w:rsidTr="009E3218">
        <w:tc>
          <w:tcPr>
            <w:tcW w:w="709" w:type="dxa"/>
            <w:gridSpan w:val="2"/>
            <w:shd w:val="clear" w:color="auto" w:fill="D7F7D8"/>
          </w:tcPr>
          <w:p w14:paraId="5CD9C13B" w14:textId="77777777" w:rsidR="0049011C" w:rsidRPr="00482666" w:rsidRDefault="0049011C" w:rsidP="0049011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28D6DD09" w14:textId="06E41F3C" w:rsidR="0049011C" w:rsidRPr="00482666" w:rsidRDefault="00CB296F" w:rsidP="0049011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55EA6BA0" w14:textId="77777777" w:rsidR="0049011C" w:rsidRPr="00482666" w:rsidRDefault="0049011C" w:rsidP="0049011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2D65B10D" w14:textId="77777777" w:rsidR="0049011C" w:rsidRDefault="0049011C" w:rsidP="0049011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 xml:space="preserve">2023.03.05 So.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D2FAC4C" w14:textId="314618BD" w:rsidR="0049011C" w:rsidRDefault="0049011C" w:rsidP="0049011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A352C6">
              <w:rPr>
                <w:color w:val="3A4B5B" w:themeColor="accent1" w:themeShade="80"/>
                <w:sz w:val="18"/>
                <w:lang w:val="de-DE"/>
              </w:rPr>
              <w:t>FRANCESCA DA RIMIN</w:t>
            </w:r>
          </w:p>
        </w:tc>
      </w:tr>
      <w:tr w:rsidR="00E74632" w:rsidRPr="00482666" w14:paraId="5D2C0671" w14:textId="77777777" w:rsidTr="009E3218">
        <w:tc>
          <w:tcPr>
            <w:tcW w:w="709" w:type="dxa"/>
            <w:gridSpan w:val="2"/>
            <w:shd w:val="clear" w:color="auto" w:fill="D7F7D8"/>
          </w:tcPr>
          <w:p w14:paraId="48A193CE" w14:textId="77777777" w:rsidR="00E74632" w:rsidRPr="00482666" w:rsidRDefault="00E74632" w:rsidP="0049011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79B03314" w14:textId="5C2E1F7B" w:rsidR="00E74632" w:rsidRPr="00482666" w:rsidRDefault="00CB296F" w:rsidP="0049011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77A48005" w14:textId="77777777" w:rsidR="00E74632" w:rsidRPr="00482666" w:rsidRDefault="00E74632" w:rsidP="0049011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455D8C0D" w14:textId="38E97453" w:rsidR="00E74632" w:rsidRDefault="0049443E" w:rsidP="0049011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2023.03.</w:t>
            </w:r>
            <w:r w:rsidR="00B662A6">
              <w:rPr>
                <w:color w:val="3A4B5B" w:themeColor="accent1" w:themeShade="80"/>
                <w:sz w:val="18"/>
                <w:lang w:val="de-DE"/>
              </w:rPr>
              <w:t>14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B662A6">
              <w:rPr>
                <w:rFonts w:hint="eastAsia"/>
                <w:color w:val="3A4B5B" w:themeColor="accent1" w:themeShade="80"/>
                <w:sz w:val="18"/>
                <w:lang w:val="de-DE"/>
              </w:rPr>
              <w:t>Di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 w:rsidR="00B662A6"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 w:rsidR="00B662A6"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1E96EE65" w14:textId="77777777" w:rsidR="00E91B2B" w:rsidRPr="00E91B2B" w:rsidRDefault="00E91B2B" w:rsidP="00E91B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91B2B">
              <w:rPr>
                <w:color w:val="3A4B5B" w:themeColor="accent1" w:themeShade="80"/>
                <w:sz w:val="18"/>
                <w:lang w:val="de-DE"/>
              </w:rPr>
              <w:t>MARIA AGRESTA (SOPRAN)</w:t>
            </w:r>
          </w:p>
          <w:p w14:paraId="7CD04676" w14:textId="1F44498C" w:rsidR="00E91B2B" w:rsidRDefault="00E91B2B" w:rsidP="00E91B2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E91B2B">
              <w:rPr>
                <w:color w:val="3A4B5B" w:themeColor="accent1" w:themeShade="80"/>
                <w:sz w:val="18"/>
                <w:lang w:val="de-DE"/>
              </w:rPr>
              <w:t>VINCENZO SCALERA (KLAVIER)</w:t>
            </w:r>
          </w:p>
        </w:tc>
      </w:tr>
      <w:tr w:rsidR="0049011C" w:rsidRPr="00482666" w14:paraId="5D5FC794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2730FB10" w14:textId="77777777" w:rsidR="0049011C" w:rsidRPr="00482666" w:rsidRDefault="0049011C" w:rsidP="0049011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55058D2" w14:textId="76940281" w:rsidR="0049011C" w:rsidRPr="00482666" w:rsidRDefault="0049011C" w:rsidP="0049011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566C670D" w14:textId="77777777" w:rsidR="0049011C" w:rsidRPr="00482666" w:rsidRDefault="0049011C" w:rsidP="0049011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0F46A07" w14:textId="3B84ECE3" w:rsidR="0049011C" w:rsidRPr="007D72EC" w:rsidRDefault="0049011C" w:rsidP="0049011C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2023.03.23 Do 19:00</w:t>
            </w:r>
          </w:p>
          <w:p w14:paraId="17BA33BE" w14:textId="4ABBE35A" w:rsidR="0049011C" w:rsidRPr="007D72EC" w:rsidRDefault="0049011C" w:rsidP="0049011C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 xml:space="preserve">IDOMINEO </w:t>
            </w:r>
            <w:r w:rsidRPr="007D72EC">
              <w:rPr>
                <w:color w:val="3A4B5B" w:themeColor="accent1" w:themeShade="80"/>
                <w:sz w:val="18"/>
              </w:rPr>
              <w:t>To Rostock</w:t>
            </w:r>
          </w:p>
        </w:tc>
      </w:tr>
      <w:tr w:rsidR="0049011C" w:rsidRPr="00482666" w14:paraId="11743B0E" w14:textId="77777777" w:rsidTr="007D72EC">
        <w:tc>
          <w:tcPr>
            <w:tcW w:w="709" w:type="dxa"/>
            <w:gridSpan w:val="2"/>
            <w:shd w:val="clear" w:color="auto" w:fill="F8EBD1" w:themeFill="background2" w:themeFillTint="33"/>
          </w:tcPr>
          <w:p w14:paraId="62B77D6A" w14:textId="77777777" w:rsidR="0049011C" w:rsidRPr="007D72EC" w:rsidRDefault="0049011C" w:rsidP="0049011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6AAFA364" w14:textId="145BD42F" w:rsidR="0049011C" w:rsidRPr="00482666" w:rsidRDefault="0049011C" w:rsidP="0049011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6F1C29B6" w14:textId="77777777" w:rsidR="0049011C" w:rsidRPr="00482666" w:rsidRDefault="0049011C" w:rsidP="0049011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1E7CC71" w14:textId="77777777" w:rsidR="0049011C" w:rsidRPr="00482666" w:rsidRDefault="0049011C" w:rsidP="0049011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2023.03.24 Fr 19:00</w:t>
            </w:r>
          </w:p>
          <w:p w14:paraId="549ADBD3" w14:textId="77777777" w:rsidR="0049011C" w:rsidRPr="00482666" w:rsidRDefault="0049011C" w:rsidP="0049011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Die Zauberflöte (Sharon) </w:t>
            </w:r>
          </w:p>
          <w:p w14:paraId="26792B06" w14:textId="53F00026" w:rsidR="0049011C" w:rsidRPr="00482666" w:rsidRDefault="0049011C" w:rsidP="0049011C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To Rostock</w:t>
            </w:r>
          </w:p>
        </w:tc>
      </w:tr>
      <w:tr w:rsidR="0049011C" w:rsidRPr="00482666" w14:paraId="55E3C3CF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7550D30D" w14:textId="77777777" w:rsidR="0049011C" w:rsidRPr="00482666" w:rsidRDefault="0049011C" w:rsidP="0049011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081A5139" w14:textId="23DB80AB" w:rsidR="0049011C" w:rsidRPr="00482666" w:rsidRDefault="0049011C" w:rsidP="0049011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74AAB8F7" w14:textId="77777777" w:rsidR="0049011C" w:rsidRPr="00482666" w:rsidRDefault="0049011C" w:rsidP="0049011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6FA381A0" w14:textId="09906E5B" w:rsidR="0049011C" w:rsidRPr="007D72EC" w:rsidRDefault="0049011C" w:rsidP="0049011C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2023.03.26 So 16:00 From Rostock</w:t>
            </w:r>
          </w:p>
          <w:p w14:paraId="5486E3F3" w14:textId="15977D02" w:rsidR="0049011C" w:rsidRPr="007D72EC" w:rsidRDefault="0049011C" w:rsidP="0049011C">
            <w:pPr>
              <w:spacing w:after="120"/>
              <w:rPr>
                <w:color w:val="3A4B5B" w:themeColor="accent1" w:themeShade="80"/>
                <w:sz w:val="18"/>
              </w:rPr>
            </w:pPr>
            <w:r w:rsidRPr="007D72EC">
              <w:rPr>
                <w:color w:val="3A4B5B" w:themeColor="accent1" w:themeShade="80"/>
                <w:sz w:val="18"/>
              </w:rPr>
              <w:t>Il Turo in Italia</w:t>
            </w:r>
          </w:p>
        </w:tc>
      </w:tr>
      <w:tr w:rsidR="000846EC" w:rsidRPr="00482666" w14:paraId="35DA62D7" w14:textId="77777777" w:rsidTr="000846EC">
        <w:tc>
          <w:tcPr>
            <w:tcW w:w="709" w:type="dxa"/>
            <w:gridSpan w:val="2"/>
            <w:shd w:val="clear" w:color="auto" w:fill="D7F7D8"/>
          </w:tcPr>
          <w:p w14:paraId="0654F85D" w14:textId="77777777" w:rsidR="000846EC" w:rsidRPr="00482666" w:rsidRDefault="000846EC" w:rsidP="0049011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D7F7D8"/>
          </w:tcPr>
          <w:p w14:paraId="04C8C9A7" w14:textId="02EE1B02" w:rsidR="000846EC" w:rsidRPr="00482666" w:rsidRDefault="000846EC" w:rsidP="0049011C">
            <w:pPr>
              <w:pStyle w:val="berschrift1"/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75" w:type="dxa"/>
            <w:gridSpan w:val="2"/>
            <w:shd w:val="clear" w:color="auto" w:fill="D7F7D8"/>
          </w:tcPr>
          <w:p w14:paraId="25ECB22F" w14:textId="77777777" w:rsidR="000846EC" w:rsidRPr="00482666" w:rsidRDefault="000846EC" w:rsidP="0049011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D7F7D8"/>
          </w:tcPr>
          <w:p w14:paraId="51588D43" w14:textId="5C80BB0B" w:rsidR="000846EC" w:rsidRDefault="000846EC" w:rsidP="000846E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2023.0</w:t>
            </w:r>
            <w:r>
              <w:rPr>
                <w:color w:val="3A4B5B" w:themeColor="accent1" w:themeShade="80"/>
                <w:sz w:val="18"/>
                <w:lang w:val="de-DE"/>
              </w:rPr>
              <w:t>4</w:t>
            </w:r>
            <w:r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01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.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37007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047C767E" w14:textId="7E2EF781" w:rsidR="000846EC" w:rsidRPr="007D72EC" w:rsidRDefault="000846EC" w:rsidP="000846EC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Elektra</w:t>
            </w:r>
            <w:r w:rsidR="00EA21F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="00EA21F2" w:rsidRPr="00EA21F2">
              <w:rPr>
                <w:color w:val="3A4B5B" w:themeColor="accent1" w:themeShade="80"/>
                <w:sz w:val="18"/>
                <w:highlight w:val="red"/>
              </w:rPr>
              <w:t>(undecided)</w:t>
            </w:r>
          </w:p>
        </w:tc>
      </w:tr>
      <w:tr w:rsidR="0049011C" w:rsidRPr="00482666" w14:paraId="1ADEE137" w14:textId="77777777" w:rsidTr="00256469">
        <w:tc>
          <w:tcPr>
            <w:tcW w:w="709" w:type="dxa"/>
            <w:gridSpan w:val="2"/>
            <w:shd w:val="clear" w:color="auto" w:fill="FFFFCC"/>
          </w:tcPr>
          <w:p w14:paraId="6F5E3493" w14:textId="77777777" w:rsidR="0049011C" w:rsidRPr="007D72EC" w:rsidRDefault="0049011C" w:rsidP="0049011C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0C13E35E" w14:textId="7BDE94D0" w:rsidR="0049011C" w:rsidRPr="00482666" w:rsidRDefault="0049011C" w:rsidP="0049011C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2063947" w14:textId="77777777" w:rsidR="0049011C" w:rsidRPr="00482666" w:rsidRDefault="0049011C" w:rsidP="0049011C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4FFE354" w14:textId="119A0065" w:rsidR="0049011C" w:rsidRPr="00482666" w:rsidRDefault="0049011C" w:rsidP="0049011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2023.04.07 Fr 17:00 (Easter 07-10)</w:t>
            </w:r>
          </w:p>
          <w:p w14:paraId="73D05878" w14:textId="07C0D96C" w:rsidR="0049011C" w:rsidRPr="00482666" w:rsidRDefault="0049011C" w:rsidP="0049011C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</w:rPr>
              <w:t>La forza del destino</w:t>
            </w:r>
          </w:p>
        </w:tc>
      </w:tr>
      <w:tr w:rsidR="004F503D" w:rsidRPr="00482666" w14:paraId="41ABFB0E" w14:textId="77777777" w:rsidTr="00256469">
        <w:tc>
          <w:tcPr>
            <w:tcW w:w="709" w:type="dxa"/>
            <w:gridSpan w:val="2"/>
            <w:shd w:val="clear" w:color="auto" w:fill="FFFFCC"/>
          </w:tcPr>
          <w:p w14:paraId="72994450" w14:textId="77777777" w:rsidR="004F503D" w:rsidRPr="007D72EC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CDEB349" w14:textId="135CB2C2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0690EC09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6427592" w14:textId="6C0FB80B" w:rsidR="004F503D" w:rsidRPr="004F503D" w:rsidRDefault="004F503D" w:rsidP="004F503D">
            <w:pPr>
              <w:spacing w:after="120"/>
              <w:rPr>
                <w:color w:val="3A4B5B" w:themeColor="accent1" w:themeShade="80"/>
                <w:sz w:val="18"/>
              </w:rPr>
            </w:pPr>
            <w:r w:rsidRPr="004F503D">
              <w:rPr>
                <w:color w:val="3A4B5B" w:themeColor="accent1" w:themeShade="80"/>
                <w:sz w:val="18"/>
              </w:rPr>
              <w:t>2023.04.</w:t>
            </w:r>
            <w:r>
              <w:rPr>
                <w:color w:val="3A4B5B" w:themeColor="accent1" w:themeShade="80"/>
                <w:sz w:val="18"/>
              </w:rPr>
              <w:t>10</w:t>
            </w:r>
            <w:r w:rsidRPr="004F503D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color w:val="3A4B5B" w:themeColor="accent1" w:themeShade="80"/>
                <w:sz w:val="18"/>
              </w:rPr>
              <w:t>Mo</w:t>
            </w:r>
            <w:r w:rsidRPr="004F503D">
              <w:rPr>
                <w:color w:val="3A4B5B" w:themeColor="accent1" w:themeShade="80"/>
                <w:sz w:val="18"/>
              </w:rPr>
              <w:t xml:space="preserve"> 17:00 (Easter 07-10)</w:t>
            </w:r>
          </w:p>
          <w:p w14:paraId="00BBDA22" w14:textId="4F55DB01" w:rsidR="004F503D" w:rsidRPr="004F503D" w:rsidRDefault="004F503D" w:rsidP="004F503D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Tosca</w:t>
            </w:r>
          </w:p>
        </w:tc>
      </w:tr>
      <w:tr w:rsidR="004F503D" w:rsidRPr="00482666" w14:paraId="0579F77B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4AB8AEF3" w14:textId="77777777" w:rsidR="004F503D" w:rsidRPr="004F503D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A1C71BA" w14:textId="59DF72E3" w:rsidR="004F503D" w:rsidRPr="001B7ECA" w:rsidRDefault="004F503D" w:rsidP="004F503D">
            <w:pPr>
              <w:pStyle w:val="berschrift1"/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lang w:val="de-DE"/>
              </w:rPr>
            </w:pPr>
            <w:r w:rsidRPr="001B7ECA">
              <w:rPr>
                <w:rFonts w:ascii="Microsoft YaHei UI" w:eastAsia="Microsoft YaHei UI" w:hAnsi="Microsoft YaHei UI" w:hint="eastAsia"/>
                <w:strike/>
                <w:color w:val="3A4B5B" w:themeColor="accent1" w:themeShade="80"/>
                <w:sz w:val="18"/>
                <w:lang w:val="zh-CN"/>
              </w:rPr>
              <w:t>H</w:t>
            </w:r>
            <w:r w:rsidRPr="001B7ECA"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2043B10F" w14:textId="77777777" w:rsidR="004F503D" w:rsidRPr="001B7ECA" w:rsidRDefault="004F503D" w:rsidP="004F503D">
            <w:pPr>
              <w:rPr>
                <w:rFonts w:ascii="Microsoft YaHei UI" w:eastAsia="Microsoft YaHei UI" w:hAnsi="Microsoft YaHei UI"/>
                <w:strike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6C4758F0" w14:textId="293A43C9" w:rsidR="004F503D" w:rsidRPr="001B7ECA" w:rsidRDefault="004F503D" w:rsidP="004F503D">
            <w:pPr>
              <w:spacing w:after="120"/>
              <w:rPr>
                <w:strike/>
                <w:color w:val="3A4B5B" w:themeColor="accent1" w:themeShade="80"/>
                <w:sz w:val="18"/>
                <w:lang w:val="de-DE"/>
              </w:rPr>
            </w:pPr>
            <w:r w:rsidRPr="001B7ECA">
              <w:rPr>
                <w:strike/>
                <w:color w:val="3A4B5B" w:themeColor="accent1" w:themeShade="80"/>
                <w:sz w:val="18"/>
                <w:lang w:val="de-DE"/>
              </w:rPr>
              <w:t>2023.04.10 Mo 18:00</w:t>
            </w:r>
          </w:p>
          <w:p w14:paraId="5FEC40AC" w14:textId="471703A1" w:rsidR="004F503D" w:rsidRPr="001B7ECA" w:rsidRDefault="004F503D" w:rsidP="004F503D">
            <w:pPr>
              <w:spacing w:after="120"/>
              <w:rPr>
                <w:strike/>
                <w:color w:val="3A4B5B" w:themeColor="accent1" w:themeShade="80"/>
                <w:sz w:val="18"/>
                <w:lang w:val="de-DE"/>
              </w:rPr>
            </w:pPr>
            <w:r w:rsidRPr="001B7ECA">
              <w:rPr>
                <w:strike/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1B7ECA">
              <w:rPr>
                <w:rFonts w:hint="eastAsia"/>
                <w:strike/>
                <w:color w:val="3A4B5B" w:themeColor="accent1" w:themeShade="80"/>
                <w:sz w:val="18"/>
                <w:lang w:val="de-DE"/>
              </w:rPr>
              <w:t>B</w:t>
            </w:r>
            <w:r w:rsidRPr="001B7ECA">
              <w:rPr>
                <w:strike/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4F503D" w:rsidRPr="00482666" w14:paraId="178DA8FF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A634086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7CAF4AEA" w14:textId="044C4F30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BD9E4F9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E86A519" w14:textId="1DE5CADE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2023.04.22 Sa 19:30</w:t>
            </w:r>
          </w:p>
          <w:p w14:paraId="213208F0" w14:textId="6014671B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Norma</w:t>
            </w:r>
          </w:p>
        </w:tc>
      </w:tr>
      <w:tr w:rsidR="004F503D" w:rsidRPr="00482666" w14:paraId="0C63371B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715D83C6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95345F" w14:textId="3A7367CC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1606FAA7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861C4AA" w14:textId="3350F979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2023.04.23 So 14:30</w:t>
            </w:r>
          </w:p>
          <w:p w14:paraId="24CA9FDA" w14:textId="2FF963EE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Ballet-Ein Sommernachtstraum</w:t>
            </w:r>
          </w:p>
        </w:tc>
      </w:tr>
      <w:tr w:rsidR="004F503D" w:rsidRPr="00482666" w14:paraId="06E6B9D0" w14:textId="77777777" w:rsidTr="00D97075">
        <w:tc>
          <w:tcPr>
            <w:tcW w:w="709" w:type="dxa"/>
            <w:gridSpan w:val="2"/>
            <w:shd w:val="clear" w:color="auto" w:fill="auto"/>
          </w:tcPr>
          <w:p w14:paraId="3D04C2E7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7AB5E205" w14:textId="3F101988" w:rsidR="004F503D" w:rsidRPr="00D97075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2EACCC4F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6650D2DA" w14:textId="105DC65F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06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a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3626BB28" w14:textId="1952F619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5E7D4B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4F503D" w:rsidRPr="00482666" w14:paraId="14967A68" w14:textId="77777777" w:rsidTr="00D97075">
        <w:tc>
          <w:tcPr>
            <w:tcW w:w="709" w:type="dxa"/>
            <w:gridSpan w:val="2"/>
            <w:shd w:val="clear" w:color="auto" w:fill="auto"/>
          </w:tcPr>
          <w:p w14:paraId="15628982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auto"/>
          </w:tcPr>
          <w:p w14:paraId="004204A4" w14:textId="10115C62" w:rsidR="004F503D" w:rsidRPr="00D97075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75" w:type="dxa"/>
            <w:gridSpan w:val="2"/>
            <w:shd w:val="clear" w:color="auto" w:fill="auto"/>
          </w:tcPr>
          <w:p w14:paraId="7FB8B4D5" w14:textId="23B177DD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auto"/>
          </w:tcPr>
          <w:p w14:paraId="3D1E3216" w14:textId="51D1E006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</w:t>
            </w:r>
            <w:r>
              <w:rPr>
                <w:color w:val="3A4B5B" w:themeColor="accent1" w:themeShade="80"/>
                <w:sz w:val="18"/>
                <w:lang w:val="de-DE"/>
              </w:rPr>
              <w:t>07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 xml:space="preserve"> 1</w:t>
            </w:r>
            <w:r>
              <w:rPr>
                <w:color w:val="3A4B5B" w:themeColor="accent1" w:themeShade="80"/>
                <w:sz w:val="18"/>
                <w:lang w:val="de-DE"/>
              </w:rPr>
              <w:t>5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6BFE447E" w14:textId="5629D282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62706C">
              <w:rPr>
                <w:color w:val="3A4B5B" w:themeColor="accent1" w:themeShade="80"/>
                <w:sz w:val="18"/>
                <w:lang w:val="de-DE"/>
              </w:rPr>
              <w:t>TSCHAIKOWSKI-OUVERTÜREN</w:t>
            </w:r>
          </w:p>
        </w:tc>
      </w:tr>
      <w:tr w:rsidR="004F503D" w:rsidRPr="00482666" w14:paraId="2963BAFC" w14:textId="77777777" w:rsidTr="00843ED4">
        <w:tc>
          <w:tcPr>
            <w:tcW w:w="709" w:type="dxa"/>
            <w:gridSpan w:val="2"/>
            <w:shd w:val="clear" w:color="auto" w:fill="F8EBD1" w:themeFill="background2" w:themeFillTint="33"/>
          </w:tcPr>
          <w:p w14:paraId="4BC2643C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83" w:type="dxa"/>
            <w:gridSpan w:val="2"/>
            <w:shd w:val="clear" w:color="auto" w:fill="F8EBD1"/>
          </w:tcPr>
          <w:p w14:paraId="7B8C1ED2" w14:textId="2E994A82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/>
          </w:tcPr>
          <w:p w14:paraId="49875400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6438" w:type="dxa"/>
            <w:gridSpan w:val="2"/>
            <w:shd w:val="clear" w:color="auto" w:fill="F8EBD1"/>
          </w:tcPr>
          <w:p w14:paraId="1C9B31BE" w14:textId="554D844C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2023.05.27 Sa 17:00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To Rostock</w:t>
            </w:r>
          </w:p>
          <w:p w14:paraId="67AE6BA0" w14:textId="19D9393E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EKMAN EYAL</w:t>
            </w:r>
          </w:p>
        </w:tc>
      </w:tr>
      <w:tr w:rsidR="004F503D" w:rsidRPr="00482666" w14:paraId="08FBF2D1" w14:textId="77777777" w:rsidTr="007448C9">
        <w:tc>
          <w:tcPr>
            <w:tcW w:w="709" w:type="dxa"/>
            <w:gridSpan w:val="2"/>
            <w:shd w:val="clear" w:color="auto" w:fill="FFFFCC"/>
          </w:tcPr>
          <w:p w14:paraId="5D0BE7BD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52E9728" w14:textId="31B8C331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7769BD68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097EF3B" w14:textId="2891A7FC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2023.05.28 So 16:00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 w:rsidRPr="00482666">
              <w:rPr>
                <w:color w:val="3A4B5B" w:themeColor="accent1" w:themeShade="80"/>
                <w:sz w:val="18"/>
                <w:lang w:val="de-DE"/>
              </w:rPr>
              <w:t>To Rostock</w:t>
            </w:r>
          </w:p>
          <w:p w14:paraId="2E9443DB" w14:textId="76E637D3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Lucia di Lammermoor</w:t>
            </w:r>
          </w:p>
        </w:tc>
      </w:tr>
      <w:tr w:rsidR="004F503D" w:rsidRPr="00482666" w14:paraId="3F27BCF7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0D29A5A7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11C4B1AA" w14:textId="48C2C18B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41E090DD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5176E90" w14:textId="492C8783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2023.06.08 Do 19:30 (08-11 Holiday)</w:t>
            </w:r>
          </w:p>
          <w:p w14:paraId="5F223A69" w14:textId="6C81CE51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Ballet-Venere e Adone</w:t>
            </w:r>
          </w:p>
        </w:tc>
      </w:tr>
      <w:tr w:rsidR="004F503D" w:rsidRPr="00482666" w14:paraId="048339BD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62F35410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2BECCAFF" w14:textId="2ADF6FDF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363462AB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58D38B7D" w14:textId="06CC1FAF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2023.06.11 Do 18:00 (08-11 Holiday)</w:t>
            </w:r>
          </w:p>
          <w:p w14:paraId="12B9FF48" w14:textId="7886E586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Ballet-Romeo und Julia</w:t>
            </w:r>
          </w:p>
        </w:tc>
      </w:tr>
      <w:tr w:rsidR="004F503D" w:rsidRPr="00482666" w14:paraId="3FA79E20" w14:textId="77777777" w:rsidTr="007D72EC">
        <w:tc>
          <w:tcPr>
            <w:tcW w:w="709" w:type="dxa"/>
            <w:gridSpan w:val="2"/>
            <w:shd w:val="clear" w:color="auto" w:fill="E5EAEE" w:themeFill="accent1" w:themeFillTint="33"/>
          </w:tcPr>
          <w:p w14:paraId="4865695A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E5EAEE" w:themeFill="accent1" w:themeFillTint="33"/>
          </w:tcPr>
          <w:p w14:paraId="75877011" w14:textId="685ABEE7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482666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75" w:type="dxa"/>
            <w:gridSpan w:val="2"/>
            <w:shd w:val="clear" w:color="auto" w:fill="E5EAEE" w:themeFill="accent1" w:themeFillTint="33"/>
          </w:tcPr>
          <w:p w14:paraId="67E33C3A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E5EAEE" w:themeFill="accent1" w:themeFillTint="33"/>
          </w:tcPr>
          <w:p w14:paraId="7C5A9AE7" w14:textId="77777777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2023.06.23 Fr 19:30</w:t>
            </w:r>
          </w:p>
          <w:p w14:paraId="138A673F" w14:textId="3AF57AD7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Ballet-Preludes CV</w:t>
            </w:r>
          </w:p>
        </w:tc>
      </w:tr>
      <w:tr w:rsidR="004F503D" w:rsidRPr="00482666" w14:paraId="35B35996" w14:textId="77777777" w:rsidTr="007448C9">
        <w:tc>
          <w:tcPr>
            <w:tcW w:w="709" w:type="dxa"/>
            <w:gridSpan w:val="2"/>
            <w:shd w:val="clear" w:color="auto" w:fill="FFFFCC"/>
          </w:tcPr>
          <w:p w14:paraId="328C9921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56DB46E7" w14:textId="236EA5CC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353BE36F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66DB5348" w14:textId="1695E18C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2023.06.24 Sa 19:30</w:t>
            </w:r>
          </w:p>
          <w:p w14:paraId="5590F928" w14:textId="42630996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Aida</w:t>
            </w:r>
          </w:p>
        </w:tc>
      </w:tr>
      <w:tr w:rsidR="004F503D" w:rsidRPr="00482666" w14:paraId="00C0DE32" w14:textId="77777777" w:rsidTr="007448C9">
        <w:tc>
          <w:tcPr>
            <w:tcW w:w="709" w:type="dxa"/>
            <w:gridSpan w:val="2"/>
            <w:shd w:val="clear" w:color="auto" w:fill="FFFFCC"/>
          </w:tcPr>
          <w:p w14:paraId="6B80D3BF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48482C97" w14:textId="0F0AC0A9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13E36D68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A8DCDC4" w14:textId="6A2C7ADF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2023.06.25 So 17:00</w:t>
            </w:r>
          </w:p>
          <w:p w14:paraId="16E8EC60" w14:textId="2896D838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Lohengrin</w:t>
            </w:r>
          </w:p>
        </w:tc>
      </w:tr>
      <w:tr w:rsidR="004F503D" w:rsidRPr="00482666" w14:paraId="3135747B" w14:textId="77777777" w:rsidTr="007448C9">
        <w:tc>
          <w:tcPr>
            <w:tcW w:w="709" w:type="dxa"/>
            <w:gridSpan w:val="2"/>
            <w:shd w:val="clear" w:color="auto" w:fill="FFFFCC"/>
          </w:tcPr>
          <w:p w14:paraId="49E753FC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55F0170" w14:textId="662EF500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58C7116F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3279DBF7" w14:textId="2EEBD2CA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2023.06.26 Mo 19:30</w:t>
            </w:r>
          </w:p>
          <w:p w14:paraId="67F4B0F4" w14:textId="36EF908D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Turandot</w:t>
            </w:r>
          </w:p>
        </w:tc>
      </w:tr>
      <w:tr w:rsidR="004F503D" w:rsidRPr="00482666" w14:paraId="33A7C26A" w14:textId="77777777" w:rsidTr="007448C9">
        <w:tc>
          <w:tcPr>
            <w:tcW w:w="709" w:type="dxa"/>
            <w:gridSpan w:val="2"/>
            <w:shd w:val="clear" w:color="auto" w:fill="FFFFCC"/>
          </w:tcPr>
          <w:p w14:paraId="3E3A9E8A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28520DF1" w14:textId="66416B64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EEDA4C6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76C1BB88" w14:textId="1E354281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2023.06.27 Di 19:30</w:t>
            </w:r>
          </w:p>
          <w:p w14:paraId="2DD7320C" w14:textId="4F2EEF1B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Ballet-Messa da Requiem</w:t>
            </w:r>
          </w:p>
        </w:tc>
      </w:tr>
      <w:tr w:rsidR="004F503D" w:rsidRPr="00482666" w14:paraId="4B54720B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740AE727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2935B5A6" w14:textId="35BA3094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0C866D5C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D55B1F7" w14:textId="15771E09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2023.06.28 Mi 19:00</w:t>
            </w:r>
          </w:p>
          <w:p w14:paraId="1C1E23E9" w14:textId="19B06B2E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Don Carlo</w:t>
            </w:r>
          </w:p>
        </w:tc>
      </w:tr>
      <w:tr w:rsidR="004F503D" w:rsidRPr="00482666" w14:paraId="71100CA1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6BAE12C3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1012AB5E" w14:textId="5C6A8AAB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3744F79C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7E569AC2" w14:textId="31FD99A1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2023.06.29 Do 19:30</w:t>
            </w:r>
          </w:p>
          <w:p w14:paraId="6BDBF9EE" w14:textId="43E20983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Sleepless</w:t>
            </w:r>
          </w:p>
        </w:tc>
      </w:tr>
      <w:tr w:rsidR="004F503D" w:rsidRPr="00482666" w14:paraId="1911192C" w14:textId="77777777" w:rsidTr="007448C9">
        <w:tc>
          <w:tcPr>
            <w:tcW w:w="709" w:type="dxa"/>
            <w:gridSpan w:val="2"/>
            <w:shd w:val="clear" w:color="auto" w:fill="F8EBD1" w:themeFill="background2" w:themeFillTint="33"/>
          </w:tcPr>
          <w:p w14:paraId="3EFE469B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8EBD1" w:themeFill="background2" w:themeFillTint="33"/>
          </w:tcPr>
          <w:p w14:paraId="4B2FA3D4" w14:textId="552FB9B5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75" w:type="dxa"/>
            <w:gridSpan w:val="2"/>
            <w:shd w:val="clear" w:color="auto" w:fill="F8EBD1" w:themeFill="background2" w:themeFillTint="33"/>
          </w:tcPr>
          <w:p w14:paraId="7DACDB19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8EBD1" w:themeFill="background2" w:themeFillTint="33"/>
          </w:tcPr>
          <w:p w14:paraId="22F4388F" w14:textId="2B5F8542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2023.06.30 Fr 19:30</w:t>
            </w:r>
          </w:p>
          <w:p w14:paraId="6B5E3B2D" w14:textId="2F7D52F6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SALOME</w:t>
            </w:r>
          </w:p>
        </w:tc>
      </w:tr>
      <w:tr w:rsidR="004F503D" w:rsidRPr="00482666" w14:paraId="1D87C855" w14:textId="77777777" w:rsidTr="007448C9">
        <w:tc>
          <w:tcPr>
            <w:tcW w:w="709" w:type="dxa"/>
            <w:gridSpan w:val="2"/>
            <w:shd w:val="clear" w:color="auto" w:fill="FFFFCC"/>
          </w:tcPr>
          <w:p w14:paraId="3C72D23A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7A5FB152" w14:textId="5E69FF4C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44229425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2373F79A" w14:textId="3335514E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2023.07.07 Fr 19:30</w:t>
            </w:r>
          </w:p>
          <w:p w14:paraId="7D9A24EE" w14:textId="2EB7D98D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</w:tc>
      </w:tr>
      <w:tr w:rsidR="004F503D" w:rsidRPr="00482666" w14:paraId="18D947FE" w14:textId="77777777" w:rsidTr="007448C9">
        <w:tc>
          <w:tcPr>
            <w:tcW w:w="709" w:type="dxa"/>
            <w:gridSpan w:val="2"/>
            <w:shd w:val="clear" w:color="auto" w:fill="FFFFCC"/>
          </w:tcPr>
          <w:p w14:paraId="3B150835" w14:textId="77777777" w:rsidR="004F503D" w:rsidRPr="00482666" w:rsidRDefault="004F503D" w:rsidP="004F503D">
            <w:pPr>
              <w:pStyle w:val="berschrift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  <w:shd w:val="clear" w:color="auto" w:fill="FFFFCC"/>
          </w:tcPr>
          <w:p w14:paraId="30E8A622" w14:textId="47E3C47B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75" w:type="dxa"/>
            <w:gridSpan w:val="2"/>
            <w:shd w:val="clear" w:color="auto" w:fill="FFFFCC"/>
          </w:tcPr>
          <w:p w14:paraId="683A27C3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  <w:shd w:val="clear" w:color="auto" w:fill="FFFFCC"/>
          </w:tcPr>
          <w:p w14:paraId="07F56F0A" w14:textId="3B1BFF9C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2023.07.08 Sa 19:30</w:t>
            </w:r>
          </w:p>
          <w:p w14:paraId="1A1453A3" w14:textId="71EEB522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2666">
              <w:rPr>
                <w:color w:val="3A4B5B" w:themeColor="accent1" w:themeShade="80"/>
                <w:sz w:val="18"/>
                <w:lang w:val="de-DE"/>
              </w:rPr>
              <w:t>Rigoletto</w:t>
            </w:r>
          </w:p>
        </w:tc>
      </w:tr>
      <w:tr w:rsidR="004F503D" w:rsidRPr="00482666" w14:paraId="47C300C9" w14:textId="77777777" w:rsidTr="002B4E0C">
        <w:trPr>
          <w:gridAfter w:val="1"/>
          <w:wAfter w:w="142" w:type="dxa"/>
        </w:trPr>
        <w:tc>
          <w:tcPr>
            <w:tcW w:w="567" w:type="dxa"/>
          </w:tcPr>
          <w:p w14:paraId="3D43EE97" w14:textId="77777777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83" w:type="dxa"/>
            <w:gridSpan w:val="2"/>
          </w:tcPr>
          <w:p w14:paraId="08169EC7" w14:textId="113BC6BD" w:rsidR="004F503D" w:rsidRPr="00482666" w:rsidRDefault="004F503D" w:rsidP="004F503D">
            <w:pPr>
              <w:pStyle w:val="berschrift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375" w:type="dxa"/>
            <w:gridSpan w:val="2"/>
          </w:tcPr>
          <w:p w14:paraId="66D5EC4B" w14:textId="77777777" w:rsidR="004F503D" w:rsidRPr="00482666" w:rsidRDefault="004F503D" w:rsidP="004F503D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6438" w:type="dxa"/>
            <w:gridSpan w:val="2"/>
          </w:tcPr>
          <w:p w14:paraId="37D6D555" w14:textId="77777777" w:rsidR="004F503D" w:rsidRPr="00482666" w:rsidRDefault="004F503D" w:rsidP="004F503D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</w:tbl>
    <w:p w14:paraId="36F7C925" w14:textId="77777777" w:rsidR="0040398E" w:rsidRPr="00482666" w:rsidRDefault="0040398E" w:rsidP="00DC2CB7">
      <w:pPr>
        <w:rPr>
          <w:rFonts w:ascii="Microsoft YaHei UI" w:eastAsia="Microsoft YaHei UI" w:hAnsi="Microsoft YaHei UI"/>
          <w:color w:val="3A4B5B" w:themeColor="accent1" w:themeShade="80"/>
          <w:sz w:val="18"/>
          <w:lang w:val="de-DE"/>
        </w:rPr>
      </w:pPr>
    </w:p>
    <w:sectPr w:rsidR="0040398E" w:rsidRPr="00482666" w:rsidSect="008C4780">
      <w:headerReference w:type="default" r:id="rId11"/>
      <w:footerReference w:type="default" r:id="rId12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BA551" w14:textId="77777777" w:rsidR="009B7711" w:rsidRDefault="009B7711">
      <w:pPr>
        <w:spacing w:before="0" w:after="0" w:line="240" w:lineRule="auto"/>
      </w:pPr>
      <w:r>
        <w:separator/>
      </w:r>
    </w:p>
  </w:endnote>
  <w:endnote w:type="continuationSeparator" w:id="0">
    <w:p w14:paraId="10B0E646" w14:textId="77777777" w:rsidR="009B7711" w:rsidRDefault="009B77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uzeile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2D48" w14:textId="77777777" w:rsidR="009B7711" w:rsidRDefault="009B7711">
      <w:pPr>
        <w:spacing w:before="0" w:after="0" w:line="240" w:lineRule="auto"/>
      </w:pPr>
      <w:r>
        <w:separator/>
      </w:r>
    </w:p>
  </w:footnote>
  <w:footnote w:type="continuationSeparator" w:id="0">
    <w:p w14:paraId="0A34BCA9" w14:textId="77777777" w:rsidR="009B7711" w:rsidRDefault="009B77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77777777" w:rsidR="008C4780" w:rsidRDefault="008C4780" w:rsidP="008C4780">
    <w:pPr>
      <w:pStyle w:val="Kopfzeile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7053B692">
          <wp:simplePos x="0" y="0"/>
          <wp:positionH relativeFrom="column">
            <wp:posOffset>5417185</wp:posOffset>
          </wp:positionH>
          <wp:positionV relativeFrom="paragraph">
            <wp:posOffset>-465158</wp:posOffset>
          </wp:positionV>
          <wp:extent cx="976346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346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68FEF95" wp14:editId="6AE7114D">
          <wp:simplePos x="0" y="0"/>
          <wp:positionH relativeFrom="column">
            <wp:posOffset>-196851</wp:posOffset>
          </wp:positionH>
          <wp:positionV relativeFrom="paragraph">
            <wp:posOffset>-386715</wp:posOffset>
          </wp:positionV>
          <wp:extent cx="1391413" cy="838200"/>
          <wp:effectExtent l="0" t="0" r="0" b="0"/>
          <wp:wrapNone/>
          <wp:docPr id="9" name="Picture 9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410" cy="839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C7AF43" w14:textId="77777777" w:rsidR="008C4780" w:rsidRDefault="008C47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40C29"/>
    <w:rsid w:val="00042D92"/>
    <w:rsid w:val="00051B01"/>
    <w:rsid w:val="00074A99"/>
    <w:rsid w:val="000757D5"/>
    <w:rsid w:val="000846EC"/>
    <w:rsid w:val="000A3603"/>
    <w:rsid w:val="000B3E44"/>
    <w:rsid w:val="000E3197"/>
    <w:rsid w:val="000E4986"/>
    <w:rsid w:val="000E7334"/>
    <w:rsid w:val="000F56A2"/>
    <w:rsid w:val="0011655C"/>
    <w:rsid w:val="0012230E"/>
    <w:rsid w:val="00122F9F"/>
    <w:rsid w:val="0013384A"/>
    <w:rsid w:val="001423B8"/>
    <w:rsid w:val="001964A3"/>
    <w:rsid w:val="0019703D"/>
    <w:rsid w:val="001A0697"/>
    <w:rsid w:val="001A2F2D"/>
    <w:rsid w:val="001A3B7A"/>
    <w:rsid w:val="001B7ECA"/>
    <w:rsid w:val="001D7718"/>
    <w:rsid w:val="001F6CCC"/>
    <w:rsid w:val="002279B9"/>
    <w:rsid w:val="00240B3A"/>
    <w:rsid w:val="00242905"/>
    <w:rsid w:val="00256469"/>
    <w:rsid w:val="002624E7"/>
    <w:rsid w:val="00285196"/>
    <w:rsid w:val="002B05BF"/>
    <w:rsid w:val="002B4E0C"/>
    <w:rsid w:val="002B7540"/>
    <w:rsid w:val="002C48BB"/>
    <w:rsid w:val="002F1221"/>
    <w:rsid w:val="00301FDF"/>
    <w:rsid w:val="003114BC"/>
    <w:rsid w:val="003210CF"/>
    <w:rsid w:val="0032432D"/>
    <w:rsid w:val="00332022"/>
    <w:rsid w:val="00337007"/>
    <w:rsid w:val="00340C7D"/>
    <w:rsid w:val="003461F2"/>
    <w:rsid w:val="0035656F"/>
    <w:rsid w:val="00382B7B"/>
    <w:rsid w:val="003A566F"/>
    <w:rsid w:val="003A74AA"/>
    <w:rsid w:val="003B7A00"/>
    <w:rsid w:val="003C17C0"/>
    <w:rsid w:val="003D4C51"/>
    <w:rsid w:val="003E4511"/>
    <w:rsid w:val="0040398E"/>
    <w:rsid w:val="0041230C"/>
    <w:rsid w:val="004536D9"/>
    <w:rsid w:val="004633EC"/>
    <w:rsid w:val="0047626C"/>
    <w:rsid w:val="00482666"/>
    <w:rsid w:val="00483457"/>
    <w:rsid w:val="00483FBF"/>
    <w:rsid w:val="0049011C"/>
    <w:rsid w:val="0049443E"/>
    <w:rsid w:val="004A3901"/>
    <w:rsid w:val="004E03FB"/>
    <w:rsid w:val="004E11A3"/>
    <w:rsid w:val="004F503D"/>
    <w:rsid w:val="005064E7"/>
    <w:rsid w:val="00507656"/>
    <w:rsid w:val="00510486"/>
    <w:rsid w:val="00547B14"/>
    <w:rsid w:val="005E7D4B"/>
    <w:rsid w:val="005F3F77"/>
    <w:rsid w:val="005F53A6"/>
    <w:rsid w:val="0060257E"/>
    <w:rsid w:val="00607DC0"/>
    <w:rsid w:val="00620F4F"/>
    <w:rsid w:val="0062706C"/>
    <w:rsid w:val="00642F3A"/>
    <w:rsid w:val="006732D9"/>
    <w:rsid w:val="0068470C"/>
    <w:rsid w:val="00690D65"/>
    <w:rsid w:val="006C3F44"/>
    <w:rsid w:val="006C4288"/>
    <w:rsid w:val="006E4FAC"/>
    <w:rsid w:val="00700ACF"/>
    <w:rsid w:val="00700C14"/>
    <w:rsid w:val="00701B74"/>
    <w:rsid w:val="00702EB8"/>
    <w:rsid w:val="00724B9E"/>
    <w:rsid w:val="00734780"/>
    <w:rsid w:val="0073767A"/>
    <w:rsid w:val="007448C9"/>
    <w:rsid w:val="007454AD"/>
    <w:rsid w:val="007502A6"/>
    <w:rsid w:val="007532AE"/>
    <w:rsid w:val="00754D40"/>
    <w:rsid w:val="00767607"/>
    <w:rsid w:val="00777756"/>
    <w:rsid w:val="00786DCA"/>
    <w:rsid w:val="007A5363"/>
    <w:rsid w:val="007A61A8"/>
    <w:rsid w:val="007A709A"/>
    <w:rsid w:val="007A7D63"/>
    <w:rsid w:val="007D72EC"/>
    <w:rsid w:val="008150E9"/>
    <w:rsid w:val="00843ED4"/>
    <w:rsid w:val="0089116B"/>
    <w:rsid w:val="00891658"/>
    <w:rsid w:val="00894750"/>
    <w:rsid w:val="008B5383"/>
    <w:rsid w:val="008C2DB4"/>
    <w:rsid w:val="008C4780"/>
    <w:rsid w:val="008D0176"/>
    <w:rsid w:val="008F03B8"/>
    <w:rsid w:val="008F2FA7"/>
    <w:rsid w:val="008F4CAE"/>
    <w:rsid w:val="0092230C"/>
    <w:rsid w:val="009255B5"/>
    <w:rsid w:val="00960E04"/>
    <w:rsid w:val="00973B39"/>
    <w:rsid w:val="00994B99"/>
    <w:rsid w:val="00997944"/>
    <w:rsid w:val="009B7711"/>
    <w:rsid w:val="009D3FA6"/>
    <w:rsid w:val="009E3218"/>
    <w:rsid w:val="009E68D4"/>
    <w:rsid w:val="00A178DD"/>
    <w:rsid w:val="00A352C6"/>
    <w:rsid w:val="00A44705"/>
    <w:rsid w:val="00A723EC"/>
    <w:rsid w:val="00AA02BD"/>
    <w:rsid w:val="00AA086E"/>
    <w:rsid w:val="00AA125F"/>
    <w:rsid w:val="00AA3A8C"/>
    <w:rsid w:val="00AA47F5"/>
    <w:rsid w:val="00AA5B37"/>
    <w:rsid w:val="00AB4448"/>
    <w:rsid w:val="00AB7CFE"/>
    <w:rsid w:val="00AD792B"/>
    <w:rsid w:val="00AF2A41"/>
    <w:rsid w:val="00AF4420"/>
    <w:rsid w:val="00B16BAD"/>
    <w:rsid w:val="00B662A6"/>
    <w:rsid w:val="00B70163"/>
    <w:rsid w:val="00B70ED1"/>
    <w:rsid w:val="00B91A01"/>
    <w:rsid w:val="00B9650E"/>
    <w:rsid w:val="00BA3915"/>
    <w:rsid w:val="00BB5921"/>
    <w:rsid w:val="00BB750F"/>
    <w:rsid w:val="00BC5241"/>
    <w:rsid w:val="00BF3ED3"/>
    <w:rsid w:val="00C05B63"/>
    <w:rsid w:val="00C408DE"/>
    <w:rsid w:val="00C4623D"/>
    <w:rsid w:val="00C72A1E"/>
    <w:rsid w:val="00C762C3"/>
    <w:rsid w:val="00C8216B"/>
    <w:rsid w:val="00C95C64"/>
    <w:rsid w:val="00CA3D8A"/>
    <w:rsid w:val="00CB296F"/>
    <w:rsid w:val="00CD4367"/>
    <w:rsid w:val="00CD6D6F"/>
    <w:rsid w:val="00D04C38"/>
    <w:rsid w:val="00D06FE5"/>
    <w:rsid w:val="00D160DD"/>
    <w:rsid w:val="00D234C1"/>
    <w:rsid w:val="00D35B5B"/>
    <w:rsid w:val="00D90E0D"/>
    <w:rsid w:val="00D9592F"/>
    <w:rsid w:val="00D97075"/>
    <w:rsid w:val="00DA0217"/>
    <w:rsid w:val="00DB1FEF"/>
    <w:rsid w:val="00DC2CB7"/>
    <w:rsid w:val="00DE3A1D"/>
    <w:rsid w:val="00DF6101"/>
    <w:rsid w:val="00E05388"/>
    <w:rsid w:val="00E079F6"/>
    <w:rsid w:val="00E174D4"/>
    <w:rsid w:val="00E35FB0"/>
    <w:rsid w:val="00E465F7"/>
    <w:rsid w:val="00E53B90"/>
    <w:rsid w:val="00E62B1F"/>
    <w:rsid w:val="00E74632"/>
    <w:rsid w:val="00E91B2B"/>
    <w:rsid w:val="00E96D22"/>
    <w:rsid w:val="00EA21F2"/>
    <w:rsid w:val="00EC6787"/>
    <w:rsid w:val="00ED7BB1"/>
    <w:rsid w:val="00F0626C"/>
    <w:rsid w:val="00F43081"/>
    <w:rsid w:val="00F44DF4"/>
    <w:rsid w:val="00F4545D"/>
    <w:rsid w:val="00F529C4"/>
    <w:rsid w:val="00F82FED"/>
    <w:rsid w:val="00F8452D"/>
    <w:rsid w:val="00F857C2"/>
    <w:rsid w:val="00FA6C9C"/>
    <w:rsid w:val="00FB1CD6"/>
    <w:rsid w:val="00FC2476"/>
    <w:rsid w:val="00FC4AA1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"/>
    <w:rPr>
      <w:kern w:val="20"/>
    </w:rPr>
  </w:style>
  <w:style w:type="paragraph" w:styleId="Fuzeile">
    <w:name w:val="footer"/>
    <w:basedOn w:val="Standard"/>
    <w:link w:val="FuzeileZchn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Zchn">
    <w:name w:val="Fußzeile Zchn"/>
    <w:basedOn w:val="Absatz-Standardschriftart"/>
    <w:link w:val="Fuzeile"/>
    <w:uiPriority w:val="2"/>
    <w:rPr>
      <w:kern w:val="20"/>
    </w:rPr>
  </w:style>
  <w:style w:type="paragraph" w:customStyle="1" w:styleId="a">
    <w:name w:val="简历文字"/>
    <w:basedOn w:val="Standard"/>
    <w:qFormat/>
    <w:pPr>
      <w:spacing w:after="40"/>
      <w:ind w:right="144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NormaleTabelle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um">
    <w:name w:val="Date"/>
    <w:basedOn w:val="Standard"/>
    <w:next w:val="Standard"/>
    <w:link w:val="DatumZchn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umZchn">
    <w:name w:val="Datum Zchn"/>
    <w:basedOn w:val="Absatz-Standardschriftart"/>
    <w:link w:val="Datum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Standard"/>
    <w:uiPriority w:val="8"/>
    <w:unhideWhenUsed/>
    <w:qFormat/>
    <w:pPr>
      <w:spacing w:after="40"/>
    </w:pPr>
    <w:rPr>
      <w:b/>
      <w:bCs/>
    </w:rPr>
  </w:style>
  <w:style w:type="paragraph" w:styleId="Anrede">
    <w:name w:val="Salutation"/>
    <w:basedOn w:val="Standard"/>
    <w:next w:val="Standard"/>
    <w:link w:val="AnredeZchn"/>
    <w:uiPriority w:val="8"/>
    <w:unhideWhenUsed/>
    <w:qFormat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8"/>
    <w:rPr>
      <w:kern w:val="20"/>
    </w:rPr>
  </w:style>
  <w:style w:type="paragraph" w:styleId="Gruformel">
    <w:name w:val="Closing"/>
    <w:basedOn w:val="Standard"/>
    <w:link w:val="GruformelZchn"/>
    <w:uiPriority w:val="8"/>
    <w:unhideWhenUsed/>
    <w:qFormat/>
    <w:pPr>
      <w:spacing w:before="480"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8"/>
    <w:rPr>
      <w:kern w:val="20"/>
    </w:rPr>
  </w:style>
  <w:style w:type="paragraph" w:styleId="Unterschrift">
    <w:name w:val="Signature"/>
    <w:basedOn w:val="Standard"/>
    <w:link w:val="UnterschriftZchn"/>
    <w:uiPriority w:val="8"/>
    <w:unhideWhenUsed/>
    <w:qFormat/>
    <w:pPr>
      <w:spacing w:after="480"/>
    </w:pPr>
    <w:rPr>
      <w:b/>
      <w:bCs/>
    </w:rPr>
  </w:style>
  <w:style w:type="character" w:customStyle="1" w:styleId="UnterschriftZchn">
    <w:name w:val="Unterschrift Zchn"/>
    <w:basedOn w:val="Absatz-Standardschriftart"/>
    <w:link w:val="Unterschrift"/>
    <w:uiPriority w:val="8"/>
    <w:rPr>
      <w:b/>
      <w:bCs/>
      <w:kern w:val="20"/>
    </w:rPr>
  </w:style>
  <w:style w:type="character" w:styleId="Hervorhebung">
    <w:name w:val="Emphasis"/>
    <w:basedOn w:val="Absatz-Standardschriftar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Standard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Standard"/>
    <w:next w:val="Standard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16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1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charset w:val="86"/>
    <w:family w:val="roman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465C11"/>
    <w:rsid w:val="00470BB9"/>
    <w:rsid w:val="005544CF"/>
    <w:rsid w:val="005E3C82"/>
    <w:rsid w:val="007279D4"/>
    <w:rsid w:val="007527BB"/>
    <w:rsid w:val="007D3223"/>
    <w:rsid w:val="00A22A1F"/>
    <w:rsid w:val="00A43D4D"/>
    <w:rsid w:val="00C618B6"/>
    <w:rsid w:val="00CB665C"/>
    <w:rsid w:val="00E02DA3"/>
    <w:rsid w:val="00E7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Bai, Zehui</cp:lastModifiedBy>
  <cp:revision>173</cp:revision>
  <cp:lastPrinted>2022-12-16T09:01:00Z</cp:lastPrinted>
  <dcterms:created xsi:type="dcterms:W3CDTF">2022-06-25T19:52:00Z</dcterms:created>
  <dcterms:modified xsi:type="dcterms:W3CDTF">2022-12-18T10:17:00Z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