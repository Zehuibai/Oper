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482666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482666" w:rsidRPr="00482666" w14:paraId="60F081C3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796BCB47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482666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482666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DE1BE87" w14:textId="0DEFD335" w:rsidR="008C2DB4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482666" w14:paraId="2F3E0841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5177653F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2CBDE8C" w14:textId="77777777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E34870" w14:paraId="0119A305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39F9EFD2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50C023C" w14:textId="13E6620D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-Dritte Sinfonie von Gustav Mahler</w:t>
            </w:r>
          </w:p>
        </w:tc>
      </w:tr>
      <w:tr w:rsidR="00482666" w:rsidRPr="00482666" w14:paraId="225EC8BC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6471FDA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FBED35C" w14:textId="775DFE35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482666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482666" w14:paraId="0D848A82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364F45CE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482666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482666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1DFFEEE" w14:textId="05CE196B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</w:t>
            </w:r>
            <w:r w:rsidR="002B4E0C" w:rsidRPr="00482666">
              <w:rPr>
                <w:color w:val="3A4B5B" w:themeColor="accent1" w:themeShade="80"/>
                <w:sz w:val="18"/>
              </w:rPr>
              <w:t>0</w:t>
            </w:r>
            <w:r w:rsidRPr="00482666">
              <w:rPr>
                <w:color w:val="3A4B5B" w:themeColor="accent1" w:themeShade="80"/>
                <w:sz w:val="18"/>
              </w:rPr>
              <w:t>.</w:t>
            </w:r>
            <w:r w:rsidR="002B4E0C" w:rsidRPr="00482666">
              <w:rPr>
                <w:color w:val="3A4B5B" w:themeColor="accent1" w:themeShade="80"/>
                <w:sz w:val="18"/>
              </w:rPr>
              <w:t>21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21E899EA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482666" w14:paraId="3D378783" w14:textId="77777777" w:rsidTr="00CB296F">
        <w:tc>
          <w:tcPr>
            <w:tcW w:w="709" w:type="dxa"/>
            <w:gridSpan w:val="2"/>
            <w:shd w:val="clear" w:color="auto" w:fill="auto"/>
          </w:tcPr>
          <w:p w14:paraId="78FB8939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64CC3C20" w14:textId="3163DB69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0A2B9189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67DAEB" w14:textId="06517483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</w:rPr>
              <w:t>L'elisir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d'amore</w:t>
            </w:r>
            <w:proofErr w:type="spellEnd"/>
          </w:p>
        </w:tc>
      </w:tr>
      <w:tr w:rsidR="00482666" w:rsidRPr="00482666" w14:paraId="3EA697C9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1D4CA227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F57A54" w14:textId="59DCC10F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6298EC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04E730F9" w14:textId="5CC65FF5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482666" w14:paraId="0DA20C7F" w14:textId="77777777" w:rsidTr="0047626C">
        <w:tc>
          <w:tcPr>
            <w:tcW w:w="709" w:type="dxa"/>
            <w:gridSpan w:val="2"/>
            <w:shd w:val="clear" w:color="auto" w:fill="E5EAEE" w:themeFill="accent1" w:themeFillTint="33"/>
          </w:tcPr>
          <w:p w14:paraId="1BCECBCD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13F912A" w14:textId="77777777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</w:tc>
      </w:tr>
      <w:tr w:rsidR="00482666" w:rsidRPr="00482666" w14:paraId="0A9D842C" w14:textId="77777777" w:rsidTr="007454AD">
        <w:tc>
          <w:tcPr>
            <w:tcW w:w="709" w:type="dxa"/>
            <w:gridSpan w:val="2"/>
            <w:shd w:val="clear" w:color="auto" w:fill="D7F7D8"/>
          </w:tcPr>
          <w:p w14:paraId="7475F924" w14:textId="77777777" w:rsidR="00894750" w:rsidRPr="00482666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482666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482666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FA76C00" w14:textId="388F6152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>:</w:t>
            </w:r>
            <w:r w:rsidR="003A74AA" w:rsidRPr="00482666">
              <w:rPr>
                <w:color w:val="3A4B5B" w:themeColor="accent1" w:themeShade="80"/>
                <w:sz w:val="18"/>
              </w:rPr>
              <w:t>3</w:t>
            </w:r>
            <w:r w:rsidRPr="00482666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482666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482666" w14:paraId="77A0F03A" w14:textId="77777777" w:rsidTr="007454AD">
        <w:tc>
          <w:tcPr>
            <w:tcW w:w="709" w:type="dxa"/>
            <w:gridSpan w:val="2"/>
            <w:shd w:val="clear" w:color="auto" w:fill="D7F7D8"/>
          </w:tcPr>
          <w:p w14:paraId="0B662DE0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403EFA1" w14:textId="647B25D3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482666">
              <w:rPr>
                <w:color w:val="3A4B5B" w:themeColor="accent1" w:themeShade="80"/>
                <w:sz w:val="18"/>
              </w:rPr>
              <w:t>a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482666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482666" w14:paraId="09DDA648" w14:textId="77777777" w:rsidTr="007454AD">
        <w:tc>
          <w:tcPr>
            <w:tcW w:w="709" w:type="dxa"/>
            <w:gridSpan w:val="2"/>
            <w:shd w:val="clear" w:color="auto" w:fill="D7F7D8"/>
          </w:tcPr>
          <w:p w14:paraId="054EC273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297C75E" w14:textId="04C3B7B0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</w:t>
            </w:r>
            <w:r w:rsidR="00AA5B37" w:rsidRPr="00482666">
              <w:rPr>
                <w:color w:val="3A4B5B" w:themeColor="accent1" w:themeShade="80"/>
                <w:sz w:val="18"/>
              </w:rPr>
              <w:t>20</w:t>
            </w:r>
            <w:r w:rsidRPr="00482666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482666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482666" w14:paraId="2CF854A5" w14:textId="77777777" w:rsidTr="007454AD">
        <w:tc>
          <w:tcPr>
            <w:tcW w:w="709" w:type="dxa"/>
            <w:gridSpan w:val="2"/>
            <w:shd w:val="clear" w:color="auto" w:fill="E6E8E9" w:themeFill="text2" w:themeFillTint="1A"/>
          </w:tcPr>
          <w:p w14:paraId="0A432DE9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33DF2FC" w14:textId="20044137" w:rsidR="00B16BAD" w:rsidRPr="00482666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090C592" w14:textId="00EBF20F" w:rsidR="008D0176" w:rsidRPr="00482666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510486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482666" w14:paraId="2E66A9FA" w14:textId="77777777" w:rsidTr="000757D5">
        <w:tc>
          <w:tcPr>
            <w:tcW w:w="709" w:type="dxa"/>
            <w:gridSpan w:val="2"/>
            <w:shd w:val="clear" w:color="auto" w:fill="FFFFCC"/>
          </w:tcPr>
          <w:p w14:paraId="4DC8B5A2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60F370F" w14:textId="6A130482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4BD1102F" w14:textId="2F1105CE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042D92">
              <w:rPr>
                <w:color w:val="3A4B5B" w:themeColor="accent1" w:themeShade="80"/>
                <w:sz w:val="18"/>
              </w:rPr>
              <w:t xml:space="preserve">Don </w:t>
            </w:r>
            <w:proofErr w:type="spellStart"/>
            <w:r w:rsidRPr="00042D92">
              <w:rPr>
                <w:color w:val="3A4B5B" w:themeColor="accent1" w:themeShade="80"/>
                <w:sz w:val="18"/>
              </w:rPr>
              <w:t>Quichotte</w:t>
            </w:r>
            <w:proofErr w:type="spellEnd"/>
          </w:p>
        </w:tc>
      </w:tr>
      <w:tr w:rsidR="007A7D63" w:rsidRPr="00482666" w14:paraId="682F4073" w14:textId="77777777" w:rsidTr="007454AD">
        <w:tc>
          <w:tcPr>
            <w:tcW w:w="709" w:type="dxa"/>
            <w:gridSpan w:val="2"/>
            <w:shd w:val="clear" w:color="auto" w:fill="D7F7D8"/>
          </w:tcPr>
          <w:p w14:paraId="0BC7BA75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EDAEAEA" w14:textId="1990EE96" w:rsidR="007A61A8" w:rsidRPr="00482666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Mi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8DFAE51" w14:textId="0AC5C4D8" w:rsidR="007A7D63" w:rsidRPr="00482666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482666" w14:paraId="091E02AF" w14:textId="77777777" w:rsidTr="007454AD">
        <w:tc>
          <w:tcPr>
            <w:tcW w:w="709" w:type="dxa"/>
            <w:gridSpan w:val="2"/>
            <w:shd w:val="clear" w:color="auto" w:fill="D7F7D8"/>
          </w:tcPr>
          <w:p w14:paraId="34506913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666B483" w14:textId="30641CCC" w:rsidR="00960E04" w:rsidRPr="00482666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Fi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D91B01C" w14:textId="0225A850" w:rsidR="007A7D63" w:rsidRPr="00482666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7944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9D3FA6" w14:paraId="023FC21E" w14:textId="77777777" w:rsidTr="007454AD">
        <w:tc>
          <w:tcPr>
            <w:tcW w:w="709" w:type="dxa"/>
            <w:gridSpan w:val="2"/>
            <w:shd w:val="clear" w:color="auto" w:fill="D7F7D8"/>
          </w:tcPr>
          <w:p w14:paraId="0CD6AB3E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2742ADD" w14:textId="06BCE5D4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D9D22B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7C9B2C9" w14:textId="77777777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2022.12.20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2FDC8869" w14:textId="77777777" w:rsidR="009D3FA6" w:rsidRPr="00E174D4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</w:p>
          <w:p w14:paraId="704AD7A5" w14:textId="3A69F1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482666" w14:paraId="6BEC02B8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12AE084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0C009C42" w14:textId="25B2BB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Ballet-Schwanensee</w:t>
            </w:r>
            <w:proofErr w:type="spellEnd"/>
          </w:p>
        </w:tc>
      </w:tr>
      <w:tr w:rsidR="009D3FA6" w:rsidRPr="00482666" w14:paraId="7CFBE2A2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45C67B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D2B2812" w14:textId="37A3EBA5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482666" w14:paraId="1F9DDDCC" w14:textId="77777777" w:rsidTr="00E53B90">
        <w:tc>
          <w:tcPr>
            <w:tcW w:w="709" w:type="dxa"/>
            <w:gridSpan w:val="2"/>
            <w:shd w:val="clear" w:color="auto" w:fill="D7F7D8"/>
          </w:tcPr>
          <w:p w14:paraId="1DAD4063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8BD954" w14:textId="31283D87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21D2A4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FCD3D21" w14:textId="2ADF1D8B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2023.01.01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18.00</w:t>
            </w:r>
          </w:p>
          <w:p w14:paraId="33ECD46B" w14:textId="2FAF1A11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E4986">
              <w:rPr>
                <w:color w:val="3A4B5B" w:themeColor="accent1" w:themeShade="80"/>
                <w:sz w:val="18"/>
                <w:lang w:val="de-DE"/>
              </w:rPr>
              <w:t>WERTHER</w:t>
            </w:r>
            <w:r>
              <w:rPr>
                <w:color w:val="3A4B5B" w:themeColor="accent1" w:themeShade="80"/>
                <w:sz w:val="18"/>
                <w:lang w:val="de-DE"/>
              </w:rPr>
              <w:t>-</w:t>
            </w:r>
            <w:r w:rsidRPr="000E4986">
              <w:rPr>
                <w:color w:val="3A4B5B" w:themeColor="accent1" w:themeShade="80"/>
                <w:sz w:val="18"/>
                <w:lang w:val="de-DE"/>
              </w:rPr>
              <w:t>JULES MASSENET</w:t>
            </w:r>
          </w:p>
        </w:tc>
      </w:tr>
      <w:tr w:rsidR="009D3FA6" w:rsidRPr="00482666" w14:paraId="57148AB2" w14:textId="77777777" w:rsidTr="00E53B90">
        <w:tc>
          <w:tcPr>
            <w:tcW w:w="709" w:type="dxa"/>
            <w:gridSpan w:val="2"/>
            <w:shd w:val="clear" w:color="auto" w:fill="D7F7D8"/>
          </w:tcPr>
          <w:p w14:paraId="721E520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03DF64B" w14:textId="2137A0FC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41E589D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90C4D8D" w14:textId="4050D122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2023.01.07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0B3A4FD0" w14:textId="53506041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4B9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482666" w14:paraId="1ABDD6E3" w14:textId="77777777" w:rsidTr="00843ED4">
        <w:tc>
          <w:tcPr>
            <w:tcW w:w="709" w:type="dxa"/>
            <w:gridSpan w:val="2"/>
            <w:shd w:val="clear" w:color="auto" w:fill="F8EBD1"/>
          </w:tcPr>
          <w:p w14:paraId="2308928A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AEA71FB" w14:textId="10F935B9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F23665A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438EA72A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14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7D72EC">
              <w:rPr>
                <w:color w:val="3A4B5B" w:themeColor="accent1" w:themeShade="80"/>
                <w:sz w:val="18"/>
              </w:rPr>
              <w:t xml:space="preserve"> 19: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7C1A5F10" w14:textId="52AFCF7F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3767A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482666" w14:paraId="7E468359" w14:textId="77777777" w:rsidTr="0047626C">
        <w:tc>
          <w:tcPr>
            <w:tcW w:w="709" w:type="dxa"/>
            <w:gridSpan w:val="2"/>
            <w:shd w:val="clear" w:color="auto" w:fill="E5EAEE"/>
          </w:tcPr>
          <w:p w14:paraId="74574D99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448CCEF" w14:textId="5BF51660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07EACB76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11308729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15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So</w:t>
            </w:r>
            <w:r w:rsidRPr="007D72EC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558C3127" w14:textId="0DBDE0E7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723EC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5064E7" w:rsidRPr="00482666" w14:paraId="57B17623" w14:textId="77777777" w:rsidTr="005064E7">
        <w:tc>
          <w:tcPr>
            <w:tcW w:w="709" w:type="dxa"/>
            <w:gridSpan w:val="2"/>
            <w:shd w:val="clear" w:color="auto" w:fill="FFFFCC"/>
          </w:tcPr>
          <w:p w14:paraId="28059A68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0153D5" w14:textId="71CF9D7F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FF9FA3B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44D9FD1C" w14:textId="74F55EC7" w:rsidR="005064E7" w:rsidRPr="00482666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20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40179FB" w14:textId="3330ACF0" w:rsidR="005064E7" w:rsidRPr="007D72EC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Salome</w:t>
            </w:r>
            <w:r w:rsidR="00242905">
              <w:rPr>
                <w:color w:val="3A4B5B" w:themeColor="accent1" w:themeShade="80"/>
                <w:sz w:val="18"/>
              </w:rPr>
              <w:t xml:space="preserve"> </w:t>
            </w:r>
            <w:r w:rsidR="00242905" w:rsidRPr="00EA21F2">
              <w:rPr>
                <w:color w:val="3A4B5B" w:themeColor="accent1" w:themeShade="80"/>
                <w:sz w:val="18"/>
                <w:highlight w:val="red"/>
              </w:rPr>
              <w:t>(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undecided</w:t>
            </w:r>
            <w:r w:rsidR="00242905" w:rsidRPr="00EA21F2">
              <w:rPr>
                <w:color w:val="3A4B5B" w:themeColor="accent1" w:themeShade="80"/>
                <w:sz w:val="18"/>
                <w:highlight w:val="red"/>
              </w:rPr>
              <w:t>)</w:t>
            </w:r>
          </w:p>
        </w:tc>
      </w:tr>
      <w:tr w:rsidR="005064E7" w:rsidRPr="00482666" w14:paraId="77BFDCB7" w14:textId="77777777" w:rsidTr="005064E7">
        <w:tc>
          <w:tcPr>
            <w:tcW w:w="709" w:type="dxa"/>
            <w:gridSpan w:val="2"/>
            <w:shd w:val="clear" w:color="auto" w:fill="FFFFCC"/>
          </w:tcPr>
          <w:p w14:paraId="12E8B3AA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44132BD" w14:textId="38819693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444360E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79BB6DD" w14:textId="7B564548" w:rsidR="00891658" w:rsidRPr="00482666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7DA962B" w14:textId="6596785F" w:rsidR="005064E7" w:rsidRPr="007D72EC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Don Giovanni</w:t>
            </w:r>
            <w:r w:rsidR="00EA21F2">
              <w:rPr>
                <w:color w:val="3A4B5B" w:themeColor="accent1" w:themeShade="80"/>
                <w:sz w:val="18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5064E7" w:rsidRPr="00482666" w14:paraId="36134A14" w14:textId="77777777" w:rsidTr="005064E7">
        <w:tc>
          <w:tcPr>
            <w:tcW w:w="709" w:type="dxa"/>
            <w:gridSpan w:val="2"/>
            <w:shd w:val="clear" w:color="auto" w:fill="F8EBD1"/>
          </w:tcPr>
          <w:p w14:paraId="5FCA7453" w14:textId="77777777" w:rsidR="005064E7" w:rsidRPr="00482666" w:rsidRDefault="005064E7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4DD6B4B" w14:textId="2B6C26D2" w:rsidR="005064E7" w:rsidRPr="00482666" w:rsidRDefault="005064E7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D69FF99" w14:textId="77777777" w:rsidR="005064E7" w:rsidRPr="00482666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7BE1E076" w14:textId="78CAF50A" w:rsidR="001964A3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167F8B64" w14:textId="5F9A6EB2" w:rsidR="005064E7" w:rsidRPr="007D72EC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lastRenderedPageBreak/>
              <w:t xml:space="preserve">Die </w:t>
            </w:r>
            <w:proofErr w:type="spellStart"/>
            <w:r>
              <w:rPr>
                <w:color w:val="3A4B5B" w:themeColor="accent1" w:themeShade="80"/>
                <w:sz w:val="18"/>
              </w:rPr>
              <w:t>Sache</w:t>
            </w:r>
            <w:proofErr w:type="spellEnd"/>
            <w:r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>
              <w:rPr>
                <w:color w:val="3A4B5B" w:themeColor="accent1" w:themeShade="80"/>
                <w:sz w:val="18"/>
              </w:rPr>
              <w:t>Makropulos</w:t>
            </w:r>
            <w:proofErr w:type="spellEnd"/>
            <w:r w:rsidR="00EA21F2">
              <w:rPr>
                <w:color w:val="3A4B5B" w:themeColor="accent1" w:themeShade="80"/>
                <w:sz w:val="18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3D4C51" w:rsidRPr="00FC2476" w14:paraId="5E6B1476" w14:textId="77777777" w:rsidTr="00E53B90">
        <w:tc>
          <w:tcPr>
            <w:tcW w:w="709" w:type="dxa"/>
            <w:gridSpan w:val="2"/>
            <w:shd w:val="clear" w:color="auto" w:fill="D7F7D8"/>
          </w:tcPr>
          <w:p w14:paraId="2A69771B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B0B10FD" w14:textId="1052B400" w:rsidR="003D4C51" w:rsidRPr="00482666" w:rsidRDefault="00240B3A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2978D01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9C55CC9" w14:textId="08ABFF1D" w:rsidR="00240B3A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2023.02.04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9: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00</w:t>
            </w:r>
          </w:p>
          <w:p w14:paraId="6B094A0F" w14:textId="2C8EF2B6" w:rsidR="003D4C51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E34870" w14:paraId="2B4C0FC8" w14:textId="77777777" w:rsidTr="00E53B90">
        <w:tc>
          <w:tcPr>
            <w:tcW w:w="709" w:type="dxa"/>
            <w:gridSpan w:val="2"/>
            <w:shd w:val="clear" w:color="auto" w:fill="D7F7D8"/>
          </w:tcPr>
          <w:p w14:paraId="46679318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E82E40D" w14:textId="0E6ADC69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E738284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4965731" w14:textId="77777777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4062D9D8" w14:textId="069BC018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2432D">
              <w:rPr>
                <w:color w:val="3A4B5B" w:themeColor="accent1" w:themeShade="80"/>
                <w:sz w:val="18"/>
                <w:lang w:val="de-DE"/>
              </w:rPr>
              <w:t>DER FERNE KLANG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32432D">
              <w:rPr>
                <w:color w:val="3A4B5B" w:themeColor="accent1" w:themeShade="80"/>
                <w:sz w:val="18"/>
                <w:lang w:val="de-DE"/>
              </w:rPr>
              <w:t>FRANZ SCHREKER</w:t>
            </w:r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074F0B" w:rsidRPr="005F5EF5" w14:paraId="46CE0356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2702C1EB" w14:textId="77777777" w:rsidR="00074F0B" w:rsidRPr="00CB296F" w:rsidRDefault="00074F0B" w:rsidP="00074F0B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31F5894A" w:rsidR="00074F0B" w:rsidRPr="00482666" w:rsidRDefault="00074F0B" w:rsidP="00074F0B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074F0B" w:rsidRPr="00482666" w:rsidRDefault="00074F0B" w:rsidP="00074F0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33A0B14D" w14:textId="5F7C6AEF" w:rsidR="00074F0B" w:rsidRPr="005F5EF5" w:rsidRDefault="00074F0B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 xml:space="preserve">2023.02.10 </w:t>
            </w:r>
            <w:r w:rsidRPr="005F5EF5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5F5EF5">
              <w:rPr>
                <w:color w:val="3A4B5B" w:themeColor="accent1" w:themeShade="80"/>
                <w:sz w:val="18"/>
              </w:rPr>
              <w:t xml:space="preserve"> 19:</w:t>
            </w:r>
            <w:r w:rsidR="005F5EF5">
              <w:rPr>
                <w:color w:val="3A4B5B" w:themeColor="accent1" w:themeShade="80"/>
                <w:sz w:val="18"/>
              </w:rPr>
              <w:t>0</w:t>
            </w:r>
            <w:r w:rsidRPr="005F5EF5">
              <w:rPr>
                <w:color w:val="3A4B5B" w:themeColor="accent1" w:themeShade="80"/>
                <w:sz w:val="18"/>
              </w:rPr>
              <w:t>0</w:t>
            </w:r>
          </w:p>
          <w:p w14:paraId="59BD1B52" w14:textId="413D6697" w:rsidR="00074F0B" w:rsidRPr="005F5EF5" w:rsidRDefault="005F5EF5" w:rsidP="00074F0B">
            <w:pPr>
              <w:spacing w:after="120"/>
              <w:rPr>
                <w:color w:val="3A4B5B" w:themeColor="accent1" w:themeShade="80"/>
                <w:sz w:val="18"/>
              </w:rPr>
            </w:pPr>
            <w:r w:rsidRPr="005F5EF5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E34870" w:rsidRPr="00E34870" w14:paraId="71986781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69348BC7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1FE35026" w14:textId="210BAE4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6E868922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582A0BD2" w14:textId="273E1E65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3A47DA8F" w14:textId="6014674E" w:rsidR="00E34870" w:rsidRP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-Illusionen Wie Schwanensee</w:t>
            </w:r>
          </w:p>
        </w:tc>
      </w:tr>
      <w:tr w:rsidR="00E34870" w:rsidRPr="00482666" w14:paraId="0707B749" w14:textId="77777777" w:rsidTr="00754D40">
        <w:tc>
          <w:tcPr>
            <w:tcW w:w="709" w:type="dxa"/>
            <w:gridSpan w:val="2"/>
            <w:shd w:val="clear" w:color="auto" w:fill="FFFFCC"/>
          </w:tcPr>
          <w:p w14:paraId="14E35AFD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126639D" w14:textId="1F692396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C877B7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138895E" w14:textId="355AEED4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6DA5A715" w14:textId="11355053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E34870" w:rsidRPr="00482666" w14:paraId="59CED91E" w14:textId="77777777" w:rsidTr="00754D40">
        <w:tc>
          <w:tcPr>
            <w:tcW w:w="709" w:type="dxa"/>
            <w:gridSpan w:val="2"/>
            <w:shd w:val="clear" w:color="auto" w:fill="FFFFCC"/>
          </w:tcPr>
          <w:p w14:paraId="2324B9AD" w14:textId="77777777" w:rsidR="00E34870" w:rsidRPr="00CB296F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2F3D94B" w14:textId="2C7088F4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FE3FBF8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442CA29" w14:textId="77777777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8463E40" w14:textId="415278B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E34870" w:rsidRPr="00482666" w14:paraId="7DACCB99" w14:textId="77777777" w:rsidTr="00754D40">
        <w:tc>
          <w:tcPr>
            <w:tcW w:w="709" w:type="dxa"/>
            <w:gridSpan w:val="2"/>
            <w:shd w:val="clear" w:color="auto" w:fill="FFFFCC"/>
          </w:tcPr>
          <w:p w14:paraId="10EF3ED3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549CC11" w14:textId="5BD6E202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B26707B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B64DFC9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Ballet-</w:t>
            </w:r>
            <w:r w:rsidRPr="004A3901">
              <w:rPr>
                <w:color w:val="3A4B5B" w:themeColor="accent1" w:themeShade="80"/>
                <w:sz w:val="18"/>
                <w:lang w:val="de-DE"/>
              </w:rPr>
              <w:t>Ek</w:t>
            </w:r>
            <w:proofErr w:type="spellEnd"/>
            <w:r w:rsidRPr="004A3901">
              <w:rPr>
                <w:color w:val="3A4B5B" w:themeColor="accent1" w:themeShade="80"/>
                <w:sz w:val="18"/>
                <w:lang w:val="de-DE"/>
              </w:rPr>
              <w:t xml:space="preserve"> | Ekman</w:t>
            </w:r>
          </w:p>
        </w:tc>
      </w:tr>
      <w:tr w:rsidR="00E34870" w:rsidRPr="00482666" w14:paraId="00EADD47" w14:textId="77777777" w:rsidTr="00CA3D8A">
        <w:tc>
          <w:tcPr>
            <w:tcW w:w="709" w:type="dxa"/>
            <w:gridSpan w:val="2"/>
            <w:shd w:val="clear" w:color="auto" w:fill="F8EBD1"/>
          </w:tcPr>
          <w:p w14:paraId="12FBE3C8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45E1DF6" w14:textId="74C5AD2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B049F3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5342FD2A" w14:textId="37121A15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14AA548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3FBF">
              <w:rPr>
                <w:color w:val="3A4B5B" w:themeColor="accent1" w:themeShade="80"/>
                <w:sz w:val="18"/>
                <w:lang w:val="de-DE"/>
              </w:rPr>
              <w:t>DAPHNE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0F56A2">
              <w:rPr>
                <w:color w:val="3A4B5B" w:themeColor="accent1" w:themeShade="80"/>
                <w:sz w:val="18"/>
                <w:lang w:val="de-DE"/>
              </w:rPr>
              <w:t xml:space="preserve">Richard </w:t>
            </w:r>
            <w:proofErr w:type="spellStart"/>
            <w:r w:rsidRPr="000F56A2">
              <w:rPr>
                <w:color w:val="3A4B5B" w:themeColor="accent1" w:themeShade="80"/>
                <w:sz w:val="18"/>
                <w:lang w:val="de-DE"/>
              </w:rPr>
              <w:t>Strauss</w:t>
            </w:r>
            <w:proofErr w:type="spellEnd"/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E34870" w:rsidRPr="00482666" w14:paraId="6788D8B6" w14:textId="77777777" w:rsidTr="009E3218">
        <w:tc>
          <w:tcPr>
            <w:tcW w:w="709" w:type="dxa"/>
            <w:gridSpan w:val="2"/>
            <w:shd w:val="clear" w:color="auto" w:fill="D7F7D8"/>
          </w:tcPr>
          <w:p w14:paraId="3F929CE8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9A4B17" w14:textId="00BE7C80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83FB741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A73D692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2023.02.21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8FB977C" w14:textId="77777777" w:rsidR="00E34870" w:rsidRPr="003461F2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E34870" w:rsidRPr="00482666" w14:paraId="48F1AAE9" w14:textId="77777777" w:rsidTr="009E3218">
        <w:tc>
          <w:tcPr>
            <w:tcW w:w="709" w:type="dxa"/>
            <w:gridSpan w:val="2"/>
            <w:shd w:val="clear" w:color="auto" w:fill="D7F7D8"/>
          </w:tcPr>
          <w:p w14:paraId="5CD9C13B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8D6DD09" w14:textId="06E41F3C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EA6BA0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D65B10D" w14:textId="77777777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D2FAC4C" w14:textId="314618BD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352C6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</w:tc>
      </w:tr>
      <w:tr w:rsidR="00E34870" w:rsidRPr="00482666" w14:paraId="5D2C0671" w14:textId="77777777" w:rsidTr="009E3218">
        <w:tc>
          <w:tcPr>
            <w:tcW w:w="709" w:type="dxa"/>
            <w:gridSpan w:val="2"/>
            <w:shd w:val="clear" w:color="auto" w:fill="D7F7D8"/>
          </w:tcPr>
          <w:p w14:paraId="48A193CE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9B03314" w14:textId="5C2E1F7B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7A48005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55D8C0D" w14:textId="38E97453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E96EE65" w14:textId="77777777" w:rsidR="00E34870" w:rsidRPr="00E91B2B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E34870" w:rsidRPr="00482666" w14:paraId="5D5FC794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2730FB10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0F46A07" w14:textId="16DF4F89" w:rsidR="00E34870" w:rsidRPr="007D72EC" w:rsidRDefault="00E34870" w:rsidP="00E34870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</w:t>
            </w:r>
            <w:r>
              <w:rPr>
                <w:color w:val="3A4B5B" w:themeColor="accent1" w:themeShade="80"/>
                <w:sz w:val="18"/>
              </w:rPr>
              <w:t>30</w:t>
            </w:r>
            <w:r w:rsidRPr="007D72EC">
              <w:rPr>
                <w:color w:val="3A4B5B" w:themeColor="accent1" w:themeShade="80"/>
                <w:sz w:val="18"/>
              </w:rPr>
              <w:t xml:space="preserve"> Do 19:00</w:t>
            </w:r>
          </w:p>
          <w:p w14:paraId="17BA33BE" w14:textId="0FFB004E" w:rsidR="00E34870" w:rsidRPr="007D72EC" w:rsidRDefault="00E34870" w:rsidP="00E34870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IDOMINEO </w:t>
            </w:r>
          </w:p>
        </w:tc>
      </w:tr>
      <w:tr w:rsidR="00E34870" w:rsidRPr="00482666" w14:paraId="11743B0E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2B77D6A" w14:textId="77777777" w:rsidR="00E34870" w:rsidRPr="007D72EC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1E7CC71" w14:textId="503C144D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19:00</w:t>
            </w:r>
          </w:p>
          <w:p w14:paraId="26792B06" w14:textId="5A9226BD" w:rsidR="00E34870" w:rsidRPr="00E34870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(Sharon) </w:t>
            </w:r>
          </w:p>
        </w:tc>
      </w:tr>
      <w:tr w:rsidR="00E34870" w:rsidRPr="00482666" w14:paraId="1ADEE137" w14:textId="77777777" w:rsidTr="00256469">
        <w:tc>
          <w:tcPr>
            <w:tcW w:w="709" w:type="dxa"/>
            <w:gridSpan w:val="2"/>
            <w:shd w:val="clear" w:color="auto" w:fill="FFFFCC"/>
          </w:tcPr>
          <w:p w14:paraId="6F5E3493" w14:textId="77777777" w:rsidR="00E34870" w:rsidRPr="007D72EC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C13E35E" w14:textId="7BDE94D0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2063947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4FFE354" w14:textId="119A0065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2023.04.07 Fr 17:00 (Easter 07-10)</w:t>
            </w:r>
          </w:p>
          <w:p w14:paraId="73D05878" w14:textId="07C0D96C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</w:rPr>
              <w:t xml:space="preserve">La forza del </w:t>
            </w:r>
            <w:proofErr w:type="spellStart"/>
            <w:r w:rsidRPr="00482666">
              <w:rPr>
                <w:color w:val="3A4B5B" w:themeColor="accent1" w:themeShade="80"/>
                <w:sz w:val="18"/>
              </w:rPr>
              <w:t>destino</w:t>
            </w:r>
            <w:proofErr w:type="spellEnd"/>
          </w:p>
        </w:tc>
      </w:tr>
      <w:tr w:rsidR="00E34870" w:rsidRPr="00482666" w14:paraId="41ABFB0E" w14:textId="77777777" w:rsidTr="00256469">
        <w:tc>
          <w:tcPr>
            <w:tcW w:w="709" w:type="dxa"/>
            <w:gridSpan w:val="2"/>
            <w:shd w:val="clear" w:color="auto" w:fill="FFFFCC"/>
          </w:tcPr>
          <w:p w14:paraId="72994450" w14:textId="77777777" w:rsidR="00E34870" w:rsidRPr="007D72EC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CDEB349" w14:textId="135CB2C2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690EC09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427592" w14:textId="6C0FB80B" w:rsidR="00E34870" w:rsidRPr="004F503D" w:rsidRDefault="00E34870" w:rsidP="00E3487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F503D">
              <w:rPr>
                <w:color w:val="3A4B5B" w:themeColor="accent1" w:themeShade="80"/>
                <w:sz w:val="18"/>
              </w:rPr>
              <w:t>2023.04.</w:t>
            </w:r>
            <w:r>
              <w:rPr>
                <w:color w:val="3A4B5B" w:themeColor="accent1" w:themeShade="80"/>
                <w:sz w:val="18"/>
              </w:rPr>
              <w:t>10</w:t>
            </w:r>
            <w:r w:rsidRPr="004F503D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Mo</w:t>
            </w:r>
            <w:r w:rsidRPr="004F503D">
              <w:rPr>
                <w:color w:val="3A4B5B" w:themeColor="accent1" w:themeShade="80"/>
                <w:sz w:val="18"/>
              </w:rPr>
              <w:t xml:space="preserve"> 17:00 (Easter 07-10)</w:t>
            </w:r>
          </w:p>
          <w:p w14:paraId="00BBDA22" w14:textId="4F55DB01" w:rsidR="00E34870" w:rsidRPr="004F503D" w:rsidRDefault="00E34870" w:rsidP="00E34870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Tosca</w:t>
            </w:r>
          </w:p>
        </w:tc>
      </w:tr>
      <w:tr w:rsidR="00E34870" w:rsidRPr="00482666" w14:paraId="178DA8F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A634086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CAF4AEA" w14:textId="044C4F30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BD9E4F9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E86A519" w14:textId="1DE5CADE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2023.04.22 Sa 19:30</w:t>
            </w:r>
          </w:p>
          <w:p w14:paraId="213208F0" w14:textId="6014671B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Norma</w:t>
            </w:r>
          </w:p>
        </w:tc>
      </w:tr>
      <w:tr w:rsidR="00E34870" w:rsidRPr="00482666" w14:paraId="0C63371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15D83C6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861C4AA" w14:textId="3350F979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4CA9FDA" w14:textId="2FF963EE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-Ein Sommernachtstraum</w:t>
            </w:r>
          </w:p>
        </w:tc>
      </w:tr>
      <w:tr w:rsidR="00E34870" w:rsidRPr="00482666" w14:paraId="06E6B9D0" w14:textId="77777777" w:rsidTr="00D97075">
        <w:tc>
          <w:tcPr>
            <w:tcW w:w="709" w:type="dxa"/>
            <w:gridSpan w:val="2"/>
            <w:shd w:val="clear" w:color="auto" w:fill="auto"/>
          </w:tcPr>
          <w:p w14:paraId="3D04C2E7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7AB5E205" w14:textId="3F101988" w:rsidR="00E34870" w:rsidRPr="00D97075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2EACCC4F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50D2DA" w14:textId="105DC65F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3626BB28" w14:textId="1952F619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E7D4B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E34870" w:rsidRPr="00482666" w14:paraId="14967A68" w14:textId="77777777" w:rsidTr="00D97075">
        <w:tc>
          <w:tcPr>
            <w:tcW w:w="709" w:type="dxa"/>
            <w:gridSpan w:val="2"/>
            <w:shd w:val="clear" w:color="auto" w:fill="auto"/>
          </w:tcPr>
          <w:p w14:paraId="15628982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004204A4" w14:textId="10115C62" w:rsidR="00E34870" w:rsidRPr="00D97075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7FB8B4D5" w14:textId="23B177DD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3D1E3216" w14:textId="51D1E00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6BFE447E" w14:textId="5629D282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62706C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</w:tc>
      </w:tr>
      <w:tr w:rsidR="00E34870" w:rsidRPr="00482666" w14:paraId="08FBF2D1" w14:textId="77777777" w:rsidTr="007448C9">
        <w:tc>
          <w:tcPr>
            <w:tcW w:w="709" w:type="dxa"/>
            <w:gridSpan w:val="2"/>
            <w:shd w:val="clear" w:color="auto" w:fill="FFFFCC"/>
          </w:tcPr>
          <w:p w14:paraId="5D0BE7BD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52E9728" w14:textId="31B8C331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769BD68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097EF3B" w14:textId="2891A7FC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2023.05.28 So 16:00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To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Rostock</w:t>
            </w:r>
          </w:p>
          <w:p w14:paraId="2E9443DB" w14:textId="76E637D3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</w:tc>
      </w:tr>
      <w:tr w:rsidR="00E34870" w:rsidRPr="00482666" w14:paraId="3F27BCF7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0D29A5A7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C4B1AA" w14:textId="48C2C18B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41E090DD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5176E90" w14:textId="492C8783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2023.06.08 Do 19:30 (08-11 Holiday)</w:t>
            </w:r>
          </w:p>
          <w:p w14:paraId="5F223A69" w14:textId="6C81CE51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-Venere e </w:t>
            </w: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Adone</w:t>
            </w:r>
            <w:proofErr w:type="spellEnd"/>
          </w:p>
        </w:tc>
      </w:tr>
      <w:tr w:rsidR="00E34870" w:rsidRPr="00482666" w14:paraId="39AAA77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21BB34AC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5E06036" w14:textId="1BA8A35A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BD7B429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2F8F7004" w14:textId="2D1190AC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 (08-11 Holiday)</w:t>
            </w:r>
          </w:p>
          <w:p w14:paraId="0D2759BF" w14:textId="36358B6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E07C40">
              <w:rPr>
                <w:color w:val="3A4B5B" w:themeColor="accent1" w:themeShade="80"/>
                <w:sz w:val="18"/>
                <w:lang w:val="de-DE"/>
              </w:rPr>
              <w:t>Les</w:t>
            </w:r>
            <w:proofErr w:type="spellEnd"/>
            <w:r w:rsidRPr="00E07C40">
              <w:rPr>
                <w:color w:val="3A4B5B" w:themeColor="accent1" w:themeShade="80"/>
                <w:sz w:val="18"/>
                <w:lang w:val="de-DE"/>
              </w:rPr>
              <w:t xml:space="preserve"> Contes </w:t>
            </w:r>
            <w:proofErr w:type="spellStart"/>
            <w:r w:rsidRPr="00E07C40">
              <w:rPr>
                <w:color w:val="3A4B5B" w:themeColor="accent1" w:themeShade="80"/>
                <w:sz w:val="18"/>
                <w:lang w:val="de-DE"/>
              </w:rPr>
              <w:t>d'Hoffmann</w:t>
            </w:r>
            <w:proofErr w:type="spellEnd"/>
          </w:p>
        </w:tc>
      </w:tr>
      <w:tr w:rsidR="00E34870" w:rsidRPr="00482666" w14:paraId="048339B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2F35410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ECCAFF" w14:textId="2ADF6FDF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63462AB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8D38B7D" w14:textId="06CC1FAF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2023.06.11 Do 18:00 (08-11 Holiday)</w:t>
            </w:r>
          </w:p>
          <w:p w14:paraId="12B9FF48" w14:textId="7886E58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-Romeo und Julia</w:t>
            </w:r>
          </w:p>
        </w:tc>
      </w:tr>
      <w:tr w:rsidR="00E34870" w:rsidRPr="00482666" w14:paraId="3FA79E20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865695A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5877011" w14:textId="685ABEE7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7E33C3A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C5A9AE7" w14:textId="77777777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2023.06.23 Fr 19:30</w:t>
            </w:r>
          </w:p>
          <w:p w14:paraId="138A673F" w14:textId="3AF57AD7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Ballet-Preludes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CV</w:t>
            </w:r>
          </w:p>
        </w:tc>
      </w:tr>
      <w:tr w:rsidR="00E34870" w:rsidRPr="00482666" w14:paraId="35B35996" w14:textId="77777777" w:rsidTr="007448C9">
        <w:tc>
          <w:tcPr>
            <w:tcW w:w="709" w:type="dxa"/>
            <w:gridSpan w:val="2"/>
            <w:shd w:val="clear" w:color="auto" w:fill="FFFFCC"/>
          </w:tcPr>
          <w:p w14:paraId="328C9921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6DB46E7" w14:textId="236EA5CC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53BE36F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DB5348" w14:textId="1695E18C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2023.06.24 Sa 19:30</w:t>
            </w:r>
          </w:p>
          <w:p w14:paraId="5590F928" w14:textId="4263099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Aida</w:t>
            </w:r>
          </w:p>
        </w:tc>
      </w:tr>
      <w:tr w:rsidR="00E34870" w:rsidRPr="00482666" w14:paraId="00C0DE32" w14:textId="77777777" w:rsidTr="007448C9">
        <w:tc>
          <w:tcPr>
            <w:tcW w:w="709" w:type="dxa"/>
            <w:gridSpan w:val="2"/>
            <w:shd w:val="clear" w:color="auto" w:fill="FFFFCC"/>
          </w:tcPr>
          <w:p w14:paraId="6B80D3BF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8482C97" w14:textId="0F0AC0A9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3E36D68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A8DCDC4" w14:textId="6A2C7ADF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2023.06.25 So 17:00</w:t>
            </w:r>
          </w:p>
          <w:p w14:paraId="16E8EC60" w14:textId="2896D838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</w:tc>
      </w:tr>
      <w:tr w:rsidR="00E34870" w:rsidRPr="00482666" w14:paraId="3135747B" w14:textId="77777777" w:rsidTr="007448C9">
        <w:tc>
          <w:tcPr>
            <w:tcW w:w="709" w:type="dxa"/>
            <w:gridSpan w:val="2"/>
            <w:shd w:val="clear" w:color="auto" w:fill="FFFFCC"/>
          </w:tcPr>
          <w:p w14:paraId="49E753FC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55F0170" w14:textId="662EF500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8C7116F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279DBF7" w14:textId="2EEBD2CA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2023.06.26 Mo 19:30</w:t>
            </w:r>
          </w:p>
          <w:p w14:paraId="67F4B0F4" w14:textId="36EF908D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Turandot</w:t>
            </w:r>
          </w:p>
        </w:tc>
      </w:tr>
      <w:tr w:rsidR="00E34870" w:rsidRPr="00482666" w14:paraId="33A7C26A" w14:textId="77777777" w:rsidTr="007448C9">
        <w:tc>
          <w:tcPr>
            <w:tcW w:w="709" w:type="dxa"/>
            <w:gridSpan w:val="2"/>
            <w:shd w:val="clear" w:color="auto" w:fill="FFFFCC"/>
          </w:tcPr>
          <w:p w14:paraId="3E3A9E8A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8520DF1" w14:textId="66416B64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EEDA4C6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6C1BB88" w14:textId="1E354281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2023.06.27 Di 19:30</w:t>
            </w:r>
          </w:p>
          <w:p w14:paraId="2DD7320C" w14:textId="4F2EEF1B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 w:rsidRPr="00482666">
              <w:rPr>
                <w:color w:val="3A4B5B" w:themeColor="accent1" w:themeShade="80"/>
                <w:sz w:val="18"/>
                <w:lang w:val="de-DE"/>
              </w:rPr>
              <w:t>-Messa da Requiem</w:t>
            </w:r>
          </w:p>
        </w:tc>
      </w:tr>
      <w:tr w:rsidR="00E34870" w:rsidRPr="00482666" w14:paraId="4B54720B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740AE727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2935B5A6" w14:textId="35BA3094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0C866D5C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D55B1F7" w14:textId="15771E09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2023.06.28 Mi 19:00</w:t>
            </w:r>
          </w:p>
          <w:p w14:paraId="1C1E23E9" w14:textId="19B06B2E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</w:tc>
      </w:tr>
      <w:tr w:rsidR="00E34870" w:rsidRPr="00482666" w14:paraId="71100CA1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6BAE12C3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012AB5E" w14:textId="5C6A8AAB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744F79C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E569AC2" w14:textId="31FD99A1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2023.06.29 Do 19:30</w:t>
            </w:r>
          </w:p>
          <w:p w14:paraId="6BDBF9EE" w14:textId="43E20983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482666">
              <w:rPr>
                <w:color w:val="3A4B5B" w:themeColor="accent1" w:themeShade="80"/>
                <w:sz w:val="18"/>
                <w:lang w:val="de-DE"/>
              </w:rPr>
              <w:t>Sleepless</w:t>
            </w:r>
            <w:proofErr w:type="spellEnd"/>
          </w:p>
        </w:tc>
      </w:tr>
      <w:tr w:rsidR="00E34870" w:rsidRPr="00482666" w14:paraId="1911192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3EFE469B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4B2FA3D4" w14:textId="552FB9B5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DACDB19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2F4388F" w14:textId="2B5F8542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2023.06.30 Fr 19:30</w:t>
            </w:r>
          </w:p>
          <w:p w14:paraId="6B5E3B2D" w14:textId="2F7D52F6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SALOME</w:t>
            </w:r>
          </w:p>
        </w:tc>
      </w:tr>
      <w:tr w:rsidR="00E34870" w:rsidRPr="00482666" w14:paraId="1D87C855" w14:textId="77777777" w:rsidTr="007448C9">
        <w:tc>
          <w:tcPr>
            <w:tcW w:w="709" w:type="dxa"/>
            <w:gridSpan w:val="2"/>
            <w:shd w:val="clear" w:color="auto" w:fill="FFFFCC"/>
          </w:tcPr>
          <w:p w14:paraId="3C72D23A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5FB152" w14:textId="5E69FF4C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229425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73F79A" w14:textId="3335514E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2023.07.07 Fr 19:30</w:t>
            </w:r>
          </w:p>
          <w:p w14:paraId="7D9A24EE" w14:textId="2EB7D98D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E34870" w:rsidRPr="00482666" w14:paraId="18D947FE" w14:textId="77777777" w:rsidTr="007448C9">
        <w:tc>
          <w:tcPr>
            <w:tcW w:w="709" w:type="dxa"/>
            <w:gridSpan w:val="2"/>
            <w:shd w:val="clear" w:color="auto" w:fill="FFFFCC"/>
          </w:tcPr>
          <w:p w14:paraId="3B150835" w14:textId="77777777" w:rsidR="00E34870" w:rsidRPr="00482666" w:rsidRDefault="00E34870" w:rsidP="00E3487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0E8A622" w14:textId="47E3C47B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3A27C3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7F56F0A" w14:textId="3B1BFF9C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2023.07.08 Sa 19:30</w:t>
            </w:r>
          </w:p>
          <w:p w14:paraId="1A1453A3" w14:textId="71EEB522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</w:tc>
      </w:tr>
      <w:tr w:rsidR="00E34870" w:rsidRPr="00482666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E34870" w:rsidRPr="00482666" w:rsidRDefault="00E34870" w:rsidP="00E3487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E34870" w:rsidRPr="00482666" w:rsidRDefault="00E34870" w:rsidP="00E3487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E34870" w:rsidRPr="00482666" w:rsidRDefault="00E34870" w:rsidP="00E34870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36F7C925" w14:textId="77777777" w:rsidR="0040398E" w:rsidRPr="00482666" w:rsidRDefault="0040398E" w:rsidP="00DC2CB7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sectPr w:rsidR="0040398E" w:rsidRPr="00482666" w:rsidSect="008C4780">
      <w:headerReference w:type="default" r:id="rId11"/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897E" w14:textId="77777777" w:rsidR="0055176B" w:rsidRDefault="0055176B">
      <w:pPr>
        <w:spacing w:before="0" w:after="0" w:line="240" w:lineRule="auto"/>
      </w:pPr>
      <w:r>
        <w:separator/>
      </w:r>
    </w:p>
  </w:endnote>
  <w:endnote w:type="continuationSeparator" w:id="0">
    <w:p w14:paraId="36280658" w14:textId="77777777" w:rsidR="0055176B" w:rsidRDefault="005517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1A36" w14:textId="77777777" w:rsidR="0055176B" w:rsidRDefault="0055176B">
      <w:pPr>
        <w:spacing w:before="0" w:after="0" w:line="240" w:lineRule="auto"/>
      </w:pPr>
      <w:r>
        <w:separator/>
      </w:r>
    </w:p>
  </w:footnote>
  <w:footnote w:type="continuationSeparator" w:id="0">
    <w:p w14:paraId="3B292CDA" w14:textId="77777777" w:rsidR="0055176B" w:rsidRDefault="005517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14140"/>
    <w:rsid w:val="00040C29"/>
    <w:rsid w:val="00042D92"/>
    <w:rsid w:val="00051B01"/>
    <w:rsid w:val="00074A99"/>
    <w:rsid w:val="00074F0B"/>
    <w:rsid w:val="000757D5"/>
    <w:rsid w:val="000846EC"/>
    <w:rsid w:val="000A3603"/>
    <w:rsid w:val="000B3E44"/>
    <w:rsid w:val="000E3197"/>
    <w:rsid w:val="000E4986"/>
    <w:rsid w:val="000E7334"/>
    <w:rsid w:val="000F56A2"/>
    <w:rsid w:val="0011655C"/>
    <w:rsid w:val="0012230E"/>
    <w:rsid w:val="00122F9F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F6CCC"/>
    <w:rsid w:val="002279B9"/>
    <w:rsid w:val="00240B3A"/>
    <w:rsid w:val="00242905"/>
    <w:rsid w:val="00256469"/>
    <w:rsid w:val="002624E7"/>
    <w:rsid w:val="00285196"/>
    <w:rsid w:val="002B05BF"/>
    <w:rsid w:val="002B4E0C"/>
    <w:rsid w:val="002B7540"/>
    <w:rsid w:val="002C48BB"/>
    <w:rsid w:val="002F1221"/>
    <w:rsid w:val="00301FDF"/>
    <w:rsid w:val="003114BC"/>
    <w:rsid w:val="003210CF"/>
    <w:rsid w:val="0032432D"/>
    <w:rsid w:val="00332022"/>
    <w:rsid w:val="00337007"/>
    <w:rsid w:val="00340C7D"/>
    <w:rsid w:val="003461F2"/>
    <w:rsid w:val="0035656F"/>
    <w:rsid w:val="00382B7B"/>
    <w:rsid w:val="003A566F"/>
    <w:rsid w:val="003A74AA"/>
    <w:rsid w:val="003B7A00"/>
    <w:rsid w:val="003C17C0"/>
    <w:rsid w:val="003D4C51"/>
    <w:rsid w:val="003E4511"/>
    <w:rsid w:val="0040398E"/>
    <w:rsid w:val="0041230C"/>
    <w:rsid w:val="004536D9"/>
    <w:rsid w:val="004633EC"/>
    <w:rsid w:val="0047626C"/>
    <w:rsid w:val="00482666"/>
    <w:rsid w:val="00483457"/>
    <w:rsid w:val="00483FBF"/>
    <w:rsid w:val="0049011C"/>
    <w:rsid w:val="0049443E"/>
    <w:rsid w:val="004A3901"/>
    <w:rsid w:val="004E03FB"/>
    <w:rsid w:val="004E11A3"/>
    <w:rsid w:val="004F503D"/>
    <w:rsid w:val="005064E7"/>
    <w:rsid w:val="00507656"/>
    <w:rsid w:val="00510486"/>
    <w:rsid w:val="00547B14"/>
    <w:rsid w:val="0055176B"/>
    <w:rsid w:val="005E4798"/>
    <w:rsid w:val="005E7D4B"/>
    <w:rsid w:val="005F3F77"/>
    <w:rsid w:val="005F53A6"/>
    <w:rsid w:val="005F5EF5"/>
    <w:rsid w:val="0060257E"/>
    <w:rsid w:val="00607DC0"/>
    <w:rsid w:val="00620F4F"/>
    <w:rsid w:val="0062706C"/>
    <w:rsid w:val="00642F3A"/>
    <w:rsid w:val="006732D9"/>
    <w:rsid w:val="0068470C"/>
    <w:rsid w:val="00690D65"/>
    <w:rsid w:val="006C3F44"/>
    <w:rsid w:val="006C4288"/>
    <w:rsid w:val="006E4FAC"/>
    <w:rsid w:val="00700ACF"/>
    <w:rsid w:val="00700C14"/>
    <w:rsid w:val="00701B74"/>
    <w:rsid w:val="00702EB8"/>
    <w:rsid w:val="00724B9E"/>
    <w:rsid w:val="00734780"/>
    <w:rsid w:val="0073767A"/>
    <w:rsid w:val="007448C9"/>
    <w:rsid w:val="007454AD"/>
    <w:rsid w:val="007502A6"/>
    <w:rsid w:val="007532AE"/>
    <w:rsid w:val="00754D40"/>
    <w:rsid w:val="00767607"/>
    <w:rsid w:val="00777756"/>
    <w:rsid w:val="00786DCA"/>
    <w:rsid w:val="007A5363"/>
    <w:rsid w:val="007A61A8"/>
    <w:rsid w:val="007A709A"/>
    <w:rsid w:val="007A7D63"/>
    <w:rsid w:val="007D72EC"/>
    <w:rsid w:val="008150E9"/>
    <w:rsid w:val="00843ED4"/>
    <w:rsid w:val="00882362"/>
    <w:rsid w:val="0089116B"/>
    <w:rsid w:val="00891658"/>
    <w:rsid w:val="00894750"/>
    <w:rsid w:val="008B5383"/>
    <w:rsid w:val="008C2DB4"/>
    <w:rsid w:val="008C4780"/>
    <w:rsid w:val="008D0176"/>
    <w:rsid w:val="008F03B8"/>
    <w:rsid w:val="008F2FA7"/>
    <w:rsid w:val="008F4CAE"/>
    <w:rsid w:val="0092230C"/>
    <w:rsid w:val="009255B5"/>
    <w:rsid w:val="00960E04"/>
    <w:rsid w:val="00973B39"/>
    <w:rsid w:val="00994B99"/>
    <w:rsid w:val="00997944"/>
    <w:rsid w:val="009B7711"/>
    <w:rsid w:val="009D3FA6"/>
    <w:rsid w:val="009E3218"/>
    <w:rsid w:val="009E68D4"/>
    <w:rsid w:val="009F7EB2"/>
    <w:rsid w:val="00A178DD"/>
    <w:rsid w:val="00A352C6"/>
    <w:rsid w:val="00A44705"/>
    <w:rsid w:val="00A723EC"/>
    <w:rsid w:val="00AA02BD"/>
    <w:rsid w:val="00AA086E"/>
    <w:rsid w:val="00AA125F"/>
    <w:rsid w:val="00AA3A8C"/>
    <w:rsid w:val="00AA47F5"/>
    <w:rsid w:val="00AA5B37"/>
    <w:rsid w:val="00AB4448"/>
    <w:rsid w:val="00AB7CFE"/>
    <w:rsid w:val="00AD792B"/>
    <w:rsid w:val="00AF2A41"/>
    <w:rsid w:val="00AF4420"/>
    <w:rsid w:val="00B16BAD"/>
    <w:rsid w:val="00B662A6"/>
    <w:rsid w:val="00B70163"/>
    <w:rsid w:val="00B70ED1"/>
    <w:rsid w:val="00B91A01"/>
    <w:rsid w:val="00B9650E"/>
    <w:rsid w:val="00BA3915"/>
    <w:rsid w:val="00BB5921"/>
    <w:rsid w:val="00BB750F"/>
    <w:rsid w:val="00BC5241"/>
    <w:rsid w:val="00BF3ED3"/>
    <w:rsid w:val="00C05B63"/>
    <w:rsid w:val="00C408DE"/>
    <w:rsid w:val="00C4623D"/>
    <w:rsid w:val="00C72A1E"/>
    <w:rsid w:val="00C762C3"/>
    <w:rsid w:val="00C8216B"/>
    <w:rsid w:val="00C8757D"/>
    <w:rsid w:val="00C95C64"/>
    <w:rsid w:val="00CA3D8A"/>
    <w:rsid w:val="00CB296F"/>
    <w:rsid w:val="00CD4367"/>
    <w:rsid w:val="00CD6D6F"/>
    <w:rsid w:val="00D04C38"/>
    <w:rsid w:val="00D06FE5"/>
    <w:rsid w:val="00D160DD"/>
    <w:rsid w:val="00D234C1"/>
    <w:rsid w:val="00D35B5B"/>
    <w:rsid w:val="00D90E0D"/>
    <w:rsid w:val="00D9592F"/>
    <w:rsid w:val="00D97075"/>
    <w:rsid w:val="00DA0217"/>
    <w:rsid w:val="00DB1FEF"/>
    <w:rsid w:val="00DC2CB7"/>
    <w:rsid w:val="00DE3A1D"/>
    <w:rsid w:val="00DF6101"/>
    <w:rsid w:val="00E05388"/>
    <w:rsid w:val="00E079F6"/>
    <w:rsid w:val="00E07C40"/>
    <w:rsid w:val="00E174D4"/>
    <w:rsid w:val="00E34870"/>
    <w:rsid w:val="00E35FB0"/>
    <w:rsid w:val="00E465F7"/>
    <w:rsid w:val="00E53B90"/>
    <w:rsid w:val="00E62B1F"/>
    <w:rsid w:val="00E74632"/>
    <w:rsid w:val="00E91B2B"/>
    <w:rsid w:val="00E96D22"/>
    <w:rsid w:val="00EA21F2"/>
    <w:rsid w:val="00EC6787"/>
    <w:rsid w:val="00ED7BB1"/>
    <w:rsid w:val="00F0626C"/>
    <w:rsid w:val="00F43081"/>
    <w:rsid w:val="00F44DF4"/>
    <w:rsid w:val="00F4545D"/>
    <w:rsid w:val="00F529C4"/>
    <w:rsid w:val="00F82FED"/>
    <w:rsid w:val="00F8452D"/>
    <w:rsid w:val="00F857C2"/>
    <w:rsid w:val="00FA6C9C"/>
    <w:rsid w:val="00FB1CD6"/>
    <w:rsid w:val="00FC2476"/>
    <w:rsid w:val="00FC4AA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465C11"/>
    <w:rsid w:val="00470BB9"/>
    <w:rsid w:val="005544CF"/>
    <w:rsid w:val="005E3C82"/>
    <w:rsid w:val="00641352"/>
    <w:rsid w:val="007279D4"/>
    <w:rsid w:val="007527BB"/>
    <w:rsid w:val="007D3223"/>
    <w:rsid w:val="00875B4A"/>
    <w:rsid w:val="00A22A1F"/>
    <w:rsid w:val="00A43D4D"/>
    <w:rsid w:val="00C618B6"/>
    <w:rsid w:val="00CB665C"/>
    <w:rsid w:val="00E02DA3"/>
    <w:rsid w:val="00E36408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180</cp:revision>
  <cp:lastPrinted>2022-12-16T09:01:00Z</cp:lastPrinted>
  <dcterms:created xsi:type="dcterms:W3CDTF">2022-06-25T19:52:00Z</dcterms:created>
  <dcterms:modified xsi:type="dcterms:W3CDTF">2023-01-22T15:51:00Z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