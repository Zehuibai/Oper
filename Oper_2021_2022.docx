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3D629247" w:rsidR="0040398E" w:rsidRPr="00D8067D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595959"/>
          <w:sz w:val="28"/>
        </w:rPr>
      </w:pPr>
      <w:sdt>
        <w:sdtPr>
          <w:rPr>
            <w:rFonts w:ascii="Microsoft YaHei UI" w:eastAsia="Microsoft YaHei UI" w:hAnsi="Microsoft YaHei UI"/>
            <w:color w:val="595959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D8067D">
            <w:rPr>
              <w:rFonts w:ascii="Microsoft YaHei UI" w:eastAsia="Microsoft YaHei UI" w:hAnsi="Microsoft YaHei UI"/>
              <w:color w:val="595959"/>
              <w:sz w:val="28"/>
            </w:rPr>
            <w:t>Zehui Bai</w:t>
          </w:r>
          <w:r w:rsidR="00E079F6" w:rsidRPr="00D8067D">
            <w:rPr>
              <w:rFonts w:ascii="Microsoft YaHei UI" w:eastAsia="Microsoft YaHei UI" w:hAnsi="Microsoft YaHei UI"/>
              <w:color w:val="595959"/>
              <w:sz w:val="28"/>
            </w:rPr>
            <w:t xml:space="preserve"> Oper 202</w:t>
          </w:r>
          <w:r w:rsidR="0066415B" w:rsidRPr="00D8067D">
            <w:rPr>
              <w:rFonts w:ascii="Microsoft YaHei UI" w:eastAsia="Microsoft YaHei UI" w:hAnsi="Microsoft YaHei UI"/>
              <w:color w:val="595959"/>
              <w:sz w:val="28"/>
            </w:rPr>
            <w:t>1</w:t>
          </w:r>
          <w:r w:rsidR="00E079F6" w:rsidRPr="00D8067D">
            <w:rPr>
              <w:rFonts w:ascii="Microsoft YaHei UI" w:eastAsia="Microsoft YaHei UI" w:hAnsi="Microsoft YaHei UI"/>
              <w:color w:val="595959"/>
              <w:sz w:val="28"/>
            </w:rPr>
            <w:t>/202</w:t>
          </w:r>
          <w:r w:rsidR="0066415B" w:rsidRPr="00D8067D">
            <w:rPr>
              <w:rFonts w:ascii="Microsoft YaHei UI" w:eastAsia="Microsoft YaHei UI" w:hAnsi="Microsoft YaHei UI"/>
              <w:color w:val="595959"/>
              <w:sz w:val="28"/>
            </w:rPr>
            <w:t>2</w:t>
          </w:r>
        </w:sdtContent>
      </w:sdt>
    </w:p>
    <w:tbl>
      <w:tblPr>
        <w:tblStyle w:val="a0"/>
        <w:tblW w:w="5000" w:type="pct"/>
        <w:tblLook w:val="04A0" w:firstRow="1" w:lastRow="0" w:firstColumn="1" w:lastColumn="0" w:noHBand="0" w:noVBand="1"/>
        <w:tblDescription w:val="简历"/>
      </w:tblPr>
      <w:tblGrid>
        <w:gridCol w:w="851"/>
        <w:gridCol w:w="2111"/>
        <w:gridCol w:w="369"/>
        <w:gridCol w:w="6476"/>
      </w:tblGrid>
      <w:tr w:rsidR="00D8067D" w:rsidRPr="00D8067D" w14:paraId="175B355D" w14:textId="77777777" w:rsidTr="00D8067D">
        <w:tc>
          <w:tcPr>
            <w:tcW w:w="851" w:type="dxa"/>
            <w:shd w:val="clear" w:color="auto" w:fill="E5EAEE"/>
          </w:tcPr>
          <w:p w14:paraId="7C0AD44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700D659" w14:textId="0A766B9B" w:rsidR="009D3A31" w:rsidRPr="00D8067D" w:rsidRDefault="009D3A31" w:rsidP="009A35CF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62C0ADE" w14:textId="77777777" w:rsidR="009D3A31" w:rsidRPr="00D8067D" w:rsidRDefault="009D3A31" w:rsidP="009A35CF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07D651AA" w14:textId="3DBE6437" w:rsidR="009D3A31" w:rsidRPr="00D8067D" w:rsidRDefault="009D3A31" w:rsidP="009A35CF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2021.09.07</w:t>
            </w:r>
          </w:p>
          <w:p w14:paraId="12A9CE47" w14:textId="71B4ECFA" w:rsidR="009D3A31" w:rsidRPr="00D8067D" w:rsidRDefault="009D3A31" w:rsidP="009A35CF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Les Contes </w:t>
            </w:r>
            <w:proofErr w:type="spellStart"/>
            <w:r w:rsidRPr="00D8067D">
              <w:rPr>
                <w:color w:val="595959"/>
                <w:sz w:val="18"/>
              </w:rPr>
              <w:t>d’Hoffmann</w:t>
            </w:r>
            <w:proofErr w:type="spellEnd"/>
          </w:p>
        </w:tc>
      </w:tr>
      <w:tr w:rsidR="00D8067D" w:rsidRPr="00D8067D" w14:paraId="0AFDA843" w14:textId="77777777" w:rsidTr="00D8067D">
        <w:tc>
          <w:tcPr>
            <w:tcW w:w="851" w:type="dxa"/>
            <w:shd w:val="clear" w:color="auto" w:fill="E5EAEE"/>
          </w:tcPr>
          <w:p w14:paraId="7DF818E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E5DB263" w14:textId="467E7FC2" w:rsidR="009D3A31" w:rsidRPr="00D8067D" w:rsidRDefault="009D3A31" w:rsidP="00F501BB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B9183C4" w14:textId="77777777" w:rsidR="009D3A31" w:rsidRPr="00D8067D" w:rsidRDefault="009D3A31" w:rsidP="00F501BB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490A29D" w14:textId="2B541ED5" w:rsidR="009D3A31" w:rsidRPr="00D8067D" w:rsidRDefault="009D3A31" w:rsidP="00F501BB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2021.09.12</w:t>
            </w:r>
          </w:p>
          <w:p w14:paraId="3878BD29" w14:textId="0428A2CB" w:rsidR="009D3A31" w:rsidRPr="00D8067D" w:rsidRDefault="009D3A31" w:rsidP="00F501BB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Manon Lescaut (konzertant)</w:t>
            </w:r>
          </w:p>
        </w:tc>
      </w:tr>
      <w:tr w:rsidR="00D8067D" w:rsidRPr="00D8067D" w14:paraId="2FCB4D19" w14:textId="77777777" w:rsidTr="00D8067D">
        <w:tc>
          <w:tcPr>
            <w:tcW w:w="851" w:type="dxa"/>
            <w:shd w:val="clear" w:color="auto" w:fill="E5EAEE"/>
          </w:tcPr>
          <w:p w14:paraId="068B52A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C3A4DE2" w14:textId="31E0578C" w:rsidR="009D3A31" w:rsidRPr="00D8067D" w:rsidRDefault="009D3A31" w:rsidP="007F0CF0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3CADC9F" w14:textId="77777777" w:rsidR="009D3A31" w:rsidRPr="00D8067D" w:rsidRDefault="009D3A31" w:rsidP="007F0CF0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95A01AC" w14:textId="5C7F8A82" w:rsidR="009D3A31" w:rsidRPr="00D8067D" w:rsidRDefault="009D3A31" w:rsidP="007F0CF0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2021.10.03</w:t>
            </w:r>
          </w:p>
          <w:p w14:paraId="787EB3F9" w14:textId="148CB437" w:rsidR="009D3A31" w:rsidRPr="00D8067D" w:rsidRDefault="009D3A31" w:rsidP="007F0CF0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Falstaff</w:t>
            </w:r>
          </w:p>
        </w:tc>
      </w:tr>
      <w:tr w:rsidR="00D8067D" w:rsidRPr="00D8067D" w14:paraId="18DF96AC" w14:textId="77777777" w:rsidTr="00D8067D">
        <w:tc>
          <w:tcPr>
            <w:tcW w:w="851" w:type="dxa"/>
            <w:shd w:val="clear" w:color="auto" w:fill="E5EAEE"/>
          </w:tcPr>
          <w:p w14:paraId="1D9AE9D8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7167274" w14:textId="29EDA9E1" w:rsidR="009D3A31" w:rsidRPr="00D8067D" w:rsidRDefault="009D3A31" w:rsidP="007F0CF0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331A83A" w14:textId="77777777" w:rsidR="009D3A31" w:rsidRPr="00D8067D" w:rsidRDefault="009D3A31" w:rsidP="007F0CF0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shd w:val="clear" w:color="auto" w:fill="E5EAEE"/>
          </w:tcPr>
          <w:p w14:paraId="4EE45B49" w14:textId="702260C8" w:rsidR="009D3A31" w:rsidRPr="00D8067D" w:rsidRDefault="009D3A31" w:rsidP="007F0CF0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2021.10.08</w:t>
            </w:r>
          </w:p>
          <w:p w14:paraId="530F9BFA" w14:textId="359212B4" w:rsidR="009D3A31" w:rsidRPr="00D8067D" w:rsidRDefault="009D3A31" w:rsidP="007F0CF0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Tosca</w:t>
            </w:r>
          </w:p>
        </w:tc>
      </w:tr>
      <w:tr w:rsidR="00D8067D" w:rsidRPr="00D8067D" w14:paraId="5580FC14" w14:textId="77777777" w:rsidTr="00D8067D">
        <w:tc>
          <w:tcPr>
            <w:tcW w:w="851" w:type="dxa"/>
            <w:shd w:val="clear" w:color="auto" w:fill="E5EAEE"/>
          </w:tcPr>
          <w:p w14:paraId="1E3519AB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0301085" w14:textId="5B09B36C" w:rsidR="009D3A31" w:rsidRPr="00D8067D" w:rsidRDefault="009D3A31" w:rsidP="00604AFE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EF67CE2" w14:textId="77777777" w:rsidR="009D3A31" w:rsidRPr="00D8067D" w:rsidRDefault="009D3A31" w:rsidP="00604AFE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shd w:val="clear" w:color="auto" w:fill="E5EAEE"/>
          </w:tcPr>
          <w:p w14:paraId="2BF08501" w14:textId="3C3B4FD3" w:rsidR="009D3A31" w:rsidRPr="00D8067D" w:rsidRDefault="009D3A31" w:rsidP="00604AFE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2021.10.19</w:t>
            </w:r>
          </w:p>
          <w:p w14:paraId="1121B748" w14:textId="09B2F30D" w:rsidR="009D3A31" w:rsidRPr="00D8067D" w:rsidRDefault="009D3A31" w:rsidP="00604AFE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Lucia di Lammermoor</w:t>
            </w:r>
          </w:p>
        </w:tc>
      </w:tr>
      <w:tr w:rsidR="00D8067D" w:rsidRPr="00D8067D" w14:paraId="7A965747" w14:textId="77777777" w:rsidTr="00D8067D">
        <w:tc>
          <w:tcPr>
            <w:tcW w:w="851" w:type="dxa"/>
            <w:shd w:val="clear" w:color="auto" w:fill="F4E8DF" w:themeFill="accent2" w:themeFillTint="33"/>
          </w:tcPr>
          <w:p w14:paraId="3ABE24CC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4E8DF" w:themeFill="accent2" w:themeFillTint="33"/>
          </w:tcPr>
          <w:p w14:paraId="5C55B8EE" w14:textId="76266A0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Munich SO</w:t>
            </w:r>
          </w:p>
        </w:tc>
        <w:tc>
          <w:tcPr>
            <w:tcW w:w="369" w:type="dxa"/>
            <w:shd w:val="clear" w:color="auto" w:fill="F4E8DF" w:themeFill="accent2" w:themeFillTint="33"/>
          </w:tcPr>
          <w:p w14:paraId="5FA47194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shd w:val="clear" w:color="auto" w:fill="F4E8DF" w:themeFill="accent2" w:themeFillTint="33"/>
          </w:tcPr>
          <w:p w14:paraId="3F7DE07E" w14:textId="2B649F39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2021.10.22</w:t>
            </w:r>
          </w:p>
          <w:p w14:paraId="42A622EB" w14:textId="1242C9FE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proofErr w:type="spellStart"/>
            <w:r w:rsidRPr="00D8067D">
              <w:rPr>
                <w:color w:val="595959"/>
                <w:sz w:val="18"/>
                <w:lang w:val="de-DE"/>
              </w:rPr>
              <w:t>Ballet-Jeweis</w:t>
            </w:r>
            <w:proofErr w:type="spellEnd"/>
          </w:p>
        </w:tc>
      </w:tr>
      <w:tr w:rsidR="00D8067D" w:rsidRPr="00D8067D" w14:paraId="74730BC4" w14:textId="77777777" w:rsidTr="00D8067D">
        <w:tc>
          <w:tcPr>
            <w:tcW w:w="851" w:type="dxa"/>
            <w:shd w:val="clear" w:color="auto" w:fill="F4E8DF" w:themeFill="accent2" w:themeFillTint="33"/>
          </w:tcPr>
          <w:p w14:paraId="476CA250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4E8DF" w:themeFill="accent2" w:themeFillTint="33"/>
          </w:tcPr>
          <w:p w14:paraId="289CF13E" w14:textId="2B967E00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Munich SO</w:t>
            </w:r>
          </w:p>
        </w:tc>
        <w:tc>
          <w:tcPr>
            <w:tcW w:w="369" w:type="dxa"/>
            <w:shd w:val="clear" w:color="auto" w:fill="F4E8DF" w:themeFill="accent2" w:themeFillTint="33"/>
          </w:tcPr>
          <w:p w14:paraId="27DF94A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shd w:val="clear" w:color="auto" w:fill="F4E8DF" w:themeFill="accent2" w:themeFillTint="33"/>
          </w:tcPr>
          <w:p w14:paraId="2266D886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2021.10.23</w:t>
            </w:r>
          </w:p>
          <w:p w14:paraId="47571FFD" w14:textId="5E8D6325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Tosca</w:t>
            </w:r>
          </w:p>
        </w:tc>
      </w:tr>
      <w:tr w:rsidR="00D8067D" w:rsidRPr="00D8067D" w14:paraId="37D8E7E5" w14:textId="77777777" w:rsidTr="00D8067D">
        <w:tc>
          <w:tcPr>
            <w:tcW w:w="851" w:type="dxa"/>
            <w:shd w:val="clear" w:color="auto" w:fill="E5EAEE"/>
          </w:tcPr>
          <w:p w14:paraId="479C6E13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A723C80" w14:textId="2D9BA88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B87A74E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shd w:val="clear" w:color="auto" w:fill="E5EAEE"/>
          </w:tcPr>
          <w:p w14:paraId="42C83AA5" w14:textId="631B0FB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2021.10.30</w:t>
            </w:r>
          </w:p>
          <w:p w14:paraId="7E2A4D00" w14:textId="167EA170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</w:rPr>
              <w:t>Nabucco (</w:t>
            </w:r>
            <w:r w:rsidRPr="00D8067D">
              <w:rPr>
                <w:color w:val="595959"/>
                <w:sz w:val="18"/>
                <w:lang w:val="de-DE"/>
              </w:rPr>
              <w:t>konzertant</w:t>
            </w:r>
            <w:r w:rsidRPr="00D8067D">
              <w:rPr>
                <w:color w:val="595959"/>
                <w:sz w:val="18"/>
              </w:rPr>
              <w:t>)</w:t>
            </w:r>
          </w:p>
        </w:tc>
      </w:tr>
      <w:tr w:rsidR="00D8067D" w:rsidRPr="00D8067D" w14:paraId="14A8CD8A" w14:textId="77777777" w:rsidTr="00D8067D">
        <w:tc>
          <w:tcPr>
            <w:tcW w:w="851" w:type="dxa"/>
            <w:shd w:val="clear" w:color="auto" w:fill="E5EAEE"/>
          </w:tcPr>
          <w:p w14:paraId="0D6E1168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EF70FCE" w14:textId="5737A97D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726542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00D686F" w14:textId="22BA9CB7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2021.11.02</w:t>
            </w:r>
          </w:p>
          <w:p w14:paraId="447697C2" w14:textId="6125D554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Die Entführung aus dem Serail</w:t>
            </w:r>
          </w:p>
        </w:tc>
      </w:tr>
      <w:tr w:rsidR="00D8067D" w:rsidRPr="00D8067D" w14:paraId="7B57844E" w14:textId="77777777" w:rsidTr="00D8067D">
        <w:tc>
          <w:tcPr>
            <w:tcW w:w="851" w:type="dxa"/>
            <w:shd w:val="clear" w:color="auto" w:fill="E5EAEE"/>
          </w:tcPr>
          <w:p w14:paraId="23AD195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E5EAEE"/>
          </w:tcPr>
          <w:p w14:paraId="50B4D4CF" w14:textId="529E72F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454ED9A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6988AD74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2021.11.10</w:t>
            </w:r>
          </w:p>
          <w:p w14:paraId="092C1613" w14:textId="3BD5ED1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Ballet-Die </w:t>
            </w:r>
            <w:proofErr w:type="spellStart"/>
            <w:r w:rsidRPr="00D8067D">
              <w:rPr>
                <w:color w:val="595959"/>
                <w:sz w:val="18"/>
              </w:rPr>
              <w:t>Glasmenagerie</w:t>
            </w:r>
            <w:proofErr w:type="spellEnd"/>
          </w:p>
        </w:tc>
      </w:tr>
      <w:tr w:rsidR="00D8067D" w:rsidRPr="00D8067D" w14:paraId="52F6E44B" w14:textId="77777777" w:rsidTr="00D8067D">
        <w:tc>
          <w:tcPr>
            <w:tcW w:w="851" w:type="dxa"/>
            <w:shd w:val="clear" w:color="auto" w:fill="E5EAEE"/>
          </w:tcPr>
          <w:p w14:paraId="3EF151F8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48058C4" w14:textId="42B1ED81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ADA151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69A8D63B" w14:textId="0877D32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2021.11.12</w:t>
            </w:r>
          </w:p>
          <w:p w14:paraId="2B6814E8" w14:textId="4B22EA2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The Art of Roberto Alagna</w:t>
            </w:r>
          </w:p>
        </w:tc>
      </w:tr>
      <w:tr w:rsidR="00D8067D" w:rsidRPr="00D8067D" w14:paraId="3AA09FBF" w14:textId="77777777" w:rsidTr="00D8067D">
        <w:tc>
          <w:tcPr>
            <w:tcW w:w="851" w:type="dxa"/>
            <w:shd w:val="clear" w:color="auto" w:fill="E5EAEE"/>
          </w:tcPr>
          <w:p w14:paraId="6A306838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en-GB"/>
              </w:rPr>
            </w:pPr>
          </w:p>
        </w:tc>
        <w:tc>
          <w:tcPr>
            <w:tcW w:w="2111" w:type="dxa"/>
            <w:shd w:val="clear" w:color="auto" w:fill="E5EAEE"/>
          </w:tcPr>
          <w:p w14:paraId="08AE22FB" w14:textId="4AE26458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B809AC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96DCA23" w14:textId="0CB55D9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2021.11.19</w:t>
            </w:r>
          </w:p>
          <w:p w14:paraId="2FBE827C" w14:textId="66DEADC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The Art of Lise Davidsen</w:t>
            </w:r>
          </w:p>
        </w:tc>
      </w:tr>
      <w:tr w:rsidR="00D8067D" w:rsidRPr="00D8067D" w14:paraId="32B25861" w14:textId="77777777" w:rsidTr="00D8067D">
        <w:tc>
          <w:tcPr>
            <w:tcW w:w="851" w:type="dxa"/>
            <w:shd w:val="clear" w:color="auto" w:fill="E5EAEE"/>
          </w:tcPr>
          <w:p w14:paraId="53BC8634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en-GB"/>
              </w:rPr>
            </w:pPr>
          </w:p>
        </w:tc>
        <w:tc>
          <w:tcPr>
            <w:tcW w:w="2111" w:type="dxa"/>
            <w:shd w:val="clear" w:color="auto" w:fill="E5EAEE"/>
          </w:tcPr>
          <w:p w14:paraId="5EEA8FB6" w14:textId="5E1B2DE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798143A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015AB2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2021.11.21</w:t>
            </w:r>
          </w:p>
          <w:p w14:paraId="504CF07A" w14:textId="4A531131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Nabucco (</w:t>
            </w:r>
            <w:r w:rsidRPr="00D8067D">
              <w:rPr>
                <w:color w:val="595959"/>
                <w:sz w:val="18"/>
                <w:lang w:val="de-DE"/>
              </w:rPr>
              <w:t>konzertant</w:t>
            </w:r>
            <w:r w:rsidRPr="00D8067D">
              <w:rPr>
                <w:color w:val="595959"/>
                <w:sz w:val="18"/>
              </w:rPr>
              <w:t>)</w:t>
            </w:r>
          </w:p>
        </w:tc>
      </w:tr>
      <w:tr w:rsidR="00D8067D" w:rsidRPr="00D8067D" w14:paraId="020032BA" w14:textId="77777777" w:rsidTr="00D8067D">
        <w:tc>
          <w:tcPr>
            <w:tcW w:w="851" w:type="dxa"/>
            <w:shd w:val="clear" w:color="auto" w:fill="E5EAEE"/>
          </w:tcPr>
          <w:p w14:paraId="6A441DFB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BC72270" w14:textId="027554D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180EE7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504D845" w14:textId="72E0FCF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2021.11.26 (</w:t>
            </w:r>
            <w:proofErr w:type="spellStart"/>
            <w:r w:rsidRPr="00D8067D">
              <w:rPr>
                <w:color w:val="595959"/>
                <w:sz w:val="18"/>
              </w:rPr>
              <w:t>Duoduo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3A484808" w14:textId="45E98251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</w:t>
            </w:r>
            <w:proofErr w:type="spellStart"/>
            <w:r w:rsidRPr="00D8067D">
              <w:rPr>
                <w:color w:val="595959"/>
                <w:sz w:val="18"/>
              </w:rPr>
              <w:t>Nussknacker</w:t>
            </w:r>
            <w:proofErr w:type="spellEnd"/>
          </w:p>
        </w:tc>
      </w:tr>
      <w:tr w:rsidR="00D8067D" w:rsidRPr="00D8067D" w14:paraId="4FFE113E" w14:textId="77777777" w:rsidTr="00D8067D">
        <w:tc>
          <w:tcPr>
            <w:tcW w:w="851" w:type="dxa"/>
            <w:shd w:val="clear" w:color="auto" w:fill="E5EAEE"/>
          </w:tcPr>
          <w:p w14:paraId="5B93CDEE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27B4926" w14:textId="523F25A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EB1FAD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CD63D07" w14:textId="01DC857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2021.11.29</w:t>
            </w:r>
          </w:p>
          <w:p w14:paraId="4CF0E13F" w14:textId="31EFFEE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</w:t>
            </w:r>
            <w:proofErr w:type="spellStart"/>
            <w:r w:rsidRPr="00D8067D">
              <w:rPr>
                <w:color w:val="595959"/>
                <w:sz w:val="18"/>
              </w:rPr>
              <w:t>Nussknacker</w:t>
            </w:r>
            <w:proofErr w:type="spellEnd"/>
          </w:p>
        </w:tc>
      </w:tr>
      <w:tr w:rsidR="00D8067D" w:rsidRPr="00D8067D" w14:paraId="28032AD9" w14:textId="77777777" w:rsidTr="00D8067D">
        <w:tc>
          <w:tcPr>
            <w:tcW w:w="851" w:type="dxa"/>
            <w:shd w:val="clear" w:color="auto" w:fill="E5EAEE"/>
          </w:tcPr>
          <w:p w14:paraId="2C752DF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E5056D7" w14:textId="50501CFE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B207183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5FDD899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2021.12.08</w:t>
            </w:r>
          </w:p>
          <w:p w14:paraId="56AF8EB9" w14:textId="02582181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Elektra</w:t>
            </w:r>
          </w:p>
        </w:tc>
      </w:tr>
      <w:tr w:rsidR="00D8067D" w:rsidRPr="00D8067D" w14:paraId="44BBA680" w14:textId="77777777" w:rsidTr="00D8067D">
        <w:tc>
          <w:tcPr>
            <w:tcW w:w="851" w:type="dxa"/>
            <w:shd w:val="clear" w:color="auto" w:fill="FFFFCC"/>
          </w:tcPr>
          <w:p w14:paraId="3B30DBE0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20F34727" w14:textId="26703F1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2FFD715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5C525A6C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2021.12.09</w:t>
            </w:r>
          </w:p>
          <w:p w14:paraId="28F11B93" w14:textId="5E63CBD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Don Carlo</w:t>
            </w:r>
          </w:p>
        </w:tc>
      </w:tr>
      <w:tr w:rsidR="00D8067D" w:rsidRPr="00D8067D" w14:paraId="36180831" w14:textId="77777777" w:rsidTr="00D8067D">
        <w:tc>
          <w:tcPr>
            <w:tcW w:w="851" w:type="dxa"/>
            <w:shd w:val="clear" w:color="auto" w:fill="FFFFCC"/>
          </w:tcPr>
          <w:p w14:paraId="4DBC8EB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794D5370" w14:textId="5C6FF2A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2686E135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5F1606FD" w14:textId="72C4494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2021.12.10</w:t>
            </w:r>
          </w:p>
          <w:p w14:paraId="1F7A68ED" w14:textId="1C7599D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Ballet-Don Quixote</w:t>
            </w:r>
          </w:p>
        </w:tc>
      </w:tr>
      <w:tr w:rsidR="00D8067D" w:rsidRPr="00D8067D" w14:paraId="4549BBA5" w14:textId="77777777" w:rsidTr="00D8067D">
        <w:tc>
          <w:tcPr>
            <w:tcW w:w="851" w:type="dxa"/>
            <w:shd w:val="clear" w:color="auto" w:fill="E5EAEE"/>
          </w:tcPr>
          <w:p w14:paraId="22117232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8555629" w14:textId="55BBD619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2CD7484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45E4EA87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2021.12.02 (</w:t>
            </w:r>
            <w:proofErr w:type="spellStart"/>
            <w:r w:rsidRPr="00D8067D">
              <w:rPr>
                <w:color w:val="595959"/>
                <w:sz w:val="18"/>
              </w:rPr>
              <w:t>Duoduo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59FC760D" w14:textId="7A0615F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Traviata</w:t>
            </w:r>
          </w:p>
        </w:tc>
      </w:tr>
      <w:tr w:rsidR="00D8067D" w:rsidRPr="00D8067D" w14:paraId="3F2B5CC4" w14:textId="77777777" w:rsidTr="00D8067D">
        <w:tc>
          <w:tcPr>
            <w:tcW w:w="851" w:type="dxa"/>
            <w:shd w:val="clear" w:color="auto" w:fill="E5EAEE"/>
          </w:tcPr>
          <w:p w14:paraId="24D09860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AEF591E" w14:textId="1256BE5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B3AD30C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51DEEC60" w14:textId="29F198C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2021.12.12 14:30</w:t>
            </w:r>
          </w:p>
          <w:p w14:paraId="1ABF7D01" w14:textId="67C02E4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Hänsel und Gretel </w:t>
            </w:r>
          </w:p>
        </w:tc>
      </w:tr>
      <w:tr w:rsidR="00D8067D" w:rsidRPr="00D8067D" w14:paraId="3960A363" w14:textId="77777777" w:rsidTr="00D8067D">
        <w:tc>
          <w:tcPr>
            <w:tcW w:w="851" w:type="dxa"/>
            <w:shd w:val="clear" w:color="auto" w:fill="FFFFCC"/>
          </w:tcPr>
          <w:p w14:paraId="4AA773AF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5187B84E" w14:textId="7172580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5EB6571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1D6550FB" w14:textId="2FAB90E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2021.12.19 15:00</w:t>
            </w:r>
          </w:p>
          <w:p w14:paraId="1437BD2A" w14:textId="52E0732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Hänsel und Gretel </w:t>
            </w:r>
          </w:p>
        </w:tc>
      </w:tr>
      <w:tr w:rsidR="00D8067D" w:rsidRPr="00D8067D" w14:paraId="44C32B9A" w14:textId="77777777" w:rsidTr="00D8067D">
        <w:tc>
          <w:tcPr>
            <w:tcW w:w="851" w:type="dxa"/>
            <w:shd w:val="clear" w:color="auto" w:fill="DCF8ED"/>
          </w:tcPr>
          <w:p w14:paraId="50445D63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6411722A" w14:textId="150DDF8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0C5597F1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29DFFB76" w14:textId="7E80B91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2021.12.19 19:00</w:t>
            </w:r>
          </w:p>
          <w:p w14:paraId="4AB2B47E" w14:textId="1902033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Samson and Delilah</w:t>
            </w:r>
          </w:p>
        </w:tc>
      </w:tr>
      <w:tr w:rsidR="00D8067D" w:rsidRPr="00D8067D" w14:paraId="0ABDFF9E" w14:textId="77777777" w:rsidTr="00D8067D">
        <w:tc>
          <w:tcPr>
            <w:tcW w:w="851" w:type="dxa"/>
            <w:shd w:val="clear" w:color="auto" w:fill="FFFFCC"/>
          </w:tcPr>
          <w:p w14:paraId="6FB89D75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48D42184" w14:textId="69BF6CAA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0D16ADA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60ACA610" w14:textId="7B9A22A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2021.12.20</w:t>
            </w:r>
          </w:p>
          <w:p w14:paraId="3A0FC9D0" w14:textId="34E5F9D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Un </w:t>
            </w:r>
            <w:proofErr w:type="spellStart"/>
            <w:r w:rsidRPr="00D8067D">
              <w:rPr>
                <w:color w:val="595959"/>
                <w:sz w:val="18"/>
              </w:rPr>
              <w:t>ballo</w:t>
            </w:r>
            <w:proofErr w:type="spellEnd"/>
            <w:r w:rsidRPr="00D8067D">
              <w:rPr>
                <w:color w:val="595959"/>
                <w:sz w:val="18"/>
              </w:rPr>
              <w:t xml:space="preserve"> in </w:t>
            </w:r>
            <w:proofErr w:type="spellStart"/>
            <w:r w:rsidRPr="00D8067D">
              <w:rPr>
                <w:color w:val="595959"/>
                <w:sz w:val="18"/>
              </w:rPr>
              <w:t>maschera</w:t>
            </w:r>
            <w:proofErr w:type="spellEnd"/>
          </w:p>
        </w:tc>
      </w:tr>
      <w:tr w:rsidR="00D8067D" w:rsidRPr="00D8067D" w14:paraId="54F60B04" w14:textId="77777777" w:rsidTr="00D8067D">
        <w:tc>
          <w:tcPr>
            <w:tcW w:w="851" w:type="dxa"/>
            <w:shd w:val="clear" w:color="auto" w:fill="DCF8ED"/>
          </w:tcPr>
          <w:p w14:paraId="20CAC6DA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3A12C3DB" w14:textId="187D7A5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7CF07CED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34D3FF37" w14:textId="7438AAF1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2021.12.21</w:t>
            </w:r>
          </w:p>
          <w:p w14:paraId="30F57E2B" w14:textId="003DD18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Boheme</w:t>
            </w:r>
          </w:p>
        </w:tc>
      </w:tr>
      <w:tr w:rsidR="00D8067D" w:rsidRPr="00D8067D" w14:paraId="6204149C" w14:textId="77777777" w:rsidTr="00D8067D">
        <w:tc>
          <w:tcPr>
            <w:tcW w:w="851" w:type="dxa"/>
            <w:shd w:val="clear" w:color="auto" w:fill="E5EAEE"/>
          </w:tcPr>
          <w:p w14:paraId="67EA26C3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8BB1797" w14:textId="1E3B66F9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C84CB6E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8AD0B8B" w14:textId="6B0EEDF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2021.12.22 (</w:t>
            </w:r>
            <w:proofErr w:type="spellStart"/>
            <w:r w:rsidRPr="00D8067D">
              <w:rPr>
                <w:color w:val="595959"/>
                <w:sz w:val="18"/>
              </w:rPr>
              <w:t>Duoduo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1D7D110E" w14:textId="2C594B5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Fledermaus</w:t>
            </w:r>
          </w:p>
        </w:tc>
      </w:tr>
      <w:tr w:rsidR="00D8067D" w:rsidRPr="00D8067D" w14:paraId="60155580" w14:textId="77777777" w:rsidTr="00D8067D">
        <w:tc>
          <w:tcPr>
            <w:tcW w:w="851" w:type="dxa"/>
            <w:shd w:val="clear" w:color="auto" w:fill="E5EAEE"/>
          </w:tcPr>
          <w:p w14:paraId="08A21222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5C72A7A" w14:textId="1CDDEB8C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4B55F11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CDFE70F" w14:textId="2F957E1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2021.12.23 (</w:t>
            </w:r>
            <w:proofErr w:type="spellStart"/>
            <w:r w:rsidRPr="00D8067D">
              <w:rPr>
                <w:color w:val="595959"/>
                <w:sz w:val="18"/>
              </w:rPr>
              <w:t>Duoduo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2D0CD35D" w14:textId="1B67BB6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Ballett-Weihnachtsoratorium</w:t>
            </w:r>
            <w:proofErr w:type="spellEnd"/>
            <w:r w:rsidRPr="00D8067D">
              <w:rPr>
                <w:color w:val="595959"/>
                <w:sz w:val="18"/>
              </w:rPr>
              <w:t xml:space="preserve"> I - VI</w:t>
            </w:r>
          </w:p>
        </w:tc>
      </w:tr>
      <w:tr w:rsidR="00D8067D" w:rsidRPr="00D8067D" w14:paraId="6F771ECF" w14:textId="77777777" w:rsidTr="00D8067D">
        <w:tc>
          <w:tcPr>
            <w:tcW w:w="851" w:type="dxa"/>
            <w:shd w:val="clear" w:color="auto" w:fill="E5EAEE"/>
          </w:tcPr>
          <w:p w14:paraId="73ADFC6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6A46E99" w14:textId="4C9E65A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D33AA3D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5B69061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2021.12.29</w:t>
            </w:r>
          </w:p>
          <w:p w14:paraId="7216CB03" w14:textId="3D89EB0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Ballett-Dornröschen</w:t>
            </w:r>
            <w:proofErr w:type="spellEnd"/>
          </w:p>
        </w:tc>
      </w:tr>
      <w:tr w:rsidR="00D8067D" w:rsidRPr="00D8067D" w14:paraId="648C57BB" w14:textId="77777777" w:rsidTr="00D8067D">
        <w:tc>
          <w:tcPr>
            <w:tcW w:w="851" w:type="dxa"/>
            <w:shd w:val="clear" w:color="auto" w:fill="E5EAEE"/>
          </w:tcPr>
          <w:p w14:paraId="6DF4A38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3180C017" w14:textId="74B8BB41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356024E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CA351A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2022.01.05</w:t>
            </w:r>
          </w:p>
          <w:p w14:paraId="05A34B4C" w14:textId="27EEE5C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Lucia di Lammermoor</w:t>
            </w:r>
          </w:p>
        </w:tc>
      </w:tr>
      <w:tr w:rsidR="00D8067D" w:rsidRPr="00D8067D" w14:paraId="5FDCBB54" w14:textId="77777777" w:rsidTr="00D8067D">
        <w:tc>
          <w:tcPr>
            <w:tcW w:w="851" w:type="dxa"/>
            <w:shd w:val="clear" w:color="auto" w:fill="E5EAEE"/>
          </w:tcPr>
          <w:p w14:paraId="695D1F79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C30FE90" w14:textId="5D322FB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2EA2BFE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07ECD4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2022.01.16</w:t>
            </w:r>
          </w:p>
          <w:p w14:paraId="34A95989" w14:textId="02D3CE0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Lohengrin</w:t>
            </w:r>
          </w:p>
        </w:tc>
      </w:tr>
      <w:tr w:rsidR="00D8067D" w:rsidRPr="00D8067D" w14:paraId="768416D7" w14:textId="77777777" w:rsidTr="00D8067D">
        <w:tc>
          <w:tcPr>
            <w:tcW w:w="851" w:type="dxa"/>
            <w:shd w:val="clear" w:color="auto" w:fill="E5EAEE"/>
          </w:tcPr>
          <w:p w14:paraId="2CE7E4AB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5D7F693E" w14:textId="348D544D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BF569A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032D67F5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2022.01.19</w:t>
            </w:r>
          </w:p>
          <w:p w14:paraId="10E32EB9" w14:textId="445C4BE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Ballett</w:t>
            </w:r>
            <w:proofErr w:type="spellEnd"/>
            <w:r w:rsidRPr="00D8067D">
              <w:rPr>
                <w:color w:val="595959"/>
                <w:sz w:val="18"/>
              </w:rPr>
              <w:t xml:space="preserve">-Tod in </w:t>
            </w:r>
            <w:proofErr w:type="spellStart"/>
            <w:r w:rsidRPr="00D8067D">
              <w:rPr>
                <w:color w:val="595959"/>
                <w:sz w:val="18"/>
              </w:rPr>
              <w:t>Venedig</w:t>
            </w:r>
            <w:proofErr w:type="spellEnd"/>
          </w:p>
        </w:tc>
      </w:tr>
      <w:tr w:rsidR="00D8067D" w:rsidRPr="00D8067D" w14:paraId="4DA3D911" w14:textId="77777777" w:rsidTr="00D8067D">
        <w:tc>
          <w:tcPr>
            <w:tcW w:w="851" w:type="dxa"/>
            <w:shd w:val="clear" w:color="auto" w:fill="DCF8ED"/>
          </w:tcPr>
          <w:p w14:paraId="3AB0BFC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0882FACB" w14:textId="573C2DAA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23DBF5B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7AA6AFAD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2022.01.15</w:t>
            </w:r>
          </w:p>
          <w:p w14:paraId="486E619E" w14:textId="0C3EE41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Il Barbiere di Siviglia</w:t>
            </w:r>
          </w:p>
        </w:tc>
      </w:tr>
      <w:tr w:rsidR="00D8067D" w:rsidRPr="00D8067D" w14:paraId="0CB0C7B9" w14:textId="77777777" w:rsidTr="00D8067D">
        <w:tc>
          <w:tcPr>
            <w:tcW w:w="851" w:type="dxa"/>
            <w:shd w:val="clear" w:color="auto" w:fill="FFFFCC"/>
          </w:tcPr>
          <w:p w14:paraId="6389EA03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4FB09D9F" w14:textId="29BA1A2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459BAA5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05E19786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2022.01.23</w:t>
            </w:r>
          </w:p>
          <w:p w14:paraId="7FE198D3" w14:textId="43DF2AA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Die Zauberflöte</w:t>
            </w:r>
          </w:p>
        </w:tc>
      </w:tr>
      <w:tr w:rsidR="00D8067D" w:rsidRPr="00D8067D" w14:paraId="1A73D19C" w14:textId="77777777" w:rsidTr="00D8067D">
        <w:tc>
          <w:tcPr>
            <w:tcW w:w="851" w:type="dxa"/>
            <w:shd w:val="clear" w:color="auto" w:fill="E5EAEE"/>
          </w:tcPr>
          <w:p w14:paraId="787A251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1BE4836F" w14:textId="3CE3567F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2892FF75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8DAE6C9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2022.01.30</w:t>
            </w:r>
          </w:p>
          <w:p w14:paraId="2A5F05F2" w14:textId="25A7ADB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Manon</w:t>
            </w:r>
          </w:p>
        </w:tc>
      </w:tr>
      <w:tr w:rsidR="00D8067D" w:rsidRPr="00D8067D" w14:paraId="422F8B17" w14:textId="77777777" w:rsidTr="00D8067D">
        <w:tc>
          <w:tcPr>
            <w:tcW w:w="851" w:type="dxa"/>
            <w:shd w:val="clear" w:color="auto" w:fill="E5EAEE"/>
          </w:tcPr>
          <w:p w14:paraId="1F8D5AE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2F7B7DE" w14:textId="00ED02B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4558E79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06C2CF14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2022.02.06</w:t>
            </w:r>
          </w:p>
          <w:p w14:paraId="51479518" w14:textId="0A38147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Ballett</w:t>
            </w:r>
            <w:proofErr w:type="spellEnd"/>
            <w:r w:rsidRPr="00D8067D">
              <w:rPr>
                <w:color w:val="595959"/>
                <w:sz w:val="18"/>
              </w:rPr>
              <w:t>-Beethoven-</w:t>
            </w:r>
            <w:proofErr w:type="spellStart"/>
            <w:r w:rsidRPr="00D8067D">
              <w:rPr>
                <w:color w:val="595959"/>
                <w:sz w:val="18"/>
              </w:rPr>
              <w:t>Projekt</w:t>
            </w:r>
            <w:proofErr w:type="spellEnd"/>
            <w:r w:rsidRPr="00D8067D">
              <w:rPr>
                <w:color w:val="595959"/>
                <w:sz w:val="18"/>
              </w:rPr>
              <w:t xml:space="preserve"> II</w:t>
            </w:r>
          </w:p>
        </w:tc>
      </w:tr>
      <w:tr w:rsidR="00D8067D" w:rsidRPr="00D8067D" w14:paraId="77CCE883" w14:textId="77777777" w:rsidTr="00D8067D">
        <w:tc>
          <w:tcPr>
            <w:tcW w:w="851" w:type="dxa"/>
            <w:shd w:val="clear" w:color="auto" w:fill="DCF8ED"/>
          </w:tcPr>
          <w:p w14:paraId="2A6C142D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0E9AA828" w14:textId="0CE4390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5E31C64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00E66D36" w14:textId="702DA98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2022.02.09</w:t>
            </w:r>
          </w:p>
          <w:p w14:paraId="36911B31" w14:textId="148B8E8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Tosca</w:t>
            </w:r>
          </w:p>
        </w:tc>
      </w:tr>
      <w:tr w:rsidR="00D8067D" w:rsidRPr="00D8067D" w14:paraId="2F2ABFAC" w14:textId="77777777" w:rsidTr="00D8067D">
        <w:tc>
          <w:tcPr>
            <w:tcW w:w="851" w:type="dxa"/>
            <w:shd w:val="clear" w:color="auto" w:fill="FFFFCC"/>
          </w:tcPr>
          <w:p w14:paraId="5C9A7F1E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51090A29" w14:textId="0F4EC9A5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62D7A40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5C98F9C3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2021.02.10</w:t>
            </w:r>
          </w:p>
          <w:p w14:paraId="05BC9848" w14:textId="73B2956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La </w:t>
            </w:r>
            <w:proofErr w:type="spellStart"/>
            <w:r w:rsidRPr="00D8067D">
              <w:rPr>
                <w:color w:val="595959"/>
                <w:sz w:val="18"/>
              </w:rPr>
              <w:t>Traviate</w:t>
            </w:r>
            <w:proofErr w:type="spellEnd"/>
          </w:p>
        </w:tc>
      </w:tr>
      <w:tr w:rsidR="00D8067D" w:rsidRPr="00D8067D" w14:paraId="1F91788F" w14:textId="77777777" w:rsidTr="00D8067D">
        <w:tc>
          <w:tcPr>
            <w:tcW w:w="851" w:type="dxa"/>
            <w:shd w:val="clear" w:color="auto" w:fill="DCF8ED"/>
          </w:tcPr>
          <w:p w14:paraId="0A057E52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32750EE5" w14:textId="2E0B7EA0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4FC935CA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42700654" w14:textId="799A488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2022.02.11</w:t>
            </w:r>
          </w:p>
          <w:p w14:paraId="752174F9" w14:textId="28EA704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Rigoletto</w:t>
            </w:r>
          </w:p>
        </w:tc>
      </w:tr>
      <w:tr w:rsidR="00D8067D" w:rsidRPr="00D8067D" w14:paraId="2F563DF5" w14:textId="77777777" w:rsidTr="00D8067D">
        <w:tc>
          <w:tcPr>
            <w:tcW w:w="851" w:type="dxa"/>
            <w:shd w:val="clear" w:color="auto" w:fill="FFFFCC"/>
          </w:tcPr>
          <w:p w14:paraId="15B02928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48444EE0" w14:textId="0FCBBA20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7F92C003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41D6D3B5" w14:textId="141F867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2021.02.12</w:t>
            </w:r>
          </w:p>
          <w:p w14:paraId="3BDD2EB9" w14:textId="268C745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Tannhäuser</w:t>
            </w:r>
          </w:p>
        </w:tc>
      </w:tr>
      <w:tr w:rsidR="00D8067D" w:rsidRPr="00D8067D" w14:paraId="129BAE36" w14:textId="77777777" w:rsidTr="00D8067D">
        <w:tc>
          <w:tcPr>
            <w:tcW w:w="851" w:type="dxa"/>
            <w:shd w:val="clear" w:color="auto" w:fill="E5EAEE"/>
          </w:tcPr>
          <w:p w14:paraId="6462F330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7FC8DEA" w14:textId="22279A9B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EDD2B6A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C4DF0DD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2022.02.13</w:t>
            </w:r>
          </w:p>
          <w:p w14:paraId="65D76071" w14:textId="05DA919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Rigoletto</w:t>
            </w:r>
          </w:p>
        </w:tc>
      </w:tr>
      <w:tr w:rsidR="00D8067D" w:rsidRPr="00D8067D" w14:paraId="2366B56E" w14:textId="77777777" w:rsidTr="00D8067D">
        <w:tc>
          <w:tcPr>
            <w:tcW w:w="851" w:type="dxa"/>
            <w:shd w:val="clear" w:color="auto" w:fill="E5EAEE"/>
          </w:tcPr>
          <w:p w14:paraId="1BE1C860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4CBE1A7" w14:textId="43187232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C9C9F3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6BE22E5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2022.02.16</w:t>
            </w:r>
          </w:p>
          <w:p w14:paraId="7F9572EC" w14:textId="72A17FF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Luisa Miller</w:t>
            </w:r>
          </w:p>
        </w:tc>
      </w:tr>
      <w:tr w:rsidR="00D8067D" w:rsidRPr="00D8067D" w14:paraId="34384624" w14:textId="77777777" w:rsidTr="00D8067D">
        <w:tc>
          <w:tcPr>
            <w:tcW w:w="851" w:type="dxa"/>
            <w:shd w:val="clear" w:color="auto" w:fill="E5EAEE"/>
          </w:tcPr>
          <w:p w14:paraId="4770C55D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E126A34" w14:textId="3FD0C70B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380FF7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A02CA49" w14:textId="1BCA536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2022.02.20 (Sturm </w:t>
            </w:r>
            <w:proofErr w:type="spellStart"/>
            <w:r w:rsidRPr="00D8067D">
              <w:rPr>
                <w:color w:val="595959"/>
                <w:sz w:val="18"/>
              </w:rPr>
              <w:t>Ausfall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36D56960" w14:textId="1914728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Ballet-Liliom</w:t>
            </w:r>
          </w:p>
        </w:tc>
      </w:tr>
      <w:tr w:rsidR="00D8067D" w:rsidRPr="00D8067D" w14:paraId="2257836E" w14:textId="77777777" w:rsidTr="00D8067D">
        <w:tc>
          <w:tcPr>
            <w:tcW w:w="851" w:type="dxa"/>
            <w:shd w:val="clear" w:color="auto" w:fill="E5EAEE"/>
          </w:tcPr>
          <w:p w14:paraId="44B99AE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5B41B1F" w14:textId="4C506EDB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9812E7B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4723C671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2022.02.25</w:t>
            </w:r>
          </w:p>
          <w:p w14:paraId="1BE103B2" w14:textId="1D7895F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Ballet-Liliom</w:t>
            </w:r>
          </w:p>
        </w:tc>
      </w:tr>
      <w:tr w:rsidR="00D8067D" w:rsidRPr="00D8067D" w14:paraId="6CCC25C6" w14:textId="77777777" w:rsidTr="00D8067D">
        <w:tc>
          <w:tcPr>
            <w:tcW w:w="851" w:type="dxa"/>
            <w:shd w:val="clear" w:color="auto" w:fill="DCF8ED"/>
          </w:tcPr>
          <w:p w14:paraId="46E89779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29CEF574" w14:textId="1F7782FB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03AB1E43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47EC9B27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2022.02.26</w:t>
            </w:r>
          </w:p>
          <w:p w14:paraId="56B4AFE1" w14:textId="101FD0F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L'Elisir</w:t>
            </w:r>
            <w:proofErr w:type="spellEnd"/>
            <w:r w:rsidRPr="00D8067D">
              <w:rPr>
                <w:color w:val="595959"/>
                <w:sz w:val="18"/>
              </w:rPr>
              <w:t xml:space="preserve"> </w:t>
            </w:r>
            <w:proofErr w:type="spellStart"/>
            <w:r w:rsidRPr="00D8067D">
              <w:rPr>
                <w:color w:val="595959"/>
                <w:sz w:val="18"/>
              </w:rPr>
              <w:t>d'Amore</w:t>
            </w:r>
            <w:proofErr w:type="spellEnd"/>
            <w:r w:rsidRPr="00D8067D">
              <w:rPr>
                <w:color w:val="595959"/>
                <w:sz w:val="18"/>
              </w:rPr>
              <w:tab/>
            </w:r>
          </w:p>
        </w:tc>
      </w:tr>
      <w:tr w:rsidR="00D8067D" w:rsidRPr="00D8067D" w14:paraId="398B73CE" w14:textId="77777777" w:rsidTr="00D8067D">
        <w:tc>
          <w:tcPr>
            <w:tcW w:w="851" w:type="dxa"/>
            <w:shd w:val="clear" w:color="auto" w:fill="FFFFCC"/>
          </w:tcPr>
          <w:p w14:paraId="1AE7EBDF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0F1E6ACD" w14:textId="6407D0F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1CF4068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32299921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2022.02.27</w:t>
            </w:r>
          </w:p>
          <w:p w14:paraId="58AB2A87" w14:textId="58DE920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Boheme</w:t>
            </w:r>
          </w:p>
        </w:tc>
      </w:tr>
      <w:tr w:rsidR="00D8067D" w:rsidRPr="00D8067D" w14:paraId="46B3854A" w14:textId="77777777" w:rsidTr="00D8067D">
        <w:tc>
          <w:tcPr>
            <w:tcW w:w="851" w:type="dxa"/>
            <w:shd w:val="clear" w:color="auto" w:fill="E5EAEE"/>
          </w:tcPr>
          <w:p w14:paraId="03075DC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5467AD5" w14:textId="4E508B9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BE2EE8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8ECDD06" w14:textId="3241116C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2022.03.03</w:t>
            </w:r>
          </w:p>
          <w:p w14:paraId="4BE5B73D" w14:textId="7A2D721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Don Giovanni</w:t>
            </w:r>
          </w:p>
        </w:tc>
      </w:tr>
      <w:tr w:rsidR="00D8067D" w:rsidRPr="00D8067D" w14:paraId="04BE8A4D" w14:textId="77777777" w:rsidTr="00D8067D">
        <w:tc>
          <w:tcPr>
            <w:tcW w:w="851" w:type="dxa"/>
            <w:shd w:val="clear" w:color="auto" w:fill="E5EAEE"/>
          </w:tcPr>
          <w:p w14:paraId="75DB3D29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2B1D1805" w14:textId="4CA5207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62F38A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54A1692E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2022.03.06</w:t>
            </w:r>
          </w:p>
          <w:p w14:paraId="2C9C56E6" w14:textId="52ECF88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La Traviata</w:t>
            </w:r>
          </w:p>
        </w:tc>
      </w:tr>
      <w:tr w:rsidR="00D8067D" w:rsidRPr="00D8067D" w14:paraId="0D43ADB7" w14:textId="77777777" w:rsidTr="00D8067D">
        <w:tc>
          <w:tcPr>
            <w:tcW w:w="851" w:type="dxa"/>
            <w:shd w:val="clear" w:color="auto" w:fill="E5EAEE"/>
          </w:tcPr>
          <w:p w14:paraId="3089889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31B4A6D" w14:textId="76C64D1F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902DE1C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5B04E3EB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2022.03.15</w:t>
            </w:r>
          </w:p>
          <w:p w14:paraId="0E0FBFF4" w14:textId="0B788B3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Madama Butterfly</w:t>
            </w:r>
          </w:p>
        </w:tc>
      </w:tr>
      <w:tr w:rsidR="00D8067D" w:rsidRPr="00D8067D" w14:paraId="444C9BF6" w14:textId="77777777" w:rsidTr="00D8067D">
        <w:tc>
          <w:tcPr>
            <w:tcW w:w="851" w:type="dxa"/>
            <w:shd w:val="clear" w:color="auto" w:fill="E5EAEE"/>
          </w:tcPr>
          <w:p w14:paraId="515AEB1B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5ECA584C" w14:textId="2749B2BE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3AA4D94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532D533E" w14:textId="0A65571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2022.03.16</w:t>
            </w:r>
          </w:p>
          <w:p w14:paraId="076EE4CF" w14:textId="08B779E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Turandot</w:t>
            </w:r>
          </w:p>
        </w:tc>
      </w:tr>
      <w:tr w:rsidR="00D8067D" w:rsidRPr="00D8067D" w14:paraId="5E9B604D" w14:textId="77777777" w:rsidTr="00D8067D">
        <w:tc>
          <w:tcPr>
            <w:tcW w:w="851" w:type="dxa"/>
            <w:shd w:val="clear" w:color="auto" w:fill="E5EAEE"/>
          </w:tcPr>
          <w:p w14:paraId="45A7374E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C47BCA8" w14:textId="27FA3A9C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171D6AA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6F5644A2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2022.03.22</w:t>
            </w:r>
          </w:p>
          <w:p w14:paraId="5E903DB0" w14:textId="11FCFCF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Aida</w:t>
            </w:r>
          </w:p>
        </w:tc>
      </w:tr>
      <w:tr w:rsidR="00D8067D" w:rsidRPr="00D8067D" w14:paraId="1D012B56" w14:textId="77777777" w:rsidTr="00D8067D">
        <w:tc>
          <w:tcPr>
            <w:tcW w:w="851" w:type="dxa"/>
            <w:shd w:val="clear" w:color="auto" w:fill="FFFFCC"/>
          </w:tcPr>
          <w:p w14:paraId="469247AC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604DA04E" w14:textId="3B0193DD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1D0BAF9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21C2E895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2022.03.26</w:t>
            </w:r>
          </w:p>
          <w:p w14:paraId="645B48B5" w14:textId="4F2A8D26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Les </w:t>
            </w:r>
            <w:proofErr w:type="spellStart"/>
            <w:r w:rsidRPr="00D8067D">
              <w:rPr>
                <w:color w:val="595959"/>
                <w:sz w:val="18"/>
              </w:rPr>
              <w:t>Vêpres</w:t>
            </w:r>
            <w:proofErr w:type="spellEnd"/>
            <w:r w:rsidRPr="00D8067D">
              <w:rPr>
                <w:color w:val="595959"/>
                <w:sz w:val="18"/>
              </w:rPr>
              <w:t xml:space="preserve"> Siciliennes</w:t>
            </w:r>
          </w:p>
        </w:tc>
      </w:tr>
      <w:tr w:rsidR="00D8067D" w:rsidRPr="00D8067D" w14:paraId="052E91B8" w14:textId="77777777" w:rsidTr="00D8067D">
        <w:tc>
          <w:tcPr>
            <w:tcW w:w="851" w:type="dxa"/>
            <w:shd w:val="clear" w:color="auto" w:fill="E5EAEE"/>
          </w:tcPr>
          <w:p w14:paraId="13C46539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2389FB91" w14:textId="74D468C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F84A97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CB19638" w14:textId="1CE56F9C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2022.04.01 (</w:t>
            </w:r>
            <w:proofErr w:type="spellStart"/>
            <w:r w:rsidRPr="00D8067D">
              <w:rPr>
                <w:color w:val="595959"/>
                <w:sz w:val="18"/>
              </w:rPr>
              <w:t>Duoduo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1F651DA2" w14:textId="3D3C098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Turandot</w:t>
            </w:r>
          </w:p>
        </w:tc>
      </w:tr>
      <w:tr w:rsidR="00D8067D" w:rsidRPr="00D8067D" w14:paraId="174A8606" w14:textId="77777777" w:rsidTr="00D8067D">
        <w:tc>
          <w:tcPr>
            <w:tcW w:w="851" w:type="dxa"/>
            <w:shd w:val="clear" w:color="auto" w:fill="FFFFCC"/>
          </w:tcPr>
          <w:p w14:paraId="7B728553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3B6C294C" w14:textId="706C07C2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3F79179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541433F4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2022.04.09</w:t>
            </w:r>
          </w:p>
          <w:p w14:paraId="238A9A34" w14:textId="5AAB9AB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Il </w:t>
            </w:r>
            <w:proofErr w:type="spellStart"/>
            <w:r w:rsidRPr="00D8067D">
              <w:rPr>
                <w:color w:val="595959"/>
                <w:sz w:val="18"/>
              </w:rPr>
              <w:t>Viaggio</w:t>
            </w:r>
            <w:proofErr w:type="spellEnd"/>
            <w:r w:rsidRPr="00D8067D">
              <w:rPr>
                <w:color w:val="595959"/>
                <w:sz w:val="18"/>
              </w:rPr>
              <w:t xml:space="preserve"> A Reims</w:t>
            </w:r>
          </w:p>
        </w:tc>
      </w:tr>
      <w:tr w:rsidR="00D8067D" w:rsidRPr="00D8067D" w14:paraId="50388E4F" w14:textId="77777777" w:rsidTr="00D8067D">
        <w:tc>
          <w:tcPr>
            <w:tcW w:w="851" w:type="dxa"/>
            <w:shd w:val="clear" w:color="auto" w:fill="DCF8ED"/>
          </w:tcPr>
          <w:p w14:paraId="6CAF21D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5947F87D" w14:textId="7371B810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3914ABC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325D4C85" w14:textId="5AE2F7B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2022.04.10</w:t>
            </w:r>
          </w:p>
          <w:p w14:paraId="690DC482" w14:textId="4AE40E6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Don Giovanni  </w:t>
            </w:r>
          </w:p>
        </w:tc>
      </w:tr>
      <w:tr w:rsidR="00D8067D" w:rsidRPr="00D8067D" w14:paraId="7F6B1CCA" w14:textId="77777777" w:rsidTr="00D8067D">
        <w:tc>
          <w:tcPr>
            <w:tcW w:w="851" w:type="dxa"/>
            <w:shd w:val="clear" w:color="auto" w:fill="E5EAEE"/>
          </w:tcPr>
          <w:p w14:paraId="6DC88B1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46771EA" w14:textId="15B221D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F8A0F6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2EFBFFCF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2022.14.14</w:t>
            </w:r>
          </w:p>
          <w:p w14:paraId="2E7CA8F9" w14:textId="361F069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Ballet-Matthäus-Passion</w:t>
            </w:r>
          </w:p>
        </w:tc>
      </w:tr>
      <w:tr w:rsidR="00D8067D" w:rsidRPr="00D8067D" w14:paraId="57D24085" w14:textId="77777777" w:rsidTr="00D8067D">
        <w:tc>
          <w:tcPr>
            <w:tcW w:w="851" w:type="dxa"/>
            <w:shd w:val="clear" w:color="auto" w:fill="E5EAEE"/>
          </w:tcPr>
          <w:p w14:paraId="352FF37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8CCE40E" w14:textId="418C0F33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755AB21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66B0E303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2022.04.18 (</w:t>
            </w:r>
            <w:proofErr w:type="spellStart"/>
            <w:r w:rsidRPr="00D8067D">
              <w:rPr>
                <w:color w:val="595959"/>
                <w:sz w:val="18"/>
              </w:rPr>
              <w:t>Duoduo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6C92D3BF" w14:textId="35644DE3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L'Elisir</w:t>
            </w:r>
            <w:proofErr w:type="spellEnd"/>
            <w:r w:rsidRPr="00D8067D">
              <w:rPr>
                <w:color w:val="595959"/>
                <w:sz w:val="18"/>
              </w:rPr>
              <w:t xml:space="preserve"> </w:t>
            </w:r>
            <w:proofErr w:type="spellStart"/>
            <w:r w:rsidRPr="00D8067D">
              <w:rPr>
                <w:color w:val="595959"/>
                <w:sz w:val="18"/>
              </w:rPr>
              <w:t>d'Amore</w:t>
            </w:r>
            <w:proofErr w:type="spellEnd"/>
          </w:p>
        </w:tc>
      </w:tr>
      <w:tr w:rsidR="00D8067D" w:rsidRPr="00D8067D" w14:paraId="3D4A3723" w14:textId="77777777" w:rsidTr="00D8067D">
        <w:tc>
          <w:tcPr>
            <w:tcW w:w="851" w:type="dxa"/>
            <w:shd w:val="clear" w:color="auto" w:fill="E5EAEE"/>
          </w:tcPr>
          <w:p w14:paraId="78810A9D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7388736" w14:textId="0B9BF13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EA80D50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F27CF6F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2022.04.26</w:t>
            </w:r>
          </w:p>
          <w:p w14:paraId="7013A913" w14:textId="1A3EED1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Fidelio</w:t>
            </w:r>
          </w:p>
        </w:tc>
      </w:tr>
      <w:tr w:rsidR="00D8067D" w:rsidRPr="00D8067D" w14:paraId="095528D4" w14:textId="77777777" w:rsidTr="00D8067D">
        <w:tc>
          <w:tcPr>
            <w:tcW w:w="851" w:type="dxa"/>
            <w:shd w:val="clear" w:color="auto" w:fill="F4E8DF" w:themeFill="accent2" w:themeFillTint="33"/>
          </w:tcPr>
          <w:p w14:paraId="3AECBCC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4E8DF" w:themeFill="accent2" w:themeFillTint="33"/>
          </w:tcPr>
          <w:p w14:paraId="2D1CB970" w14:textId="0981281E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Munich SO</w:t>
            </w:r>
          </w:p>
        </w:tc>
        <w:tc>
          <w:tcPr>
            <w:tcW w:w="369" w:type="dxa"/>
            <w:shd w:val="clear" w:color="auto" w:fill="F4E8DF" w:themeFill="accent2" w:themeFillTint="33"/>
          </w:tcPr>
          <w:p w14:paraId="4202B96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4E8DF" w:themeFill="accent2" w:themeFillTint="33"/>
          </w:tcPr>
          <w:p w14:paraId="0BC82034" w14:textId="11E0DF1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2022.04.29 Fr</w:t>
            </w:r>
          </w:p>
          <w:p w14:paraId="7D8F9BB3" w14:textId="38B3F7A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Ballet-Coppélia</w:t>
            </w:r>
          </w:p>
        </w:tc>
      </w:tr>
      <w:tr w:rsidR="00D8067D" w:rsidRPr="00D8067D" w14:paraId="4807C5CD" w14:textId="77777777" w:rsidTr="00D8067D">
        <w:tc>
          <w:tcPr>
            <w:tcW w:w="851" w:type="dxa"/>
            <w:shd w:val="clear" w:color="auto" w:fill="F4E8DF" w:themeFill="accent2" w:themeFillTint="33"/>
          </w:tcPr>
          <w:p w14:paraId="15B8FEC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4E8DF" w:themeFill="accent2" w:themeFillTint="33"/>
          </w:tcPr>
          <w:p w14:paraId="37837D56" w14:textId="2712C269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Munich SO</w:t>
            </w:r>
          </w:p>
        </w:tc>
        <w:tc>
          <w:tcPr>
            <w:tcW w:w="369" w:type="dxa"/>
            <w:shd w:val="clear" w:color="auto" w:fill="F4E8DF" w:themeFill="accent2" w:themeFillTint="33"/>
          </w:tcPr>
          <w:p w14:paraId="4A6C2A94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4E8DF" w:themeFill="accent2" w:themeFillTint="33"/>
          </w:tcPr>
          <w:p w14:paraId="2B744680" w14:textId="5160B44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2022.04.30 Sa</w:t>
            </w:r>
          </w:p>
          <w:p w14:paraId="32AA3D8B" w14:textId="627ADF3C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Macbeth</w:t>
            </w:r>
          </w:p>
        </w:tc>
      </w:tr>
      <w:tr w:rsidR="00D8067D" w:rsidRPr="00D8067D" w14:paraId="66818A5D" w14:textId="77777777" w:rsidTr="00D8067D">
        <w:tc>
          <w:tcPr>
            <w:tcW w:w="851" w:type="dxa"/>
            <w:shd w:val="clear" w:color="auto" w:fill="E5EAEE"/>
          </w:tcPr>
          <w:p w14:paraId="4AB002E1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1B3EA335" w14:textId="7511E5F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4D07EE7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8CD2E8C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2022.05.07</w:t>
            </w:r>
          </w:p>
          <w:p w14:paraId="44540646" w14:textId="29A0C51B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proofErr w:type="spellStart"/>
            <w:r w:rsidRPr="00D8067D">
              <w:rPr>
                <w:color w:val="595959"/>
                <w:sz w:val="18"/>
              </w:rPr>
              <w:t>Ballett</w:t>
            </w:r>
            <w:proofErr w:type="spellEnd"/>
            <w:r w:rsidRPr="00D8067D">
              <w:rPr>
                <w:color w:val="595959"/>
                <w:sz w:val="18"/>
              </w:rPr>
              <w:t>-Anna Karenina</w:t>
            </w:r>
          </w:p>
        </w:tc>
      </w:tr>
      <w:tr w:rsidR="00D8067D" w:rsidRPr="00D8067D" w14:paraId="3C2735E9" w14:textId="77777777" w:rsidTr="00D8067D">
        <w:tc>
          <w:tcPr>
            <w:tcW w:w="851" w:type="dxa"/>
            <w:shd w:val="clear" w:color="auto" w:fill="E5EAEE"/>
          </w:tcPr>
          <w:p w14:paraId="7ADA206E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6B28A35" w14:textId="5D6B5CF6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A6D114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1619C718" w14:textId="4CA4415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2022.05.08 15:00</w:t>
            </w:r>
          </w:p>
          <w:p w14:paraId="753CE4EC" w14:textId="0C57122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Tannhäuser</w:t>
            </w:r>
          </w:p>
        </w:tc>
      </w:tr>
      <w:tr w:rsidR="00D8067D" w:rsidRPr="00D8067D" w14:paraId="6A5AD1FC" w14:textId="77777777" w:rsidTr="00D8067D">
        <w:tc>
          <w:tcPr>
            <w:tcW w:w="851" w:type="dxa"/>
            <w:shd w:val="clear" w:color="auto" w:fill="E5EAEE"/>
          </w:tcPr>
          <w:p w14:paraId="3476049C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0DF142E2" w14:textId="1D1B1EB7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B9F9C2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6CB48384" w14:textId="26C2563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2022.05.10 (Interview </w:t>
            </w:r>
            <w:proofErr w:type="spellStart"/>
            <w:r w:rsidRPr="00D8067D">
              <w:rPr>
                <w:color w:val="595959"/>
                <w:sz w:val="18"/>
              </w:rPr>
              <w:t>Ausfall</w:t>
            </w:r>
            <w:proofErr w:type="spellEnd"/>
            <w:r w:rsidRPr="00D8067D">
              <w:rPr>
                <w:color w:val="595959"/>
                <w:sz w:val="18"/>
              </w:rPr>
              <w:t>)</w:t>
            </w:r>
          </w:p>
          <w:p w14:paraId="3535C1DC" w14:textId="567081E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Dialogues des </w:t>
            </w:r>
            <w:proofErr w:type="spellStart"/>
            <w:r w:rsidRPr="00D8067D">
              <w:rPr>
                <w:color w:val="595959"/>
                <w:sz w:val="18"/>
              </w:rPr>
              <w:t>Carmélites</w:t>
            </w:r>
            <w:proofErr w:type="spellEnd"/>
          </w:p>
        </w:tc>
      </w:tr>
      <w:tr w:rsidR="00D8067D" w:rsidRPr="00D8067D" w14:paraId="37537634" w14:textId="77777777" w:rsidTr="00D8067D">
        <w:tc>
          <w:tcPr>
            <w:tcW w:w="851" w:type="dxa"/>
            <w:shd w:val="clear" w:color="auto" w:fill="E5EAEE"/>
          </w:tcPr>
          <w:p w14:paraId="22BCA935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F8A3D1C" w14:textId="2E9B9C01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55769C2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13DCDB99" w14:textId="68B0EC9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2022.05.20</w:t>
            </w:r>
          </w:p>
          <w:p w14:paraId="35812ACB" w14:textId="2B09DC2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Ballet-Sylvia</w:t>
            </w:r>
          </w:p>
        </w:tc>
      </w:tr>
      <w:tr w:rsidR="00D8067D" w:rsidRPr="00D8067D" w14:paraId="45453C9B" w14:textId="77777777" w:rsidTr="00D8067D">
        <w:tc>
          <w:tcPr>
            <w:tcW w:w="851" w:type="dxa"/>
            <w:shd w:val="clear" w:color="auto" w:fill="E5EAEE"/>
          </w:tcPr>
          <w:p w14:paraId="2AE59A14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8870ED1" w14:textId="3AB41DBC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050678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43D109B7" w14:textId="18157CC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2022.06.01</w:t>
            </w:r>
          </w:p>
          <w:p w14:paraId="57A08CC5" w14:textId="0B61CFD8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Don Pasquale </w:t>
            </w:r>
          </w:p>
        </w:tc>
      </w:tr>
      <w:tr w:rsidR="00D8067D" w:rsidRPr="00D8067D" w14:paraId="11743B0E" w14:textId="77777777" w:rsidTr="00D8067D">
        <w:tc>
          <w:tcPr>
            <w:tcW w:w="851" w:type="dxa"/>
            <w:shd w:val="clear" w:color="auto" w:fill="E5EAEE"/>
          </w:tcPr>
          <w:p w14:paraId="5D042A64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6AAFA364" w14:textId="4554B081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6F1C29B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3EA977A6" w14:textId="2C578694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2022.06.06</w:t>
            </w:r>
          </w:p>
          <w:p w14:paraId="26792B06" w14:textId="76AD39D5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Le </w:t>
            </w:r>
            <w:proofErr w:type="spellStart"/>
            <w:r w:rsidRPr="00D8067D">
              <w:rPr>
                <w:color w:val="595959"/>
                <w:sz w:val="18"/>
              </w:rPr>
              <w:t>Nozze</w:t>
            </w:r>
            <w:proofErr w:type="spellEnd"/>
            <w:r w:rsidRPr="00D8067D">
              <w:rPr>
                <w:color w:val="595959"/>
                <w:sz w:val="18"/>
              </w:rPr>
              <w:t xml:space="preserve"> di Figaro</w:t>
            </w:r>
          </w:p>
        </w:tc>
      </w:tr>
      <w:tr w:rsidR="00D8067D" w:rsidRPr="00D8067D" w14:paraId="08FBF2D1" w14:textId="77777777" w:rsidTr="00D8067D">
        <w:tc>
          <w:tcPr>
            <w:tcW w:w="851" w:type="dxa"/>
            <w:shd w:val="clear" w:color="auto" w:fill="E5EAEE"/>
          </w:tcPr>
          <w:p w14:paraId="07F01326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552E9728" w14:textId="03DB1CE4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769BD68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491BE29D" w14:textId="3E21673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2022.06.20</w:t>
            </w:r>
          </w:p>
          <w:p w14:paraId="2E9443DB" w14:textId="648C158D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</w:t>
            </w:r>
            <w:proofErr w:type="spellStart"/>
            <w:r w:rsidRPr="00D8067D">
              <w:rPr>
                <w:color w:val="595959"/>
                <w:sz w:val="18"/>
              </w:rPr>
              <w:t>Erste</w:t>
            </w:r>
            <w:proofErr w:type="spellEnd"/>
            <w:r w:rsidRPr="00D8067D">
              <w:rPr>
                <w:color w:val="595959"/>
                <w:sz w:val="18"/>
              </w:rPr>
              <w:t xml:space="preserve"> </w:t>
            </w:r>
            <w:proofErr w:type="spellStart"/>
            <w:r w:rsidRPr="00D8067D">
              <w:rPr>
                <w:color w:val="595959"/>
                <w:sz w:val="18"/>
              </w:rPr>
              <w:t>Schritte</w:t>
            </w:r>
            <w:proofErr w:type="spellEnd"/>
          </w:p>
        </w:tc>
      </w:tr>
      <w:tr w:rsidR="00D8067D" w:rsidRPr="00D8067D" w14:paraId="3135747B" w14:textId="77777777" w:rsidTr="00D8067D">
        <w:tc>
          <w:tcPr>
            <w:tcW w:w="851" w:type="dxa"/>
            <w:shd w:val="clear" w:color="auto" w:fill="E5EAEE"/>
          </w:tcPr>
          <w:p w14:paraId="538F093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755F0170" w14:textId="201B54C0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8C7116F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09EB472B" w14:textId="777777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2022.06.21</w:t>
            </w:r>
          </w:p>
          <w:p w14:paraId="67F4B0F4" w14:textId="2215EEF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Ballet-The Winter’s Tale</w:t>
            </w:r>
          </w:p>
        </w:tc>
      </w:tr>
      <w:tr w:rsidR="00D8067D" w:rsidRPr="00D8067D" w14:paraId="64EE6F5E" w14:textId="77777777" w:rsidTr="00D8067D">
        <w:tc>
          <w:tcPr>
            <w:tcW w:w="851" w:type="dxa"/>
            <w:shd w:val="clear" w:color="auto" w:fill="E5EAEE"/>
          </w:tcPr>
          <w:p w14:paraId="7E555FEA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219B2066" w14:textId="3161570D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5736B149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1B485BC6" w14:textId="14244C68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2022.06.25 (DB Verspätung Ausfall)</w:t>
            </w:r>
          </w:p>
          <w:p w14:paraId="683C1B41" w14:textId="2B337F56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proofErr w:type="spellStart"/>
            <w:r w:rsidRPr="00D8067D">
              <w:rPr>
                <w:color w:val="595959"/>
                <w:sz w:val="18"/>
                <w:lang w:val="de-DE"/>
              </w:rPr>
              <w:t>Ballet</w:t>
            </w:r>
            <w:proofErr w:type="spellEnd"/>
            <w:r w:rsidRPr="00D8067D">
              <w:rPr>
                <w:color w:val="595959"/>
                <w:sz w:val="18"/>
                <w:lang w:val="de-DE"/>
              </w:rPr>
              <w:t>-Hamlet 21</w:t>
            </w:r>
          </w:p>
        </w:tc>
      </w:tr>
      <w:tr w:rsidR="00D8067D" w:rsidRPr="00D8067D" w14:paraId="33A7C26A" w14:textId="77777777" w:rsidTr="00D8067D">
        <w:tc>
          <w:tcPr>
            <w:tcW w:w="851" w:type="dxa"/>
            <w:shd w:val="clear" w:color="auto" w:fill="DCF8ED"/>
          </w:tcPr>
          <w:p w14:paraId="38B9FC1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28520DF1" w14:textId="2C4D9E2D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6EEDA4C6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5691467D" w14:textId="73227AFC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2022.06.26</w:t>
            </w:r>
          </w:p>
          <w:p w14:paraId="2DD7320C" w14:textId="31468E1E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La </w:t>
            </w:r>
            <w:proofErr w:type="spellStart"/>
            <w:r w:rsidRPr="00D8067D">
              <w:rPr>
                <w:color w:val="595959"/>
                <w:sz w:val="18"/>
              </w:rPr>
              <w:t>Fanciulla</w:t>
            </w:r>
            <w:proofErr w:type="spellEnd"/>
            <w:r w:rsidRPr="00D8067D">
              <w:rPr>
                <w:color w:val="595959"/>
                <w:sz w:val="18"/>
              </w:rPr>
              <w:t xml:space="preserve"> Del West - Rostock</w:t>
            </w:r>
          </w:p>
        </w:tc>
      </w:tr>
      <w:tr w:rsidR="00D8067D" w:rsidRPr="00D8067D" w14:paraId="4B54720B" w14:textId="77777777" w:rsidTr="00D8067D">
        <w:tc>
          <w:tcPr>
            <w:tcW w:w="851" w:type="dxa"/>
            <w:shd w:val="clear" w:color="auto" w:fill="E5EAEE"/>
          </w:tcPr>
          <w:p w14:paraId="36A2FBA0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en-GB"/>
              </w:rPr>
            </w:pPr>
          </w:p>
        </w:tc>
        <w:tc>
          <w:tcPr>
            <w:tcW w:w="2111" w:type="dxa"/>
            <w:shd w:val="clear" w:color="auto" w:fill="E5EAEE"/>
          </w:tcPr>
          <w:p w14:paraId="2935B5A6" w14:textId="5208CCBB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0C866D5C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7C222D7D" w14:textId="1F9BEE99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2022.06.29 Mi</w:t>
            </w:r>
          </w:p>
          <w:p w14:paraId="1C1E23E9" w14:textId="752B0C2F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Ballet-The Tempest</w:t>
            </w:r>
          </w:p>
        </w:tc>
      </w:tr>
      <w:tr w:rsidR="00D8067D" w:rsidRPr="00D8067D" w14:paraId="598DC897" w14:textId="77777777" w:rsidTr="00D8067D">
        <w:tc>
          <w:tcPr>
            <w:tcW w:w="851" w:type="dxa"/>
            <w:shd w:val="clear" w:color="auto" w:fill="FFFFCC"/>
          </w:tcPr>
          <w:p w14:paraId="69DA958D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7D38C079" w14:textId="259BECDD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053CE1B7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08596BCB" w14:textId="4E04C440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2022.06.30 Mi 18:30</w:t>
            </w:r>
          </w:p>
          <w:p w14:paraId="0BABD16C" w14:textId="7197D687" w:rsidR="009D3A31" w:rsidRPr="00D8067D" w:rsidRDefault="009D3A31" w:rsidP="001F7256">
            <w:pPr>
              <w:spacing w:after="120"/>
              <w:rPr>
                <w:color w:val="595959"/>
                <w:sz w:val="18"/>
                <w:lang w:val="de-DE"/>
              </w:rPr>
            </w:pPr>
            <w:proofErr w:type="spellStart"/>
            <w:r w:rsidRPr="00D8067D">
              <w:rPr>
                <w:color w:val="595959"/>
                <w:sz w:val="18"/>
                <w:lang w:val="de-DE"/>
              </w:rPr>
              <w:t>Les</w:t>
            </w:r>
            <w:proofErr w:type="spellEnd"/>
            <w:r w:rsidRPr="00D8067D">
              <w:rPr>
                <w:color w:val="595959"/>
                <w:sz w:val="18"/>
                <w:lang w:val="de-DE"/>
              </w:rPr>
              <w:t xml:space="preserve"> Contes </w:t>
            </w:r>
            <w:proofErr w:type="spellStart"/>
            <w:r w:rsidRPr="00D8067D">
              <w:rPr>
                <w:color w:val="595959"/>
                <w:sz w:val="18"/>
                <w:lang w:val="de-DE"/>
              </w:rPr>
              <w:t>d’Hoffmann</w:t>
            </w:r>
            <w:proofErr w:type="spellEnd"/>
          </w:p>
        </w:tc>
      </w:tr>
      <w:tr w:rsidR="00D8067D" w:rsidRPr="00D8067D" w14:paraId="294A8449" w14:textId="77777777" w:rsidTr="00D8067D">
        <w:tc>
          <w:tcPr>
            <w:tcW w:w="851" w:type="dxa"/>
            <w:shd w:val="clear" w:color="auto" w:fill="FFFFCC"/>
          </w:tcPr>
          <w:p w14:paraId="2D2ED69C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4882DDBA" w14:textId="01A83611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5F81010F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0656C518" w14:textId="09E966FA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2022.07.01 </w:t>
            </w:r>
          </w:p>
          <w:p w14:paraId="73128A24" w14:textId="403A5690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Ballet-Dornröschen</w:t>
            </w:r>
          </w:p>
        </w:tc>
      </w:tr>
      <w:tr w:rsidR="00D8067D" w:rsidRPr="00D8067D" w14:paraId="1911192C" w14:textId="77777777" w:rsidTr="00D8067D">
        <w:tc>
          <w:tcPr>
            <w:tcW w:w="851" w:type="dxa"/>
            <w:shd w:val="clear" w:color="auto" w:fill="E5EAEE"/>
          </w:tcPr>
          <w:p w14:paraId="0E0309C7" w14:textId="77777777" w:rsidR="009D3A31" w:rsidRPr="00D8067D" w:rsidRDefault="009D3A31" w:rsidP="00194D94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4B2FA3D4" w14:textId="78EBED7F" w:rsidR="009D3A31" w:rsidRPr="00D8067D" w:rsidRDefault="009D3A31" w:rsidP="001F7256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7DACDB19" w14:textId="77777777" w:rsidR="009D3A31" w:rsidRPr="00D8067D" w:rsidRDefault="009D3A31" w:rsidP="001F7256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5E10D424" w14:textId="5F79F277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2022.07.02</w:t>
            </w:r>
          </w:p>
          <w:p w14:paraId="6B5E3B2D" w14:textId="68142C52" w:rsidR="009D3A31" w:rsidRPr="00D8067D" w:rsidRDefault="009D3A31" w:rsidP="001F7256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Ballet-Ghost Light</w:t>
            </w:r>
          </w:p>
        </w:tc>
      </w:tr>
      <w:tr w:rsidR="00D8067D" w:rsidRPr="00D8067D" w14:paraId="59C3F3C5" w14:textId="77777777" w:rsidTr="00D8067D">
        <w:tc>
          <w:tcPr>
            <w:tcW w:w="851" w:type="dxa"/>
            <w:shd w:val="clear" w:color="auto" w:fill="E5EAEE"/>
          </w:tcPr>
          <w:p w14:paraId="4FE1A9C6" w14:textId="77777777" w:rsidR="00012B3C" w:rsidRPr="00D8067D" w:rsidRDefault="00012B3C" w:rsidP="00012B3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</w:p>
        </w:tc>
        <w:tc>
          <w:tcPr>
            <w:tcW w:w="2111" w:type="dxa"/>
            <w:shd w:val="clear" w:color="auto" w:fill="E5EAEE"/>
          </w:tcPr>
          <w:p w14:paraId="1F3AE8AC" w14:textId="5F5B6C21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 w:hint="eastAsia"/>
                <w:color w:val="595959"/>
                <w:sz w:val="18"/>
                <w:lang w:val="zh-CN"/>
              </w:rPr>
              <w:t>H</w:t>
            </w: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amburg SO</w:t>
            </w:r>
          </w:p>
        </w:tc>
        <w:tc>
          <w:tcPr>
            <w:tcW w:w="369" w:type="dxa"/>
            <w:shd w:val="clear" w:color="auto" w:fill="E5EAEE"/>
          </w:tcPr>
          <w:p w14:paraId="31FCDCDC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E5EAEE"/>
          </w:tcPr>
          <w:p w14:paraId="51502161" w14:textId="3B3DD7E2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2022.07.03</w:t>
            </w:r>
          </w:p>
          <w:p w14:paraId="4CB1BD9C" w14:textId="1F519BB8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Ballet-</w:t>
            </w:r>
            <w:r w:rsidR="0074039C" w:rsidRPr="00D8067D">
              <w:rPr>
                <w:color w:val="595959"/>
                <w:sz w:val="18"/>
              </w:rPr>
              <w:t>Nijinsky Gala XLVII</w:t>
            </w:r>
          </w:p>
        </w:tc>
      </w:tr>
      <w:tr w:rsidR="00D8067D" w:rsidRPr="00D8067D" w14:paraId="1D87C855" w14:textId="77777777" w:rsidTr="00D8067D">
        <w:tc>
          <w:tcPr>
            <w:tcW w:w="851" w:type="dxa"/>
            <w:shd w:val="clear" w:color="auto" w:fill="FFFFCC"/>
          </w:tcPr>
          <w:p w14:paraId="3F532E60" w14:textId="77777777" w:rsidR="00012B3C" w:rsidRPr="00D8067D" w:rsidRDefault="00012B3C" w:rsidP="00012B3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7A5FB152" w14:textId="259AD111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44229425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478EE7C2" w14:textId="3C1022F8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2022.07.08 Fr 19:30</w:t>
            </w:r>
          </w:p>
          <w:p w14:paraId="7D9A24EE" w14:textId="06A00A8C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>Carmen (in berlin Hotel)</w:t>
            </w:r>
          </w:p>
        </w:tc>
      </w:tr>
      <w:tr w:rsidR="00D8067D" w:rsidRPr="00D8067D" w14:paraId="7F8C72C6" w14:textId="77777777" w:rsidTr="00D8067D">
        <w:tc>
          <w:tcPr>
            <w:tcW w:w="851" w:type="dxa"/>
            <w:shd w:val="clear" w:color="auto" w:fill="FFFFCC"/>
          </w:tcPr>
          <w:p w14:paraId="72066A7A" w14:textId="77777777" w:rsidR="00012B3C" w:rsidRPr="00D8067D" w:rsidRDefault="00012B3C" w:rsidP="00012B3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FFFFCC"/>
          </w:tcPr>
          <w:p w14:paraId="024415BF" w14:textId="7526F15D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zh-CN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DO</w:t>
            </w:r>
          </w:p>
        </w:tc>
        <w:tc>
          <w:tcPr>
            <w:tcW w:w="369" w:type="dxa"/>
            <w:shd w:val="clear" w:color="auto" w:fill="FFFFCC"/>
          </w:tcPr>
          <w:p w14:paraId="0902F18B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FFFFCC"/>
          </w:tcPr>
          <w:p w14:paraId="48CD7BB5" w14:textId="66E86497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2022.07.09 Sa 16:00</w:t>
            </w:r>
          </w:p>
          <w:p w14:paraId="50F91AF8" w14:textId="4297F099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Die Meistersinger von Nürnberg</w:t>
            </w:r>
          </w:p>
        </w:tc>
      </w:tr>
      <w:tr w:rsidR="00D8067D" w:rsidRPr="00D8067D" w14:paraId="1449692E" w14:textId="77777777" w:rsidTr="00D8067D">
        <w:tc>
          <w:tcPr>
            <w:tcW w:w="851" w:type="dxa"/>
            <w:shd w:val="clear" w:color="auto" w:fill="DCF8ED"/>
          </w:tcPr>
          <w:p w14:paraId="1980972D" w14:textId="77777777" w:rsidR="00012B3C" w:rsidRPr="00D8067D" w:rsidRDefault="00012B3C" w:rsidP="00012B3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75345AAF" w14:textId="4D92CF66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7487D465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</w:rPr>
            </w:pPr>
          </w:p>
        </w:tc>
        <w:tc>
          <w:tcPr>
            <w:tcW w:w="6476" w:type="dxa"/>
            <w:shd w:val="clear" w:color="auto" w:fill="DCF8ED"/>
          </w:tcPr>
          <w:p w14:paraId="142B5D51" w14:textId="71F09DAA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2022.07.09 </w:t>
            </w:r>
          </w:p>
          <w:p w14:paraId="19EC2B64" w14:textId="6AA9BA22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  <w:lang w:val="de-DE"/>
              </w:rPr>
              <w:t>LES PÊCHEURS DE PERLES</w:t>
            </w:r>
          </w:p>
        </w:tc>
      </w:tr>
      <w:tr w:rsidR="00D8067D" w:rsidRPr="00D8067D" w14:paraId="02EBEEBD" w14:textId="77777777" w:rsidTr="00D8067D">
        <w:tc>
          <w:tcPr>
            <w:tcW w:w="851" w:type="dxa"/>
            <w:shd w:val="clear" w:color="auto" w:fill="DCF8ED"/>
          </w:tcPr>
          <w:p w14:paraId="73064D99" w14:textId="77777777" w:rsidR="00012B3C" w:rsidRPr="00D8067D" w:rsidRDefault="00012B3C" w:rsidP="00012B3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  <w:shd w:val="clear" w:color="auto" w:fill="DCF8ED"/>
          </w:tcPr>
          <w:p w14:paraId="7E2DE32C" w14:textId="7B2FC786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  <w:r w:rsidRPr="00D8067D"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  <w:t>Berlin SO</w:t>
            </w:r>
          </w:p>
        </w:tc>
        <w:tc>
          <w:tcPr>
            <w:tcW w:w="369" w:type="dxa"/>
            <w:shd w:val="clear" w:color="auto" w:fill="DCF8ED"/>
          </w:tcPr>
          <w:p w14:paraId="4170FB1B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  <w:shd w:val="clear" w:color="auto" w:fill="DCF8ED"/>
          </w:tcPr>
          <w:p w14:paraId="5EB573FE" w14:textId="655A6B78" w:rsidR="00012B3C" w:rsidRPr="00D8067D" w:rsidRDefault="00012B3C" w:rsidP="00012B3C">
            <w:pPr>
              <w:spacing w:after="120"/>
              <w:rPr>
                <w:color w:val="595959"/>
                <w:sz w:val="18"/>
              </w:rPr>
            </w:pPr>
            <w:r w:rsidRPr="00D8067D">
              <w:rPr>
                <w:color w:val="595959"/>
                <w:sz w:val="18"/>
              </w:rPr>
              <w:t xml:space="preserve">2022.07.10 </w:t>
            </w:r>
          </w:p>
          <w:p w14:paraId="265E18D8" w14:textId="1D2DECC3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  <w:r w:rsidRPr="00D8067D">
              <w:rPr>
                <w:color w:val="595959"/>
                <w:sz w:val="18"/>
              </w:rPr>
              <w:t>Turandot - Bremen</w:t>
            </w:r>
          </w:p>
        </w:tc>
      </w:tr>
      <w:tr w:rsidR="00012B3C" w:rsidRPr="00D8067D" w14:paraId="40006E3A" w14:textId="77777777" w:rsidTr="009D3A31">
        <w:tc>
          <w:tcPr>
            <w:tcW w:w="851" w:type="dxa"/>
          </w:tcPr>
          <w:p w14:paraId="3323A1F2" w14:textId="77777777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2111" w:type="dxa"/>
          </w:tcPr>
          <w:p w14:paraId="548B4107" w14:textId="53DBD267" w:rsidR="00012B3C" w:rsidRPr="00D8067D" w:rsidRDefault="00012B3C" w:rsidP="00012B3C">
            <w:pPr>
              <w:pStyle w:val="berschrift1"/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369" w:type="dxa"/>
          </w:tcPr>
          <w:p w14:paraId="7D4A8687" w14:textId="77777777" w:rsidR="00012B3C" w:rsidRPr="00D8067D" w:rsidRDefault="00012B3C" w:rsidP="00012B3C">
            <w:pPr>
              <w:rPr>
                <w:rFonts w:ascii="Microsoft YaHei UI" w:eastAsia="Microsoft YaHei UI" w:hAnsi="Microsoft YaHei UI"/>
                <w:color w:val="595959"/>
                <w:sz w:val="18"/>
                <w:lang w:val="de-DE"/>
              </w:rPr>
            </w:pPr>
          </w:p>
        </w:tc>
        <w:tc>
          <w:tcPr>
            <w:tcW w:w="6476" w:type="dxa"/>
          </w:tcPr>
          <w:p w14:paraId="2F17D2D8" w14:textId="77777777" w:rsidR="00012B3C" w:rsidRPr="00D8067D" w:rsidRDefault="00012B3C" w:rsidP="00012B3C">
            <w:pPr>
              <w:spacing w:after="120"/>
              <w:rPr>
                <w:color w:val="595959"/>
                <w:sz w:val="18"/>
                <w:lang w:val="de-DE"/>
              </w:rPr>
            </w:pPr>
          </w:p>
        </w:tc>
      </w:tr>
    </w:tbl>
    <w:p w14:paraId="36F7C925" w14:textId="690DF38C" w:rsidR="0040398E" w:rsidRPr="00D8067D" w:rsidRDefault="0040398E" w:rsidP="00201F2A">
      <w:pPr>
        <w:rPr>
          <w:color w:val="595959"/>
          <w:lang w:val="de-DE"/>
        </w:rPr>
      </w:pPr>
    </w:p>
    <w:sectPr w:rsidR="0040398E" w:rsidRPr="00D8067D" w:rsidSect="006B59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732F" w14:textId="77777777" w:rsidR="00606690" w:rsidRDefault="00606690">
      <w:pPr>
        <w:spacing w:before="0" w:after="0" w:line="240" w:lineRule="auto"/>
      </w:pPr>
      <w:r>
        <w:separator/>
      </w:r>
    </w:p>
  </w:endnote>
  <w:endnote w:type="continuationSeparator" w:id="0">
    <w:p w14:paraId="434E3AA4" w14:textId="77777777" w:rsidR="00606690" w:rsidRDefault="006066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1588" w14:textId="77777777" w:rsidR="00E40A35" w:rsidRDefault="00E40A3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688CCCBA" w:rsidR="0040398E" w:rsidRDefault="00E51F24">
    <w:pPr>
      <w:pStyle w:val="Fuzeile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6266" w14:textId="77777777" w:rsidR="00E40A35" w:rsidRDefault="00E40A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185AE" w14:textId="77777777" w:rsidR="00606690" w:rsidRDefault="00606690">
      <w:pPr>
        <w:spacing w:before="0" w:after="0" w:line="240" w:lineRule="auto"/>
      </w:pPr>
      <w:r>
        <w:separator/>
      </w:r>
    </w:p>
  </w:footnote>
  <w:footnote w:type="continuationSeparator" w:id="0">
    <w:p w14:paraId="4765AFCA" w14:textId="77777777" w:rsidR="00606690" w:rsidRDefault="006066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A0F69" w14:textId="77777777" w:rsidR="00E40A35" w:rsidRDefault="00E40A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A0250" w14:textId="3AD966CC" w:rsidR="006B59C4" w:rsidRDefault="006B59C4" w:rsidP="006B59C4">
    <w:pPr>
      <w:pStyle w:val="Kopfzeile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DAE7751" wp14:editId="3643E6DA">
          <wp:simplePos x="0" y="0"/>
          <wp:positionH relativeFrom="column">
            <wp:posOffset>5417185</wp:posOffset>
          </wp:positionH>
          <wp:positionV relativeFrom="paragraph">
            <wp:posOffset>-465158</wp:posOffset>
          </wp:positionV>
          <wp:extent cx="976346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346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371A1DA0" wp14:editId="07B557C1">
          <wp:simplePos x="0" y="0"/>
          <wp:positionH relativeFrom="column">
            <wp:posOffset>-196851</wp:posOffset>
          </wp:positionH>
          <wp:positionV relativeFrom="paragraph">
            <wp:posOffset>-386715</wp:posOffset>
          </wp:positionV>
          <wp:extent cx="1391413" cy="838200"/>
          <wp:effectExtent l="0" t="0" r="0" b="0"/>
          <wp:wrapNone/>
          <wp:docPr id="9" name="Picture 9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410" cy="839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26064F63" wp14:editId="02231F1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020B8693" wp14:editId="50EF1694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75077147" wp14:editId="21B72A9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26400C" w14:textId="280DEB51" w:rsidR="006B59C4" w:rsidRDefault="006B59C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8FE6F" w14:textId="54B546B1" w:rsidR="00E51F24" w:rsidRDefault="006B59C4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2909542" wp14:editId="098E8884">
          <wp:simplePos x="0" y="0"/>
          <wp:positionH relativeFrom="column">
            <wp:posOffset>2432050</wp:posOffset>
          </wp:positionH>
          <wp:positionV relativeFrom="paragraph">
            <wp:posOffset>-262890</wp:posOffset>
          </wp:positionV>
          <wp:extent cx="1720850" cy="514568"/>
          <wp:effectExtent l="0" t="0" r="0" b="0"/>
          <wp:wrapNone/>
          <wp:docPr id="3" name="Picture 3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BCBB3B0" wp14:editId="5495B615">
          <wp:simplePos x="0" y="0"/>
          <wp:positionH relativeFrom="column">
            <wp:posOffset>1042035</wp:posOffset>
          </wp:positionH>
          <wp:positionV relativeFrom="paragraph">
            <wp:posOffset>-227965</wp:posOffset>
          </wp:positionV>
          <wp:extent cx="1543050" cy="482203"/>
          <wp:effectExtent l="0" t="0" r="0" b="0"/>
          <wp:wrapNone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22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A208B44" wp14:editId="0CD16C21">
          <wp:simplePos x="0" y="0"/>
          <wp:positionH relativeFrom="column">
            <wp:posOffset>-113665</wp:posOffset>
          </wp:positionH>
          <wp:positionV relativeFrom="paragraph">
            <wp:posOffset>-262255</wp:posOffset>
          </wp:positionV>
          <wp:extent cx="1193800" cy="558165"/>
          <wp:effectExtent l="0" t="0" r="6350" b="0"/>
          <wp:wrapNone/>
          <wp:docPr id="1" name="Picture 1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558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4D3BA470" wp14:editId="6D94B0D4">
          <wp:simplePos x="0" y="0"/>
          <wp:positionH relativeFrom="column">
            <wp:posOffset>4057662</wp:posOffset>
          </wp:positionH>
          <wp:positionV relativeFrom="paragraph">
            <wp:posOffset>-405765</wp:posOffset>
          </wp:positionV>
          <wp:extent cx="1320800" cy="795662"/>
          <wp:effectExtent l="0" t="0" r="0" b="4445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800" cy="7956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1A311B89" wp14:editId="4DEC87DE">
          <wp:simplePos x="0" y="0"/>
          <wp:positionH relativeFrom="column">
            <wp:posOffset>5429250</wp:posOffset>
          </wp:positionH>
          <wp:positionV relativeFrom="paragraph">
            <wp:posOffset>-424551</wp:posOffset>
          </wp:positionV>
          <wp:extent cx="926777" cy="783590"/>
          <wp:effectExtent l="0" t="0" r="6985" b="0"/>
          <wp:wrapNone/>
          <wp:docPr id="5" name="Picture 5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777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F7D"/>
    <w:multiLevelType w:val="hybridMultilevel"/>
    <w:tmpl w:val="0292180A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03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1002D"/>
    <w:rsid w:val="00012B3C"/>
    <w:rsid w:val="00041489"/>
    <w:rsid w:val="000460BC"/>
    <w:rsid w:val="00051361"/>
    <w:rsid w:val="00065A92"/>
    <w:rsid w:val="0007024F"/>
    <w:rsid w:val="00080C92"/>
    <w:rsid w:val="000A3603"/>
    <w:rsid w:val="000C3926"/>
    <w:rsid w:val="000D1D3D"/>
    <w:rsid w:val="000E425A"/>
    <w:rsid w:val="000E7334"/>
    <w:rsid w:val="00105034"/>
    <w:rsid w:val="00112ECD"/>
    <w:rsid w:val="00114938"/>
    <w:rsid w:val="00117385"/>
    <w:rsid w:val="00122F9F"/>
    <w:rsid w:val="00143A0A"/>
    <w:rsid w:val="0016251B"/>
    <w:rsid w:val="00167AC7"/>
    <w:rsid w:val="00174627"/>
    <w:rsid w:val="0019470E"/>
    <w:rsid w:val="00194D94"/>
    <w:rsid w:val="001A3450"/>
    <w:rsid w:val="001A35A4"/>
    <w:rsid w:val="001A6E8E"/>
    <w:rsid w:val="001C54E5"/>
    <w:rsid w:val="001C5F29"/>
    <w:rsid w:val="001E27B8"/>
    <w:rsid w:val="001E325B"/>
    <w:rsid w:val="001E478D"/>
    <w:rsid w:val="001F7256"/>
    <w:rsid w:val="00201F2A"/>
    <w:rsid w:val="00203870"/>
    <w:rsid w:val="002279B9"/>
    <w:rsid w:val="00290C70"/>
    <w:rsid w:val="002931FB"/>
    <w:rsid w:val="002956D9"/>
    <w:rsid w:val="002B2B52"/>
    <w:rsid w:val="002C48BB"/>
    <w:rsid w:val="002E4991"/>
    <w:rsid w:val="002E4C5A"/>
    <w:rsid w:val="002F7CC1"/>
    <w:rsid w:val="003020DA"/>
    <w:rsid w:val="00332022"/>
    <w:rsid w:val="00340C7D"/>
    <w:rsid w:val="00361451"/>
    <w:rsid w:val="003776BE"/>
    <w:rsid w:val="003A4387"/>
    <w:rsid w:val="003A6836"/>
    <w:rsid w:val="003A7F39"/>
    <w:rsid w:val="003B1D7B"/>
    <w:rsid w:val="003B5800"/>
    <w:rsid w:val="003D0829"/>
    <w:rsid w:val="0040398E"/>
    <w:rsid w:val="0041230C"/>
    <w:rsid w:val="0041753F"/>
    <w:rsid w:val="0044405D"/>
    <w:rsid w:val="00444E90"/>
    <w:rsid w:val="00455E4C"/>
    <w:rsid w:val="004633EC"/>
    <w:rsid w:val="00483457"/>
    <w:rsid w:val="004A27A2"/>
    <w:rsid w:val="004C41B2"/>
    <w:rsid w:val="004F0B97"/>
    <w:rsid w:val="00517CE2"/>
    <w:rsid w:val="005431DC"/>
    <w:rsid w:val="0054325A"/>
    <w:rsid w:val="00547B14"/>
    <w:rsid w:val="00561232"/>
    <w:rsid w:val="00590EBE"/>
    <w:rsid w:val="005B06C4"/>
    <w:rsid w:val="005D20F9"/>
    <w:rsid w:val="005F1C40"/>
    <w:rsid w:val="005F2F00"/>
    <w:rsid w:val="005F3F77"/>
    <w:rsid w:val="00604AFE"/>
    <w:rsid w:val="00606690"/>
    <w:rsid w:val="00613EE8"/>
    <w:rsid w:val="00620B83"/>
    <w:rsid w:val="00642F3A"/>
    <w:rsid w:val="00650DCE"/>
    <w:rsid w:val="00655729"/>
    <w:rsid w:val="0066415B"/>
    <w:rsid w:val="00664FDC"/>
    <w:rsid w:val="00681540"/>
    <w:rsid w:val="0068389E"/>
    <w:rsid w:val="006B59C4"/>
    <w:rsid w:val="006C3F44"/>
    <w:rsid w:val="006D3C74"/>
    <w:rsid w:val="00700ACF"/>
    <w:rsid w:val="00700C14"/>
    <w:rsid w:val="00701B74"/>
    <w:rsid w:val="007369A4"/>
    <w:rsid w:val="0074039C"/>
    <w:rsid w:val="007409FC"/>
    <w:rsid w:val="007445D3"/>
    <w:rsid w:val="00757561"/>
    <w:rsid w:val="00767644"/>
    <w:rsid w:val="00773F40"/>
    <w:rsid w:val="00777756"/>
    <w:rsid w:val="007E4696"/>
    <w:rsid w:val="007F0CF0"/>
    <w:rsid w:val="007F7966"/>
    <w:rsid w:val="00813D1A"/>
    <w:rsid w:val="008143C3"/>
    <w:rsid w:val="008150E9"/>
    <w:rsid w:val="00816B63"/>
    <w:rsid w:val="008618AE"/>
    <w:rsid w:val="0086531D"/>
    <w:rsid w:val="00877ED9"/>
    <w:rsid w:val="008845BE"/>
    <w:rsid w:val="0088749C"/>
    <w:rsid w:val="0089116B"/>
    <w:rsid w:val="00896DAC"/>
    <w:rsid w:val="008B2A69"/>
    <w:rsid w:val="008B5383"/>
    <w:rsid w:val="008D1593"/>
    <w:rsid w:val="008E2A6B"/>
    <w:rsid w:val="008F7079"/>
    <w:rsid w:val="009031DC"/>
    <w:rsid w:val="009038B6"/>
    <w:rsid w:val="009072C9"/>
    <w:rsid w:val="00924753"/>
    <w:rsid w:val="00942F81"/>
    <w:rsid w:val="00963B62"/>
    <w:rsid w:val="0097263A"/>
    <w:rsid w:val="00976E8B"/>
    <w:rsid w:val="0099778F"/>
    <w:rsid w:val="009A35CF"/>
    <w:rsid w:val="009D3A31"/>
    <w:rsid w:val="009E2CAF"/>
    <w:rsid w:val="009E56E9"/>
    <w:rsid w:val="009E68D4"/>
    <w:rsid w:val="009F0394"/>
    <w:rsid w:val="00A30A7A"/>
    <w:rsid w:val="00A44F42"/>
    <w:rsid w:val="00A53E76"/>
    <w:rsid w:val="00A547D3"/>
    <w:rsid w:val="00A75ECF"/>
    <w:rsid w:val="00A91CB5"/>
    <w:rsid w:val="00A96D5E"/>
    <w:rsid w:val="00AA02BD"/>
    <w:rsid w:val="00AA10EA"/>
    <w:rsid w:val="00AA46AC"/>
    <w:rsid w:val="00AA47F5"/>
    <w:rsid w:val="00AB4448"/>
    <w:rsid w:val="00AB5271"/>
    <w:rsid w:val="00AD1C24"/>
    <w:rsid w:val="00AE1861"/>
    <w:rsid w:val="00AE1A77"/>
    <w:rsid w:val="00B00D96"/>
    <w:rsid w:val="00B2163E"/>
    <w:rsid w:val="00B27311"/>
    <w:rsid w:val="00B27C50"/>
    <w:rsid w:val="00B70ED1"/>
    <w:rsid w:val="00B772B6"/>
    <w:rsid w:val="00B86252"/>
    <w:rsid w:val="00BA230D"/>
    <w:rsid w:val="00BA29FE"/>
    <w:rsid w:val="00BA3915"/>
    <w:rsid w:val="00BA4F72"/>
    <w:rsid w:val="00BB65DA"/>
    <w:rsid w:val="00BF1CEA"/>
    <w:rsid w:val="00C05B63"/>
    <w:rsid w:val="00C0673D"/>
    <w:rsid w:val="00C41182"/>
    <w:rsid w:val="00C45610"/>
    <w:rsid w:val="00C4623D"/>
    <w:rsid w:val="00C56E14"/>
    <w:rsid w:val="00C651C7"/>
    <w:rsid w:val="00C66CF7"/>
    <w:rsid w:val="00C95C64"/>
    <w:rsid w:val="00CC1F6A"/>
    <w:rsid w:val="00CD4367"/>
    <w:rsid w:val="00CD6D6F"/>
    <w:rsid w:val="00D04C38"/>
    <w:rsid w:val="00D06FE5"/>
    <w:rsid w:val="00D1061F"/>
    <w:rsid w:val="00D118B9"/>
    <w:rsid w:val="00D234C1"/>
    <w:rsid w:val="00D23A7F"/>
    <w:rsid w:val="00D35B5B"/>
    <w:rsid w:val="00D51D2A"/>
    <w:rsid w:val="00D60E9E"/>
    <w:rsid w:val="00D65406"/>
    <w:rsid w:val="00D8067D"/>
    <w:rsid w:val="00D83EA1"/>
    <w:rsid w:val="00D902FC"/>
    <w:rsid w:val="00D9487E"/>
    <w:rsid w:val="00DC2CB7"/>
    <w:rsid w:val="00DD0443"/>
    <w:rsid w:val="00DE15F9"/>
    <w:rsid w:val="00E079F6"/>
    <w:rsid w:val="00E40A35"/>
    <w:rsid w:val="00E50AFB"/>
    <w:rsid w:val="00E51F24"/>
    <w:rsid w:val="00E606F1"/>
    <w:rsid w:val="00E71188"/>
    <w:rsid w:val="00EC6787"/>
    <w:rsid w:val="00ED502C"/>
    <w:rsid w:val="00EF5093"/>
    <w:rsid w:val="00F0626C"/>
    <w:rsid w:val="00F104F2"/>
    <w:rsid w:val="00F246AF"/>
    <w:rsid w:val="00F407BB"/>
    <w:rsid w:val="00F44DF4"/>
    <w:rsid w:val="00F501BB"/>
    <w:rsid w:val="00F529C4"/>
    <w:rsid w:val="00F94248"/>
    <w:rsid w:val="00F96392"/>
    <w:rsid w:val="00FA7182"/>
    <w:rsid w:val="00FD0AAD"/>
    <w:rsid w:val="00FF1255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rPr>
      <w:kern w:val="20"/>
    </w:rPr>
  </w:style>
  <w:style w:type="paragraph" w:styleId="Fuzeile">
    <w:name w:val="footer"/>
    <w:basedOn w:val="Standard"/>
    <w:link w:val="FuzeileZchn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Zchn">
    <w:name w:val="Fußzeile Zchn"/>
    <w:basedOn w:val="Absatz-Standardschriftart"/>
    <w:link w:val="Fuzeile"/>
    <w:uiPriority w:val="2"/>
    <w:rPr>
      <w:kern w:val="20"/>
    </w:rPr>
  </w:style>
  <w:style w:type="paragraph" w:customStyle="1" w:styleId="a">
    <w:name w:val="简历文字"/>
    <w:basedOn w:val="Standard"/>
    <w:qFormat/>
    <w:pPr>
      <w:spacing w:after="40"/>
      <w:ind w:right="144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NormaleTabelle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um">
    <w:name w:val="Date"/>
    <w:basedOn w:val="Standard"/>
    <w:next w:val="Standard"/>
    <w:link w:val="DatumZchn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umZchn">
    <w:name w:val="Datum Zchn"/>
    <w:basedOn w:val="Absatz-Standardschriftart"/>
    <w:link w:val="Datum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Standard"/>
    <w:uiPriority w:val="8"/>
    <w:unhideWhenUsed/>
    <w:qFormat/>
    <w:pPr>
      <w:spacing w:after="40"/>
    </w:pPr>
    <w:rPr>
      <w:b/>
      <w:bCs/>
    </w:rPr>
  </w:style>
  <w:style w:type="paragraph" w:styleId="Anrede">
    <w:name w:val="Salutation"/>
    <w:basedOn w:val="Standard"/>
    <w:next w:val="Standard"/>
    <w:link w:val="AnredeZchn"/>
    <w:uiPriority w:val="8"/>
    <w:unhideWhenUsed/>
    <w:qFormat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8"/>
    <w:rPr>
      <w:kern w:val="20"/>
    </w:rPr>
  </w:style>
  <w:style w:type="paragraph" w:styleId="Gruformel">
    <w:name w:val="Closing"/>
    <w:basedOn w:val="Standard"/>
    <w:link w:val="GruformelZchn"/>
    <w:uiPriority w:val="8"/>
    <w:unhideWhenUsed/>
    <w:qFormat/>
    <w:pPr>
      <w:spacing w:before="480"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8"/>
    <w:rPr>
      <w:kern w:val="20"/>
    </w:rPr>
  </w:style>
  <w:style w:type="paragraph" w:styleId="Unterschrift">
    <w:name w:val="Signature"/>
    <w:basedOn w:val="Standard"/>
    <w:link w:val="UnterschriftZchn"/>
    <w:uiPriority w:val="8"/>
    <w:unhideWhenUsed/>
    <w:qFormat/>
    <w:pPr>
      <w:spacing w:after="480"/>
    </w:pPr>
    <w:rPr>
      <w:b/>
      <w:bCs/>
    </w:rPr>
  </w:style>
  <w:style w:type="character" w:customStyle="1" w:styleId="UnterschriftZchn">
    <w:name w:val="Unterschrift Zchn"/>
    <w:basedOn w:val="Absatz-Standardschriftart"/>
    <w:link w:val="Unterschrift"/>
    <w:uiPriority w:val="8"/>
    <w:rPr>
      <w:b/>
      <w:bCs/>
      <w:kern w:val="20"/>
    </w:rPr>
  </w:style>
  <w:style w:type="character" w:styleId="Hervorhebung">
    <w:name w:val="Emphasis"/>
    <w:basedOn w:val="Absatz-Standardschriftar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Standard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Standard"/>
    <w:next w:val="Standard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116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5.png"/><Relationship Id="rId5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1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EE5D5E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2C6385"/>
    <w:rsid w:val="0086432C"/>
    <w:rsid w:val="00975CED"/>
    <w:rsid w:val="00A43D4D"/>
    <w:rsid w:val="00E02DA3"/>
    <w:rsid w:val="00EE5D5E"/>
    <w:rsid w:val="00FC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2021/2022</dc:creator>
  <cp:keywords>[电话]</cp:keywords>
  <cp:lastModifiedBy>Bai, Zehui</cp:lastModifiedBy>
  <cp:revision>197</cp:revision>
  <cp:lastPrinted>2023-01-24T13:21:00Z</cp:lastPrinted>
  <dcterms:created xsi:type="dcterms:W3CDTF">2022-06-25T19:52:00Z</dcterms:created>
  <dcterms:modified xsi:type="dcterms:W3CDTF">2023-01-24T13:21:00Z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