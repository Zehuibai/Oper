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543"/>
        <w:gridCol w:w="136"/>
        <w:gridCol w:w="1423"/>
        <w:gridCol w:w="139"/>
        <w:gridCol w:w="224"/>
        <w:gridCol w:w="137"/>
        <w:gridCol w:w="6266"/>
        <w:gridCol w:w="939"/>
      </w:tblGrid>
      <w:tr w:rsidR="00482666" w:rsidRPr="00991EC9" w14:paraId="60F081C3" w14:textId="77777777" w:rsidTr="00A21717">
        <w:tc>
          <w:tcPr>
            <w:tcW w:w="708" w:type="dxa"/>
            <w:gridSpan w:val="2"/>
            <w:shd w:val="clear" w:color="auto" w:fill="F8EBD1" w:themeFill="background2" w:themeFillTint="33"/>
          </w:tcPr>
          <w:p w14:paraId="796BCB47" w14:textId="77777777" w:rsidR="008C2DB4" w:rsidRPr="00991EC9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991EC9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991EC9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 w:themeFill="background2" w:themeFillTint="33"/>
          </w:tcPr>
          <w:p w14:paraId="1DE1BE87" w14:textId="0DEFD335" w:rsidR="008C2DB4" w:rsidRPr="00991EC9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991EC9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991EC9" w14:paraId="2F3E0841" w14:textId="77777777" w:rsidTr="00A21717">
        <w:tc>
          <w:tcPr>
            <w:tcW w:w="708" w:type="dxa"/>
            <w:gridSpan w:val="2"/>
            <w:shd w:val="clear" w:color="auto" w:fill="E5EAEE" w:themeFill="accent1" w:themeFillTint="33"/>
          </w:tcPr>
          <w:p w14:paraId="5177653F" w14:textId="77777777" w:rsidR="008C2DB4" w:rsidRPr="00991EC9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991EC9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991EC9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 w:themeFill="accent1" w:themeFillTint="33"/>
          </w:tcPr>
          <w:p w14:paraId="72CBDE8C" w14:textId="77777777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991EC9" w14:paraId="0119A305" w14:textId="77777777" w:rsidTr="00A21717">
        <w:tc>
          <w:tcPr>
            <w:tcW w:w="708" w:type="dxa"/>
            <w:gridSpan w:val="2"/>
            <w:shd w:val="clear" w:color="auto" w:fill="E5EAEE" w:themeFill="accent1" w:themeFillTint="33"/>
          </w:tcPr>
          <w:p w14:paraId="39F9EFD2" w14:textId="77777777" w:rsidR="008C2DB4" w:rsidRPr="00991EC9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991EC9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991EC9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 w:themeFill="accent1" w:themeFillTint="33"/>
          </w:tcPr>
          <w:p w14:paraId="550C023C" w14:textId="13E6620D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482666" w:rsidRPr="00991EC9" w14:paraId="225EC8BC" w14:textId="77777777" w:rsidTr="00A21717">
        <w:tc>
          <w:tcPr>
            <w:tcW w:w="708" w:type="dxa"/>
            <w:gridSpan w:val="2"/>
            <w:shd w:val="clear" w:color="auto" w:fill="E5EAEE" w:themeFill="accent1" w:themeFillTint="33"/>
          </w:tcPr>
          <w:p w14:paraId="66471FDA" w14:textId="77777777" w:rsidR="008C2DB4" w:rsidRPr="00991EC9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991EC9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991EC9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 w:themeFill="accent1" w:themeFillTint="33"/>
          </w:tcPr>
          <w:p w14:paraId="5FBED35C" w14:textId="775DFE35" w:rsidR="008C2DB4" w:rsidRPr="00991EC9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991EC9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991EC9" w14:paraId="0D848A82" w14:textId="77777777" w:rsidTr="00A21717">
        <w:tc>
          <w:tcPr>
            <w:tcW w:w="708" w:type="dxa"/>
            <w:gridSpan w:val="2"/>
            <w:shd w:val="clear" w:color="auto" w:fill="F8EBD1" w:themeFill="background2" w:themeFillTint="33"/>
          </w:tcPr>
          <w:p w14:paraId="364F45CE" w14:textId="77777777" w:rsidR="008C2DB4" w:rsidRPr="00991EC9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991EC9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991EC9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 w:themeFill="background2" w:themeFillTint="33"/>
          </w:tcPr>
          <w:p w14:paraId="41DFFEEE" w14:textId="05CE196B" w:rsidR="008C2DB4" w:rsidRPr="00991EC9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</w:t>
            </w:r>
            <w:r w:rsidR="002B4E0C" w:rsidRPr="00991EC9"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.</w:t>
            </w:r>
            <w:r w:rsidR="002B4E0C" w:rsidRPr="00991EC9">
              <w:rPr>
                <w:color w:val="3A4B5B" w:themeColor="accent1" w:themeShade="80"/>
                <w:sz w:val="18"/>
              </w:rPr>
              <w:t>21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991EC9">
              <w:rPr>
                <w:color w:val="3A4B5B" w:themeColor="accent1" w:themeShade="80"/>
                <w:sz w:val="18"/>
              </w:rPr>
              <w:t>Fr</w:t>
            </w:r>
            <w:r w:rsidRPr="00991EC9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58C85B11" w:rsidR="008C2DB4" w:rsidRPr="00991EC9" w:rsidRDefault="007A600D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Verdi-</w:t>
            </w:r>
            <w:r w:rsidR="008C2DB4" w:rsidRPr="00991EC9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991EC9" w14:paraId="3D378783" w14:textId="77777777" w:rsidTr="00A21717">
        <w:tc>
          <w:tcPr>
            <w:tcW w:w="708" w:type="dxa"/>
            <w:gridSpan w:val="2"/>
            <w:shd w:val="clear" w:color="auto" w:fill="auto"/>
          </w:tcPr>
          <w:p w14:paraId="78FB8939" w14:textId="77777777" w:rsidR="003C17C0" w:rsidRPr="00991EC9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64CC3C20" w14:textId="3163DB69" w:rsidR="003C17C0" w:rsidRPr="00991EC9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0A2B9189" w14:textId="77777777" w:rsidR="003C17C0" w:rsidRPr="00991EC9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auto"/>
          </w:tcPr>
          <w:p w14:paraId="6667DAEB" w14:textId="06517483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  <w:tr w:rsidR="00482666" w:rsidRPr="00991EC9" w14:paraId="3EA697C9" w14:textId="77777777" w:rsidTr="00A21717">
        <w:tc>
          <w:tcPr>
            <w:tcW w:w="708" w:type="dxa"/>
            <w:gridSpan w:val="2"/>
            <w:shd w:val="clear" w:color="auto" w:fill="E5EAEE"/>
          </w:tcPr>
          <w:p w14:paraId="1D4CA227" w14:textId="77777777" w:rsidR="003C17C0" w:rsidRPr="00991EC9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1FF57A54" w14:textId="59DCC10F" w:rsidR="003C17C0" w:rsidRPr="00991EC9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276298EC" w14:textId="77777777" w:rsidR="003C17C0" w:rsidRPr="00991EC9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/>
          </w:tcPr>
          <w:p w14:paraId="04E730F9" w14:textId="5CC65FF5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991EC9" w14:paraId="0DA20C7F" w14:textId="77777777" w:rsidTr="00A21717">
        <w:tc>
          <w:tcPr>
            <w:tcW w:w="708" w:type="dxa"/>
            <w:gridSpan w:val="2"/>
            <w:shd w:val="clear" w:color="auto" w:fill="E5EAEE" w:themeFill="accent1" w:themeFillTint="33"/>
          </w:tcPr>
          <w:p w14:paraId="1BCECBCD" w14:textId="77777777" w:rsidR="003C17C0" w:rsidRPr="00991EC9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991EC9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991EC9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/>
          </w:tcPr>
          <w:p w14:paraId="013F912A" w14:textId="77777777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991EC9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482666" w:rsidRPr="00991EC9" w14:paraId="0A9D842C" w14:textId="77777777" w:rsidTr="00A21717">
        <w:tc>
          <w:tcPr>
            <w:tcW w:w="708" w:type="dxa"/>
            <w:gridSpan w:val="2"/>
            <w:shd w:val="clear" w:color="auto" w:fill="D7F7D8"/>
          </w:tcPr>
          <w:p w14:paraId="7475F924" w14:textId="77777777" w:rsidR="00894750" w:rsidRPr="00991EC9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991EC9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991EC9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4FA76C00" w14:textId="388F6152" w:rsidR="00894750" w:rsidRPr="00991EC9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</w:t>
            </w:r>
            <w:r w:rsidR="00AA5B37" w:rsidRPr="00991EC9"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991EC9">
              <w:rPr>
                <w:color w:val="3A4B5B" w:themeColor="accent1" w:themeShade="80"/>
                <w:sz w:val="18"/>
              </w:rPr>
              <w:t>Fr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991EC9">
              <w:rPr>
                <w:color w:val="3A4B5B" w:themeColor="accent1" w:themeShade="80"/>
                <w:sz w:val="18"/>
              </w:rPr>
              <w:t>9</w:t>
            </w:r>
            <w:r w:rsidRPr="00991EC9">
              <w:rPr>
                <w:color w:val="3A4B5B" w:themeColor="accent1" w:themeShade="80"/>
                <w:sz w:val="18"/>
              </w:rPr>
              <w:t>:</w:t>
            </w:r>
            <w:r w:rsidR="003A74AA" w:rsidRPr="00991EC9">
              <w:rPr>
                <w:color w:val="3A4B5B" w:themeColor="accent1" w:themeShade="80"/>
                <w:sz w:val="18"/>
              </w:rPr>
              <w:t>3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991EC9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991EC9" w14:paraId="77A0F03A" w14:textId="77777777" w:rsidTr="00A21717">
        <w:tc>
          <w:tcPr>
            <w:tcW w:w="708" w:type="dxa"/>
            <w:gridSpan w:val="2"/>
            <w:shd w:val="clear" w:color="auto" w:fill="D7F7D8"/>
          </w:tcPr>
          <w:p w14:paraId="0B662DE0" w14:textId="77777777" w:rsidR="00894750" w:rsidRPr="00991EC9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991EC9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991EC9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7403EFA1" w14:textId="647B25D3" w:rsidR="00894750" w:rsidRPr="00991EC9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</w:t>
            </w:r>
            <w:r w:rsidR="00AA5B37" w:rsidRPr="00991EC9">
              <w:rPr>
                <w:color w:val="3A4B5B" w:themeColor="accent1" w:themeShade="80"/>
                <w:sz w:val="18"/>
              </w:rPr>
              <w:t>9</w:t>
            </w:r>
            <w:r w:rsidRPr="00991EC9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991EC9">
              <w:rPr>
                <w:color w:val="3A4B5B" w:themeColor="accent1" w:themeShade="80"/>
                <w:sz w:val="18"/>
              </w:rPr>
              <w:t>a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991EC9"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991EC9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991EC9" w14:paraId="09DDA648" w14:textId="77777777" w:rsidTr="00A21717">
        <w:tc>
          <w:tcPr>
            <w:tcW w:w="708" w:type="dxa"/>
            <w:gridSpan w:val="2"/>
            <w:shd w:val="clear" w:color="auto" w:fill="D7F7D8"/>
          </w:tcPr>
          <w:p w14:paraId="054EC273" w14:textId="77777777" w:rsidR="00894750" w:rsidRPr="00991EC9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991EC9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991EC9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0297C75E" w14:textId="04C3B7B0" w:rsidR="00894750" w:rsidRPr="00991EC9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</w:t>
            </w:r>
            <w:r w:rsidR="00AA5B37" w:rsidRPr="00991EC9">
              <w:rPr>
                <w:color w:val="3A4B5B" w:themeColor="accent1" w:themeShade="80"/>
                <w:sz w:val="18"/>
              </w:rPr>
              <w:t>20</w:t>
            </w:r>
            <w:r w:rsidRPr="00991EC9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991EC9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991EC9" w14:paraId="2CF854A5" w14:textId="77777777" w:rsidTr="00A21717">
        <w:tc>
          <w:tcPr>
            <w:tcW w:w="708" w:type="dxa"/>
            <w:gridSpan w:val="2"/>
            <w:shd w:val="clear" w:color="auto" w:fill="E6E8E9" w:themeFill="text2" w:themeFillTint="1A"/>
          </w:tcPr>
          <w:p w14:paraId="0A432DE9" w14:textId="77777777" w:rsidR="008D0176" w:rsidRPr="00991EC9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991EC9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991EC9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6E8E9" w:themeFill="text2" w:themeFillTint="1A"/>
          </w:tcPr>
          <w:p w14:paraId="133DF2FC" w14:textId="20044137" w:rsidR="00B16BAD" w:rsidRPr="00991EC9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2022.12.08 Do 19:30 </w:t>
            </w:r>
          </w:p>
          <w:p w14:paraId="6090C592" w14:textId="00EBF20F" w:rsidR="008D0176" w:rsidRPr="00991EC9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991EC9" w14:paraId="2E66A9FA" w14:textId="77777777" w:rsidTr="00A21717">
        <w:tc>
          <w:tcPr>
            <w:tcW w:w="708" w:type="dxa"/>
            <w:gridSpan w:val="2"/>
            <w:shd w:val="clear" w:color="auto" w:fill="FFFFCC"/>
          </w:tcPr>
          <w:p w14:paraId="4DC8B5A2" w14:textId="77777777" w:rsidR="008D0176" w:rsidRPr="00991EC9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991EC9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991EC9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060F370F" w14:textId="6A130482" w:rsidR="008D0176" w:rsidRPr="00991EC9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2022.12.10 Sa 19:30 </w:t>
            </w:r>
          </w:p>
          <w:p w14:paraId="4BD1102F" w14:textId="2F1105CE" w:rsidR="008D0176" w:rsidRPr="00991EC9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7A7D63" w:rsidRPr="00991EC9" w14:paraId="682F4073" w14:textId="77777777" w:rsidTr="00A21717">
        <w:tc>
          <w:tcPr>
            <w:tcW w:w="708" w:type="dxa"/>
            <w:gridSpan w:val="2"/>
            <w:shd w:val="clear" w:color="auto" w:fill="D7F7D8"/>
          </w:tcPr>
          <w:p w14:paraId="0BC7BA75" w14:textId="77777777" w:rsidR="007A7D63" w:rsidRPr="00991EC9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991EC9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991EC9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3EDAEAEA" w14:textId="1990EE96" w:rsidR="007A61A8" w:rsidRPr="00991EC9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2022.12.14 Mi 19:00 </w:t>
            </w:r>
          </w:p>
          <w:p w14:paraId="68DFAE51" w14:textId="0AC5C4D8" w:rsidR="007A7D63" w:rsidRPr="00991EC9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991EC9" w14:paraId="091E02AF" w14:textId="77777777" w:rsidTr="00A21717">
        <w:tc>
          <w:tcPr>
            <w:tcW w:w="708" w:type="dxa"/>
            <w:gridSpan w:val="2"/>
            <w:shd w:val="clear" w:color="auto" w:fill="D7F7D8"/>
          </w:tcPr>
          <w:p w14:paraId="34506913" w14:textId="77777777" w:rsidR="007A7D63" w:rsidRPr="00991EC9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991EC9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991EC9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1666B483" w14:textId="30641CCC" w:rsidR="00960E04" w:rsidRPr="00991EC9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2022.12.16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 </w:t>
            </w:r>
          </w:p>
          <w:p w14:paraId="6D91B01C" w14:textId="0225A850" w:rsidR="007A7D63" w:rsidRPr="00991EC9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991EC9" w14:paraId="023FC21E" w14:textId="77777777" w:rsidTr="00A21717">
        <w:tc>
          <w:tcPr>
            <w:tcW w:w="708" w:type="dxa"/>
            <w:gridSpan w:val="2"/>
            <w:shd w:val="clear" w:color="auto" w:fill="D7F7D8"/>
          </w:tcPr>
          <w:p w14:paraId="0CD6AB3E" w14:textId="77777777" w:rsidR="009D3FA6" w:rsidRPr="00991EC9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2742ADD" w14:textId="06BCE5D4" w:rsidR="009D3FA6" w:rsidRPr="00991EC9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D9D22BF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17C9B2C9" w14:textId="77777777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2022.12.20 Di. 19.30</w:t>
            </w:r>
          </w:p>
          <w:p w14:paraId="704AD7A5" w14:textId="6EF07AD4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  <w:r w:rsidR="007A600D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991EC9" w14:paraId="6BEC02B8" w14:textId="77777777" w:rsidTr="00A21717">
        <w:tc>
          <w:tcPr>
            <w:tcW w:w="708" w:type="dxa"/>
            <w:gridSpan w:val="2"/>
            <w:shd w:val="clear" w:color="auto" w:fill="F8EBD1" w:themeFill="background2" w:themeFillTint="33"/>
          </w:tcPr>
          <w:p w14:paraId="612AE084" w14:textId="77777777" w:rsidR="009D3FA6" w:rsidRPr="00991EC9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9D3FA6" w:rsidRPr="00991EC9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 w:themeFill="background2" w:themeFillTint="33"/>
          </w:tcPr>
          <w:p w14:paraId="0C009C42" w14:textId="25B2BB3F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9D3FA6" w:rsidRPr="00991EC9" w14:paraId="7CFBE2A2" w14:textId="77777777" w:rsidTr="00A21717">
        <w:tc>
          <w:tcPr>
            <w:tcW w:w="708" w:type="dxa"/>
            <w:gridSpan w:val="2"/>
            <w:shd w:val="clear" w:color="auto" w:fill="F8EBD1" w:themeFill="background2" w:themeFillTint="33"/>
          </w:tcPr>
          <w:p w14:paraId="645C67B8" w14:textId="77777777" w:rsidR="009D3FA6" w:rsidRPr="00991EC9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9D3FA6" w:rsidRPr="00991EC9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 w:themeFill="background2" w:themeFillTint="33"/>
          </w:tcPr>
          <w:p w14:paraId="2D2B2812" w14:textId="37A3EBA5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991EC9" w14:paraId="1F9DDDCC" w14:textId="77777777" w:rsidTr="00A21717">
        <w:tc>
          <w:tcPr>
            <w:tcW w:w="708" w:type="dxa"/>
            <w:gridSpan w:val="2"/>
            <w:shd w:val="clear" w:color="auto" w:fill="D7F7D8"/>
          </w:tcPr>
          <w:p w14:paraId="1DAD4063" w14:textId="77777777" w:rsidR="009D3FA6" w:rsidRPr="00991EC9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8BD954" w14:textId="31283D87" w:rsidR="009D3FA6" w:rsidRPr="00991EC9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21D2A4F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6FCD3D21" w14:textId="2ADF1D8B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2023.01.01 So. 18.00</w:t>
            </w:r>
          </w:p>
          <w:p w14:paraId="33ECD46B" w14:textId="2FAF1A11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WERTHER-JULES MASSENET</w:t>
            </w:r>
          </w:p>
        </w:tc>
      </w:tr>
      <w:tr w:rsidR="009D3FA6" w:rsidRPr="00991EC9" w14:paraId="57148AB2" w14:textId="77777777" w:rsidTr="00A21717">
        <w:tc>
          <w:tcPr>
            <w:tcW w:w="708" w:type="dxa"/>
            <w:gridSpan w:val="2"/>
            <w:shd w:val="clear" w:color="auto" w:fill="D7F7D8"/>
          </w:tcPr>
          <w:p w14:paraId="721E5208" w14:textId="77777777" w:rsidR="009D3FA6" w:rsidRPr="00991EC9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03DF64B" w14:textId="2137A0FC" w:rsidR="009D3FA6" w:rsidRPr="00991EC9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41E589D" w14:textId="77777777" w:rsidR="009D3FA6" w:rsidRPr="00991EC9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390C4D8D" w14:textId="4050D122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2023.01.07 Sa. 19.00</w:t>
            </w:r>
          </w:p>
          <w:p w14:paraId="0B3A4FD0" w14:textId="53506041" w:rsidR="009D3FA6" w:rsidRPr="00991EC9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991EC9" w14:paraId="1ABDD6E3" w14:textId="77777777" w:rsidTr="00A21717">
        <w:tc>
          <w:tcPr>
            <w:tcW w:w="708" w:type="dxa"/>
            <w:gridSpan w:val="2"/>
            <w:shd w:val="clear" w:color="auto" w:fill="F8EBD1"/>
          </w:tcPr>
          <w:p w14:paraId="2308928A" w14:textId="77777777" w:rsidR="003D4C51" w:rsidRPr="00991EC9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AEA71FB" w14:textId="10F935B9" w:rsidR="003D4C51" w:rsidRPr="00991EC9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F23665A" w14:textId="77777777" w:rsidR="003D4C51" w:rsidRPr="00991EC9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438EA72A" w14:textId="77777777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2023.01.14 Sa 19:30</w:t>
            </w:r>
          </w:p>
          <w:p w14:paraId="7C1A5F10" w14:textId="52AFCF7F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991EC9" w14:paraId="7E468359" w14:textId="77777777" w:rsidTr="00A21717">
        <w:tc>
          <w:tcPr>
            <w:tcW w:w="708" w:type="dxa"/>
            <w:gridSpan w:val="2"/>
            <w:shd w:val="clear" w:color="auto" w:fill="E5EAEE"/>
          </w:tcPr>
          <w:p w14:paraId="74574D99" w14:textId="77777777" w:rsidR="003D4C51" w:rsidRPr="00991EC9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448CCEF" w14:textId="5BF51660" w:rsidR="003D4C51" w:rsidRPr="00991EC9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07EACB76" w14:textId="77777777" w:rsidR="003D4C51" w:rsidRPr="00991EC9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/>
          </w:tcPr>
          <w:p w14:paraId="11308729" w14:textId="77777777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2023.01.15 So 15:00</w:t>
            </w:r>
          </w:p>
          <w:p w14:paraId="558C3127" w14:textId="0DBDE0E7" w:rsidR="003D4C51" w:rsidRPr="00991EC9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5064E7" w:rsidRPr="00991EC9" w14:paraId="57B17623" w14:textId="77777777" w:rsidTr="00A21717">
        <w:tc>
          <w:tcPr>
            <w:tcW w:w="708" w:type="dxa"/>
            <w:gridSpan w:val="2"/>
            <w:shd w:val="clear" w:color="auto" w:fill="FFFFCC"/>
          </w:tcPr>
          <w:p w14:paraId="28059A68" w14:textId="77777777" w:rsidR="005064E7" w:rsidRPr="00991EC9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0153D5" w14:textId="71CF9D7F" w:rsidR="005064E7" w:rsidRPr="00991EC9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FF9FA3B" w14:textId="77777777" w:rsidR="005064E7" w:rsidRPr="00991EC9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44D9FD1C" w14:textId="74F55EC7" w:rsidR="005064E7" w:rsidRPr="00991EC9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2023.01.27 Fr 20:00 </w:t>
            </w:r>
          </w:p>
          <w:p w14:paraId="540179FB" w14:textId="481768BB" w:rsidR="005064E7" w:rsidRPr="00991EC9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5064E7" w:rsidRPr="00991EC9" w14:paraId="77BFDCB7" w14:textId="77777777" w:rsidTr="00A21717">
        <w:tc>
          <w:tcPr>
            <w:tcW w:w="708" w:type="dxa"/>
            <w:gridSpan w:val="2"/>
            <w:shd w:val="clear" w:color="auto" w:fill="FFFFCC"/>
          </w:tcPr>
          <w:p w14:paraId="12E8B3AA" w14:textId="77777777" w:rsidR="005064E7" w:rsidRPr="00991EC9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44132BD" w14:textId="38819693" w:rsidR="005064E7" w:rsidRPr="00991EC9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444360E" w14:textId="77777777" w:rsidR="005064E7" w:rsidRPr="00991EC9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79BB6DD" w14:textId="7B564548" w:rsidR="00891658" w:rsidRPr="00991EC9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2023.01.28 Sa 19:00 </w:t>
            </w:r>
          </w:p>
          <w:p w14:paraId="57DA962B" w14:textId="06B6038B" w:rsidR="005064E7" w:rsidRPr="00991EC9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5064E7" w:rsidRPr="00991EC9" w14:paraId="36134A14" w14:textId="77777777" w:rsidTr="00A21717">
        <w:tc>
          <w:tcPr>
            <w:tcW w:w="708" w:type="dxa"/>
            <w:gridSpan w:val="2"/>
            <w:shd w:val="clear" w:color="auto" w:fill="F8EBD1"/>
          </w:tcPr>
          <w:p w14:paraId="5FCA7453" w14:textId="77777777" w:rsidR="005064E7" w:rsidRPr="00991EC9" w:rsidRDefault="005064E7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4DD6B4B" w14:textId="2B6C26D2" w:rsidR="005064E7" w:rsidRPr="00991EC9" w:rsidRDefault="005064E7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D69FF99" w14:textId="77777777" w:rsidR="005064E7" w:rsidRPr="00991EC9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7BE1E076" w14:textId="78CAF50A" w:rsidR="001964A3" w:rsidRPr="00991EC9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2023.01.29 S0 18:00 </w:t>
            </w:r>
          </w:p>
          <w:p w14:paraId="167F8B64" w14:textId="55132AE6" w:rsidR="005064E7" w:rsidRPr="00991EC9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Die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Sache</w:t>
            </w:r>
            <w:proofErr w:type="spellEnd"/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Makropulos</w:t>
            </w:r>
            <w:proofErr w:type="spellEnd"/>
          </w:p>
        </w:tc>
      </w:tr>
      <w:tr w:rsidR="003D4C51" w:rsidRPr="00991EC9" w14:paraId="5E6B1476" w14:textId="77777777" w:rsidTr="00A21717">
        <w:tc>
          <w:tcPr>
            <w:tcW w:w="708" w:type="dxa"/>
            <w:gridSpan w:val="2"/>
            <w:shd w:val="clear" w:color="auto" w:fill="D7F7D8"/>
          </w:tcPr>
          <w:p w14:paraId="2A69771B" w14:textId="77777777" w:rsidR="003D4C51" w:rsidRPr="00991EC9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B0B10FD" w14:textId="1052B400" w:rsidR="003D4C51" w:rsidRPr="00991EC9" w:rsidRDefault="00240B3A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2978D01" w14:textId="77777777" w:rsidR="003D4C51" w:rsidRPr="00991EC9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79C55CC9" w14:textId="08ABFF1D" w:rsidR="00240B3A" w:rsidRPr="00991EC9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2023.02.04 Sa. 19:00</w:t>
            </w:r>
          </w:p>
          <w:p w14:paraId="6B094A0F" w14:textId="2C8EF2B6" w:rsidR="003D4C51" w:rsidRPr="00991EC9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 w:rsidRPr="00991EC9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 w:rsidRPr="00991EC9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 w:rsidRPr="00991EC9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991EC9" w14:paraId="2B4C0FC8" w14:textId="77777777" w:rsidTr="00A21717">
        <w:tc>
          <w:tcPr>
            <w:tcW w:w="708" w:type="dxa"/>
            <w:gridSpan w:val="2"/>
            <w:shd w:val="clear" w:color="auto" w:fill="D7F7D8"/>
          </w:tcPr>
          <w:p w14:paraId="46679318" w14:textId="77777777" w:rsidR="00FC2476" w:rsidRPr="00991EC9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E82E40D" w14:textId="0E6ADC69" w:rsidR="00FC2476" w:rsidRPr="00991EC9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E738284" w14:textId="77777777" w:rsidR="00FC2476" w:rsidRPr="00991EC9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34965731" w14:textId="77777777" w:rsidR="00FC2476" w:rsidRPr="00991EC9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2023.02.05 So. 18.00</w:t>
            </w:r>
          </w:p>
          <w:p w14:paraId="4062D9D8" w14:textId="069BC018" w:rsidR="00FC2476" w:rsidRPr="00991EC9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FERNE KLANG (FRANZ SCHREKER)</w:t>
            </w:r>
          </w:p>
        </w:tc>
      </w:tr>
      <w:tr w:rsidR="00074F0B" w:rsidRPr="00991EC9" w14:paraId="46CE0356" w14:textId="77777777" w:rsidTr="00A21717">
        <w:tc>
          <w:tcPr>
            <w:tcW w:w="708" w:type="dxa"/>
            <w:gridSpan w:val="2"/>
            <w:shd w:val="clear" w:color="auto" w:fill="E6E8E9" w:themeFill="text2" w:themeFillTint="1A"/>
          </w:tcPr>
          <w:p w14:paraId="2702C1EB" w14:textId="77777777" w:rsidR="00074F0B" w:rsidRPr="00991EC9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31F5894A" w:rsidR="00074F0B" w:rsidRPr="00991EC9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074F0B" w:rsidRPr="00991EC9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6E8E9" w:themeFill="text2" w:themeFillTint="1A"/>
          </w:tcPr>
          <w:p w14:paraId="33A0B14D" w14:textId="5F7C6AEF" w:rsidR="00074F0B" w:rsidRPr="00991EC9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2023.02.10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991EC9">
              <w:rPr>
                <w:color w:val="3A4B5B" w:themeColor="accent1" w:themeShade="80"/>
                <w:sz w:val="18"/>
              </w:rPr>
              <w:t xml:space="preserve"> 19:</w:t>
            </w:r>
            <w:r w:rsidR="005F5EF5" w:rsidRPr="00991EC9"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59BD1B52" w14:textId="413D6697" w:rsidR="00074F0B" w:rsidRPr="00991EC9" w:rsidRDefault="005F5EF5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E34870" w:rsidRPr="00991EC9" w14:paraId="71986781" w14:textId="77777777" w:rsidTr="00A21717">
        <w:tc>
          <w:tcPr>
            <w:tcW w:w="708" w:type="dxa"/>
            <w:gridSpan w:val="2"/>
            <w:shd w:val="clear" w:color="auto" w:fill="E6E8E9" w:themeFill="text2" w:themeFillTint="1A"/>
          </w:tcPr>
          <w:p w14:paraId="69348BC7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E6E8E9"/>
          </w:tcPr>
          <w:p w14:paraId="1FE35026" w14:textId="210BAE4A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/>
          </w:tcPr>
          <w:p w14:paraId="6E868922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6E8E9"/>
          </w:tcPr>
          <w:p w14:paraId="582A0BD2" w14:textId="273E1E65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2023.02.11 Sa 19:30</w:t>
            </w:r>
          </w:p>
          <w:p w14:paraId="3A47DA8F" w14:textId="6014674E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E34870" w:rsidRPr="00991EC9" w14:paraId="0707B749" w14:textId="77777777" w:rsidTr="00A21717">
        <w:tc>
          <w:tcPr>
            <w:tcW w:w="708" w:type="dxa"/>
            <w:gridSpan w:val="2"/>
            <w:shd w:val="clear" w:color="auto" w:fill="FFFFCC"/>
          </w:tcPr>
          <w:p w14:paraId="14E35AFD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126639D" w14:textId="1F692396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C877B7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138895E" w14:textId="355AEED4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2023.02.12 So 17:00</w:t>
            </w:r>
          </w:p>
          <w:p w14:paraId="6DA5A715" w14:textId="11355053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E34870" w:rsidRPr="00991EC9" w14:paraId="59CED91E" w14:textId="77777777" w:rsidTr="00A21717">
        <w:tc>
          <w:tcPr>
            <w:tcW w:w="708" w:type="dxa"/>
            <w:gridSpan w:val="2"/>
            <w:shd w:val="clear" w:color="auto" w:fill="FFFFCC"/>
          </w:tcPr>
          <w:p w14:paraId="2324B9AD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2F3D94B" w14:textId="2C7088F4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FE3FBF8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7442CA29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2023.02.17 Do 19:30</w:t>
            </w:r>
          </w:p>
          <w:p w14:paraId="18463E40" w14:textId="415278B6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E34870" w:rsidRPr="00991EC9" w14:paraId="7DACCB99" w14:textId="77777777" w:rsidTr="00A21717">
        <w:tc>
          <w:tcPr>
            <w:tcW w:w="708" w:type="dxa"/>
            <w:gridSpan w:val="2"/>
            <w:shd w:val="clear" w:color="auto" w:fill="FFFFCC"/>
          </w:tcPr>
          <w:p w14:paraId="10EF3ED3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549CC11" w14:textId="5BD6E202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B26707B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3B64DFC9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Ballet-Ek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E34870" w:rsidRPr="00991EC9" w14:paraId="00EADD47" w14:textId="77777777" w:rsidTr="00A21717">
        <w:tc>
          <w:tcPr>
            <w:tcW w:w="708" w:type="dxa"/>
            <w:gridSpan w:val="2"/>
            <w:shd w:val="clear" w:color="auto" w:fill="F8EBD1"/>
          </w:tcPr>
          <w:p w14:paraId="12FBE3C8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45E1DF6" w14:textId="74C5AD2A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B049F3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5342FD2A" w14:textId="37121A15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14AA548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DAPHNE (Richard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E34870" w:rsidRPr="00991EC9" w14:paraId="6788D8B6" w14:textId="77777777" w:rsidTr="00A21717">
        <w:tc>
          <w:tcPr>
            <w:tcW w:w="708" w:type="dxa"/>
            <w:gridSpan w:val="2"/>
            <w:shd w:val="clear" w:color="auto" w:fill="D7F7D8"/>
          </w:tcPr>
          <w:p w14:paraId="3F929CE8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9A4B17" w14:textId="00BE7C80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83FB741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6A73D692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2023.02.21 Di. 19.30</w:t>
            </w:r>
          </w:p>
          <w:p w14:paraId="78FB977C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E34870" w:rsidRPr="00991EC9" w14:paraId="48F1AAE9" w14:textId="77777777" w:rsidTr="00A21717">
        <w:tc>
          <w:tcPr>
            <w:tcW w:w="708" w:type="dxa"/>
            <w:gridSpan w:val="2"/>
            <w:shd w:val="clear" w:color="auto" w:fill="D7F7D8"/>
          </w:tcPr>
          <w:p w14:paraId="5CD9C13B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8D6DD09" w14:textId="06E41F3C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EA6BA0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2D65B10D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2023.03.05 So. 18.00</w:t>
            </w:r>
          </w:p>
          <w:p w14:paraId="3B561FFA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  <w:p w14:paraId="1D2FAC4C" w14:textId="455EF721" w:rsidR="000C19EF" w:rsidRPr="00991EC9" w:rsidRDefault="0000000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history="1">
              <w:r w:rsidR="000C19EF" w:rsidRPr="00991EC9">
                <w:rPr>
                  <w:rStyle w:val="Hyperlink"/>
                  <w:sz w:val="18"/>
                  <w:lang w:val="de-DE"/>
                </w:rPr>
                <w:t>https://oper-frankfurt.de/de/spielplan/francesca-da-rimini/?id_datum=3202</w:t>
              </w:r>
            </w:hyperlink>
            <w:r w:rsidR="000C19EF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E34870" w:rsidRPr="00991EC9" w14:paraId="5D2C0671" w14:textId="77777777" w:rsidTr="00A21717">
        <w:tc>
          <w:tcPr>
            <w:tcW w:w="708" w:type="dxa"/>
            <w:gridSpan w:val="2"/>
            <w:shd w:val="clear" w:color="auto" w:fill="D7F7D8"/>
          </w:tcPr>
          <w:p w14:paraId="48A193CE" w14:textId="77777777" w:rsidR="00E34870" w:rsidRPr="00991EC9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9B03314" w14:textId="5C2E1F7B" w:rsidR="00E34870" w:rsidRPr="00991EC9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7A48005" w14:textId="77777777" w:rsidR="00E34870" w:rsidRPr="00991EC9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455D8C0D" w14:textId="38E97453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. 19.30</w:t>
            </w:r>
          </w:p>
          <w:p w14:paraId="1E96EE65" w14:textId="77777777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E34870" w:rsidRPr="00991EC9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7A0BCA" w:rsidRPr="00991EC9" w14:paraId="3A79135D" w14:textId="77777777" w:rsidTr="00A21717">
        <w:tc>
          <w:tcPr>
            <w:tcW w:w="708" w:type="dxa"/>
            <w:gridSpan w:val="2"/>
            <w:shd w:val="clear" w:color="auto" w:fill="D7F7D8"/>
          </w:tcPr>
          <w:p w14:paraId="1E3197CF" w14:textId="77777777" w:rsidR="007A0BCA" w:rsidRPr="00991EC9" w:rsidRDefault="007A0BCA" w:rsidP="007A0BC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F99AA60" w14:textId="726C3F55" w:rsidR="007A0BCA" w:rsidRPr="00991EC9" w:rsidRDefault="007A0BCA" w:rsidP="007A0BC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52A1E55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3DC6894E" w14:textId="6E12F403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2023.03.24 Fr. 19.30</w:t>
            </w:r>
          </w:p>
          <w:p w14:paraId="048E3EB2" w14:textId="6049EBBC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Elektra</w:t>
            </w:r>
          </w:p>
          <w:p w14:paraId="6BDA8DA6" w14:textId="5EBF9F06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2" w:anchor="date" w:history="1">
              <w:r w:rsidR="00091681" w:rsidRPr="00991EC9">
                <w:rPr>
                  <w:rStyle w:val="Hyperlink"/>
                  <w:sz w:val="18"/>
                  <w:lang w:val="de-DE"/>
                </w:rPr>
                <w:t>https://oper-frankfurt.de/de/spielplan/elektra/?id_datum=3210#date</w:t>
              </w:r>
            </w:hyperlink>
            <w:r w:rsidR="00091681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7A0BCA" w:rsidRPr="00991EC9" w14:paraId="5D5FC794" w14:textId="77777777" w:rsidTr="00A21717">
        <w:tc>
          <w:tcPr>
            <w:tcW w:w="708" w:type="dxa"/>
            <w:gridSpan w:val="2"/>
            <w:shd w:val="clear" w:color="auto" w:fill="F8EBD1" w:themeFill="background2" w:themeFillTint="33"/>
          </w:tcPr>
          <w:p w14:paraId="2730FB10" w14:textId="77777777" w:rsidR="007A0BCA" w:rsidRPr="00991EC9" w:rsidRDefault="007A0BCA" w:rsidP="007A0BC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7A0BCA" w:rsidRPr="00991EC9" w:rsidRDefault="007A0BCA" w:rsidP="007A0BC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 w:themeFill="background2" w:themeFillTint="33"/>
          </w:tcPr>
          <w:p w14:paraId="70F46A07" w14:textId="16DF4F89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2023.03.30 Do 19:00</w:t>
            </w:r>
          </w:p>
          <w:p w14:paraId="7E06FEC9" w14:textId="77777777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IDOMINEO</w:t>
            </w:r>
          </w:p>
          <w:p w14:paraId="17BA33BE" w14:textId="3D4F9B5B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3" w:anchor="event-59539" w:history="1">
              <w:r w:rsidR="007A0BCA" w:rsidRPr="00991EC9">
                <w:rPr>
                  <w:rStyle w:val="Hyperlink"/>
                  <w:sz w:val="18"/>
                  <w:lang w:val="pl-PL"/>
                </w:rPr>
                <w:t>https://www.staatsoper-berlin.de/de/veranstaltungen/idomeneo.7542/#event-59539</w:t>
              </w:r>
            </w:hyperlink>
            <w:r w:rsidR="007A0BCA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7A0BCA" w:rsidRPr="00991EC9" w14:paraId="59B139A4" w14:textId="77777777" w:rsidTr="00A21717">
        <w:tc>
          <w:tcPr>
            <w:tcW w:w="708" w:type="dxa"/>
            <w:gridSpan w:val="2"/>
            <w:shd w:val="clear" w:color="auto" w:fill="FFFFCC"/>
          </w:tcPr>
          <w:p w14:paraId="011D8179" w14:textId="77777777" w:rsidR="007A0BCA" w:rsidRPr="00991EC9" w:rsidRDefault="007A0BCA" w:rsidP="007A0BC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63FCB773" w14:textId="780CF3DB" w:rsidR="007A0BCA" w:rsidRPr="00991EC9" w:rsidRDefault="007A0BCA" w:rsidP="007A0BC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116B554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3F419BD" w14:textId="5CF9A89A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2023.03.31 Fr 19:30</w:t>
            </w:r>
          </w:p>
          <w:p w14:paraId="11BABA76" w14:textId="77777777" w:rsidR="007A0BCA" w:rsidRPr="00991EC9" w:rsidRDefault="007A0BCA" w:rsidP="007A0BCA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AIDA</w:t>
            </w:r>
          </w:p>
          <w:p w14:paraId="0F375B2B" w14:textId="21568549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4" w:history="1">
              <w:r w:rsidR="007A0BCA" w:rsidRPr="00991EC9">
                <w:rPr>
                  <w:rStyle w:val="Hyperlink"/>
                  <w:sz w:val="18"/>
                </w:rPr>
                <w:t>https://deutscheoperberlin.de/de_DE/calendar/aida.17126686</w:t>
              </w:r>
            </w:hyperlink>
            <w:r w:rsidR="007A0BCA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7A0BCA" w:rsidRPr="00991EC9" w14:paraId="11743B0E" w14:textId="77777777" w:rsidTr="00A21717">
        <w:tc>
          <w:tcPr>
            <w:tcW w:w="708" w:type="dxa"/>
            <w:gridSpan w:val="2"/>
            <w:shd w:val="clear" w:color="auto" w:fill="F8EBD1" w:themeFill="background2" w:themeFillTint="33"/>
          </w:tcPr>
          <w:p w14:paraId="62B77D6A" w14:textId="77777777" w:rsidR="007A0BCA" w:rsidRPr="00991EC9" w:rsidRDefault="007A0BCA" w:rsidP="007A0BCA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7A0BCA" w:rsidRPr="00991EC9" w:rsidRDefault="007A0BCA" w:rsidP="007A0BCA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7A0BCA" w:rsidRPr="00991EC9" w:rsidRDefault="007A0BCA" w:rsidP="007A0BCA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3594584A" w14:textId="3FB526AF" w:rsidR="007A0BCA" w:rsidRPr="00991EC9" w:rsidRDefault="007A0BCA" w:rsidP="0083398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2023.04.01 Sa 19:00 </w:t>
            </w:r>
          </w:p>
          <w:p w14:paraId="456917B8" w14:textId="67659940" w:rsidR="0083398B" w:rsidRPr="00991EC9" w:rsidRDefault="0083398B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Arabella</w:t>
            </w:r>
          </w:p>
          <w:p w14:paraId="26792B06" w14:textId="2A5D935F" w:rsidR="007A0BCA" w:rsidRPr="00991EC9" w:rsidRDefault="00000000" w:rsidP="007A0BC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5" w:history="1">
              <w:r w:rsidR="0083398B" w:rsidRPr="00991EC9">
                <w:rPr>
                  <w:rStyle w:val="Hyperlink"/>
                  <w:sz w:val="18"/>
                  <w:lang w:val="de-DE"/>
                </w:rPr>
                <w:t>https://deutscheoperberlin.de/de_DE/calendar/arabella.17126680</w:t>
              </w:r>
            </w:hyperlink>
            <w:r w:rsidR="0083398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0D6CAC" w:rsidRPr="00991EC9" w14:paraId="53F9F416" w14:textId="77777777" w:rsidTr="00A21717">
        <w:tc>
          <w:tcPr>
            <w:tcW w:w="708" w:type="dxa"/>
            <w:gridSpan w:val="2"/>
            <w:shd w:val="clear" w:color="auto" w:fill="E6E8E9"/>
          </w:tcPr>
          <w:p w14:paraId="09AD8FA5" w14:textId="77777777" w:rsidR="000D6CAC" w:rsidRPr="00991EC9" w:rsidRDefault="000D6CAC" w:rsidP="000D6CA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/>
          </w:tcPr>
          <w:p w14:paraId="626C65BC" w14:textId="3F49A294" w:rsidR="000D6CAC" w:rsidRPr="00991EC9" w:rsidRDefault="000D6CAC" w:rsidP="000D6CA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/>
          </w:tcPr>
          <w:p w14:paraId="7387D15C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6E8E9"/>
          </w:tcPr>
          <w:p w14:paraId="377485E1" w14:textId="554BDB56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2023.04.04 Do 19.00 - 22.00 </w:t>
            </w:r>
            <w:proofErr w:type="spellStart"/>
            <w:r w:rsidR="00041EDF" w:rsidRPr="00991EC9">
              <w:rPr>
                <w:color w:val="3A4B5B" w:themeColor="accent1" w:themeShade="80"/>
                <w:sz w:val="18"/>
              </w:rPr>
              <w:t>Uhr</w:t>
            </w:r>
            <w:proofErr w:type="spellEnd"/>
            <w:r w:rsidR="00041EDF" w:rsidRPr="00991EC9">
              <w:rPr>
                <w:color w:val="3A4B5B" w:themeColor="accent1" w:themeShade="80"/>
                <w:sz w:val="18"/>
              </w:rPr>
              <w:t xml:space="preserve"> (</w:t>
            </w:r>
            <w:r w:rsidR="00041EDF" w:rsidRPr="00991EC9">
              <w:rPr>
                <w:color w:val="FF0000"/>
                <w:sz w:val="18"/>
              </w:rPr>
              <w:t>leave early</w:t>
            </w:r>
            <w:r w:rsidR="00041EDF" w:rsidRPr="00991EC9">
              <w:rPr>
                <w:color w:val="3A4B5B" w:themeColor="accent1" w:themeShade="80"/>
                <w:sz w:val="18"/>
              </w:rPr>
              <w:t>)</w:t>
            </w:r>
          </w:p>
          <w:p w14:paraId="14A8309D" w14:textId="4D46FD69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Simon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Boccanegra</w:t>
            </w:r>
            <w:proofErr w:type="spellEnd"/>
          </w:p>
          <w:p w14:paraId="3C779E20" w14:textId="18507FA4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6" w:history="1">
              <w:r w:rsidR="000D6CAC" w:rsidRPr="00991EC9">
                <w:rPr>
                  <w:rStyle w:val="Hyperlink"/>
                  <w:sz w:val="18"/>
                </w:rPr>
                <w:t>https://www.staatsoper-hamburg.de/de/spielplan/stueck.php?AuffNr=210806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4F96707B" w14:textId="77777777" w:rsidTr="00A21717">
        <w:tc>
          <w:tcPr>
            <w:tcW w:w="708" w:type="dxa"/>
            <w:gridSpan w:val="2"/>
            <w:shd w:val="clear" w:color="auto" w:fill="F8EBD1"/>
          </w:tcPr>
          <w:p w14:paraId="70A531DC" w14:textId="77777777" w:rsidR="000D6CAC" w:rsidRPr="00991EC9" w:rsidRDefault="000D6CAC" w:rsidP="000D6CA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0C76B3E5" w14:textId="67F21E10" w:rsidR="000D6CAC" w:rsidRPr="00991EC9" w:rsidRDefault="000D6CAC" w:rsidP="000D6CA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0E00C1E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4E784845" w14:textId="510367BD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2023.04.06 Do 19:30</w:t>
            </w:r>
          </w:p>
          <w:p w14:paraId="1D819B6B" w14:textId="56F7AA04" w:rsidR="0083398B" w:rsidRPr="00991EC9" w:rsidRDefault="0083398B" w:rsidP="000D6CAC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EKMAN | EYAL</w:t>
            </w:r>
          </w:p>
          <w:p w14:paraId="6E3DB004" w14:textId="68B35257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7" w:anchor="event-59918" w:history="1">
              <w:r w:rsidR="0083398B" w:rsidRPr="00991EC9">
                <w:rPr>
                  <w:rStyle w:val="Hyperlink"/>
                  <w:lang w:val="pl-PL"/>
                </w:rPr>
                <w:t>https://www.staatsoper-berlin.de/de/veranstaltungen/ekman-eyal.11201/#event-59918</w:t>
              </w:r>
            </w:hyperlink>
            <w:r w:rsidR="0083398B" w:rsidRPr="00991EC9">
              <w:rPr>
                <w:lang w:val="pl-PL"/>
              </w:rPr>
              <w:t xml:space="preserve"> </w:t>
            </w:r>
          </w:p>
        </w:tc>
      </w:tr>
      <w:tr w:rsidR="000D6CAC" w:rsidRPr="00991EC9" w14:paraId="34930A87" w14:textId="77777777" w:rsidTr="00A21717">
        <w:tc>
          <w:tcPr>
            <w:tcW w:w="708" w:type="dxa"/>
            <w:gridSpan w:val="2"/>
            <w:shd w:val="clear" w:color="auto" w:fill="FFFFCC"/>
          </w:tcPr>
          <w:p w14:paraId="117D88A8" w14:textId="77777777" w:rsidR="000D6CAC" w:rsidRPr="00991EC9" w:rsidRDefault="000D6CAC" w:rsidP="000D6CA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17F05BD7" w14:textId="35C0368E" w:rsidR="000D6CAC" w:rsidRPr="00991EC9" w:rsidRDefault="000D6CAC" w:rsidP="000D6CA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B001387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9F9B2B0" w14:textId="7FFB3059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2023.04.07 Fr 17:00 (Easter 07-10)</w:t>
            </w:r>
          </w:p>
          <w:p w14:paraId="2E3AB7DD" w14:textId="7777777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destino</w:t>
            </w:r>
            <w:proofErr w:type="spellEnd"/>
          </w:p>
          <w:p w14:paraId="4CFA2CBC" w14:textId="34C9BB0D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8" w:history="1">
              <w:r w:rsidR="000D6CAC" w:rsidRPr="00991EC9">
                <w:rPr>
                  <w:rStyle w:val="Hyperlink"/>
                  <w:sz w:val="18"/>
                </w:rPr>
                <w:t>https://deutscheoperberlin.de/de_DE/calendar/la-forza-del-destino.17126684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109C56F3" w14:textId="77777777" w:rsidTr="00A21717">
        <w:tc>
          <w:tcPr>
            <w:tcW w:w="708" w:type="dxa"/>
            <w:gridSpan w:val="2"/>
            <w:shd w:val="clear" w:color="auto" w:fill="E6E8E9"/>
          </w:tcPr>
          <w:p w14:paraId="4CF0CB2A" w14:textId="77777777" w:rsidR="000D6CAC" w:rsidRPr="00991EC9" w:rsidRDefault="000D6CAC" w:rsidP="000D6CA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E6E8E9"/>
          </w:tcPr>
          <w:p w14:paraId="4CAEE3A6" w14:textId="33414E8F" w:rsidR="000D6CAC" w:rsidRPr="00991EC9" w:rsidRDefault="000D6CAC" w:rsidP="000D6CA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/>
          </w:tcPr>
          <w:p w14:paraId="6C602587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6E8E9"/>
          </w:tcPr>
          <w:p w14:paraId="078BC8F7" w14:textId="6F11750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2023.04.08 Sa 18.00 - 21.45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Uhr</w:t>
            </w:r>
            <w:proofErr w:type="spellEnd"/>
            <w:r w:rsidR="00041EDF" w:rsidRPr="00991EC9">
              <w:rPr>
                <w:color w:val="3A4B5B" w:themeColor="accent1" w:themeShade="80"/>
                <w:sz w:val="18"/>
              </w:rPr>
              <w:t xml:space="preserve"> (</w:t>
            </w:r>
            <w:r w:rsidR="00041EDF" w:rsidRPr="00991EC9">
              <w:rPr>
                <w:color w:val="FF0000"/>
                <w:sz w:val="18"/>
              </w:rPr>
              <w:t>leave early</w:t>
            </w:r>
            <w:r w:rsidR="00041EDF" w:rsidRPr="00991EC9">
              <w:rPr>
                <w:color w:val="3A4B5B" w:themeColor="accent1" w:themeShade="80"/>
                <w:sz w:val="18"/>
              </w:rPr>
              <w:t>)</w:t>
            </w:r>
          </w:p>
          <w:p w14:paraId="370F0AE6" w14:textId="7777777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Il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trittico</w:t>
            </w:r>
            <w:proofErr w:type="spellEnd"/>
          </w:p>
          <w:p w14:paraId="3F8C9E29" w14:textId="431F637F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19" w:history="1">
              <w:r w:rsidR="000D6CAC" w:rsidRPr="00991EC9">
                <w:rPr>
                  <w:rStyle w:val="Hyperlink"/>
                  <w:sz w:val="18"/>
                </w:rPr>
                <w:t>https://www.staatsoper-hamburg.de/de/spielplan/stueck.php?AuffNr=189338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425C3DD7" w14:textId="77777777" w:rsidTr="00A21717">
        <w:tc>
          <w:tcPr>
            <w:tcW w:w="708" w:type="dxa"/>
            <w:gridSpan w:val="2"/>
            <w:shd w:val="clear" w:color="auto" w:fill="FFFFCC"/>
          </w:tcPr>
          <w:p w14:paraId="70EED448" w14:textId="77777777" w:rsidR="000D6CAC" w:rsidRPr="00991EC9" w:rsidRDefault="000D6CAC" w:rsidP="000D6CA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1552BCD4" w14:textId="4408D7BF" w:rsidR="000D6CAC" w:rsidRPr="00991EC9" w:rsidRDefault="000D6CAC" w:rsidP="000D6CA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2222CF6F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249A550" w14:textId="1CAED9B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2023.04.09 So 17:00</w:t>
            </w:r>
          </w:p>
          <w:p w14:paraId="7E57A941" w14:textId="294ED092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991EC9">
              <w:rPr>
                <w:color w:val="3A4B5B" w:themeColor="accent1" w:themeShade="80"/>
                <w:sz w:val="18"/>
              </w:rPr>
              <w:t>destino</w:t>
            </w:r>
            <w:proofErr w:type="spellEnd"/>
            <w:r w:rsidR="00BB1030" w:rsidRPr="00991EC9">
              <w:rPr>
                <w:color w:val="3A4B5B" w:themeColor="accent1" w:themeShade="80"/>
                <w:sz w:val="18"/>
              </w:rPr>
              <w:t>/EKMAN | EYAL</w:t>
            </w:r>
          </w:p>
          <w:p w14:paraId="2C7C9491" w14:textId="6C24A041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20" w:history="1">
              <w:r w:rsidR="000D6CAC" w:rsidRPr="00991EC9">
                <w:rPr>
                  <w:rStyle w:val="Hyperlink"/>
                  <w:sz w:val="18"/>
                </w:rPr>
                <w:t>https://deutscheoperberlin.de/de_DE/calendar/la-forza-del-destino.17126685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0D6CAC" w:rsidRPr="00991EC9" w14:paraId="41ABFB0E" w14:textId="77777777" w:rsidTr="00A21717">
        <w:tc>
          <w:tcPr>
            <w:tcW w:w="708" w:type="dxa"/>
            <w:gridSpan w:val="2"/>
            <w:shd w:val="clear" w:color="auto" w:fill="FFFFCC"/>
          </w:tcPr>
          <w:p w14:paraId="72994450" w14:textId="77777777" w:rsidR="000D6CAC" w:rsidRPr="00991EC9" w:rsidRDefault="000D6CAC" w:rsidP="000D6CA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CDEB349" w14:textId="135CB2C2" w:rsidR="000D6CAC" w:rsidRPr="00991EC9" w:rsidRDefault="000D6CAC" w:rsidP="000D6CA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690EC09" w14:textId="77777777" w:rsidR="000D6CAC" w:rsidRPr="00991EC9" w:rsidRDefault="000D6CAC" w:rsidP="000D6CA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66427592" w14:textId="6C0FB80B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2023.04.10 Mo 17:00 (Easter 07-10)</w:t>
            </w:r>
          </w:p>
          <w:p w14:paraId="54FD211C" w14:textId="77777777" w:rsidR="000D6CAC" w:rsidRPr="00991EC9" w:rsidRDefault="000D6CAC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Tosca</w:t>
            </w:r>
          </w:p>
          <w:p w14:paraId="00BBDA22" w14:textId="2AEB6D2B" w:rsidR="000D6CAC" w:rsidRPr="00991EC9" w:rsidRDefault="00000000" w:rsidP="000D6CAC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21" w:history="1">
              <w:r w:rsidR="000D6CAC" w:rsidRPr="00991EC9">
                <w:rPr>
                  <w:rStyle w:val="Hyperlink"/>
                  <w:sz w:val="18"/>
                </w:rPr>
                <w:t>https://deutscheoperberlin.de/de_DE/calendar/tosca.17122109</w:t>
              </w:r>
            </w:hyperlink>
            <w:r w:rsidR="000D6CAC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6851BB" w:rsidRPr="00991EC9" w14:paraId="63E1AB3E" w14:textId="77777777" w:rsidTr="00A21717">
        <w:tc>
          <w:tcPr>
            <w:tcW w:w="708" w:type="dxa"/>
            <w:gridSpan w:val="2"/>
            <w:shd w:val="clear" w:color="auto" w:fill="FFFFCC"/>
          </w:tcPr>
          <w:p w14:paraId="0DDEA5EB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18FEC42" w14:textId="554DFC2D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967692E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BD039C5" w14:textId="60E2106A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2023.04.13 Do 19:30</w:t>
            </w:r>
          </w:p>
          <w:p w14:paraId="6E44F1DC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Tosca</w:t>
            </w:r>
          </w:p>
          <w:p w14:paraId="0F3AF550" w14:textId="65FF8712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2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https://deutscheoperberlin.de/de_DE/calendar/tosca.17122109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6851BB" w:rsidRPr="00991EC9" w14:paraId="10B13967" w14:textId="77777777" w:rsidTr="00A21717">
        <w:tc>
          <w:tcPr>
            <w:tcW w:w="708" w:type="dxa"/>
            <w:gridSpan w:val="2"/>
            <w:shd w:val="clear" w:color="auto" w:fill="FFFFCC"/>
          </w:tcPr>
          <w:p w14:paraId="6CAB0DE5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94109B7" w14:textId="1D1209BE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F1EB7AD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580C783E" w14:textId="56EDC62E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2023.04.14 Fr 19:30</w:t>
            </w:r>
          </w:p>
          <w:p w14:paraId="75E97501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Messa da Requiem</w:t>
            </w:r>
          </w:p>
          <w:p w14:paraId="68794DF9" w14:textId="79BD30EA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3" w:history="1">
              <w:r w:rsidR="006851BB" w:rsidRPr="00991EC9">
                <w:rPr>
                  <w:rStyle w:val="Hyperlink"/>
                  <w:sz w:val="18"/>
                  <w:lang w:val="de-DE"/>
                </w:rPr>
                <w:t>https://deutscheoperberlin.de/de_DE/calendar/messa-da-requiem.17234701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6851BB" w:rsidRPr="00991EC9" w14:paraId="178DA8FF" w14:textId="77777777" w:rsidTr="00A21717">
        <w:tc>
          <w:tcPr>
            <w:tcW w:w="708" w:type="dxa"/>
            <w:gridSpan w:val="2"/>
            <w:shd w:val="clear" w:color="auto" w:fill="E5EAEE" w:themeFill="accent1" w:themeFillTint="33"/>
          </w:tcPr>
          <w:p w14:paraId="6A634086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7CAF4AEA" w14:textId="044C4F30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6BD9E4F9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/>
          </w:tcPr>
          <w:p w14:paraId="7E86A519" w14:textId="1DE5CADE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2023.04.22 Sa 19:30</w:t>
            </w:r>
          </w:p>
          <w:p w14:paraId="2616D292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Norma</w:t>
            </w:r>
          </w:p>
          <w:p w14:paraId="213208F0" w14:textId="350AE775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4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https://www.staatsoper-hamburg.de/de/spielplan/stueck.php?AuffNr=210907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6851BB" w:rsidRPr="00991EC9" w14:paraId="0C63371B" w14:textId="77777777" w:rsidTr="00A21717">
        <w:tc>
          <w:tcPr>
            <w:tcW w:w="708" w:type="dxa"/>
            <w:gridSpan w:val="2"/>
            <w:shd w:val="clear" w:color="auto" w:fill="E5EAEE" w:themeFill="accent1" w:themeFillTint="33"/>
          </w:tcPr>
          <w:p w14:paraId="715D83C6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 w:themeFill="accent1" w:themeFillTint="33"/>
          </w:tcPr>
          <w:p w14:paraId="7861C4AA" w14:textId="3350F979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5BBFA5DF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  <w:p w14:paraId="24CA9FDA" w14:textId="622FD6C5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5" w:history="1">
              <w:r w:rsidR="006851BB"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https://www.staatsoper-hamburg.de/de/spielplan/stueck.php?AuffNr=189418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6851BB" w:rsidRPr="00991EC9" w14:paraId="5A9C8E5C" w14:textId="77777777" w:rsidTr="00A21717">
        <w:tc>
          <w:tcPr>
            <w:tcW w:w="708" w:type="dxa"/>
            <w:gridSpan w:val="2"/>
            <w:shd w:val="clear" w:color="auto" w:fill="D7F7D8"/>
          </w:tcPr>
          <w:p w14:paraId="34A6877C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3A865BA" w14:textId="1AC9C861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E538DED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4A19030F" w14:textId="27EC4E8C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2023.04.25 Di. 19.30</w:t>
            </w:r>
          </w:p>
          <w:p w14:paraId="193D8C1E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KATHARINA KONRADI (SOPRAN)</w:t>
            </w:r>
          </w:p>
          <w:p w14:paraId="06789298" w14:textId="41EA217C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26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https://oper-frankfurt.de/de/spielplan/katharina-konradi-sopran/?id_datum=3128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6851BB" w:rsidRPr="00991EC9" w14:paraId="679FCF26" w14:textId="77777777" w:rsidTr="00A21717">
        <w:tc>
          <w:tcPr>
            <w:tcW w:w="708" w:type="dxa"/>
            <w:gridSpan w:val="2"/>
            <w:shd w:val="clear" w:color="auto" w:fill="F8EBD1"/>
          </w:tcPr>
          <w:p w14:paraId="16CD6E1D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2061A36" w14:textId="543D7AA3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1F2874FE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5596AA10" w14:textId="1B2B0712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2023.04.29 Sa 17:00</w:t>
            </w:r>
          </w:p>
          <w:p w14:paraId="47901C38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ROSENKAVALIER</w:t>
            </w:r>
          </w:p>
          <w:p w14:paraId="6E1CF2E9" w14:textId="51EF7E57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7" w:anchor="event-59547" w:history="1">
              <w:r w:rsidR="006851BB" w:rsidRPr="00991EC9">
                <w:rPr>
                  <w:rStyle w:val="Hyperlink"/>
                  <w:lang w:val="de-DE"/>
                </w:rPr>
                <w:t>https://www.staatsoper-berlin.de/de/veranstaltungen/der-rosenkavalier.7549/#event-59547</w:t>
              </w:r>
            </w:hyperlink>
            <w:r w:rsidR="006851BB" w:rsidRPr="00991EC9">
              <w:rPr>
                <w:lang w:val="de-DE"/>
              </w:rPr>
              <w:t xml:space="preserve"> </w:t>
            </w:r>
          </w:p>
        </w:tc>
      </w:tr>
      <w:tr w:rsidR="006851BB" w:rsidRPr="00991EC9" w14:paraId="2B3CC73A" w14:textId="77777777" w:rsidTr="00A21717">
        <w:tc>
          <w:tcPr>
            <w:tcW w:w="708" w:type="dxa"/>
            <w:gridSpan w:val="2"/>
            <w:shd w:val="clear" w:color="auto" w:fill="FFFFCC"/>
          </w:tcPr>
          <w:p w14:paraId="39E2B584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95A5EF8" w14:textId="57CA76E0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2AFA3E04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0D3F66AA" w14:textId="038F5C6E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2023.05.01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Mo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15:00-18:00</w:t>
            </w:r>
          </w:p>
          <w:p w14:paraId="545241D4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Il </w:t>
            </w: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barbiere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di Siviglia</w:t>
            </w:r>
          </w:p>
          <w:p w14:paraId="5D29E4D6" w14:textId="674AF6A9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8" w:history="1">
              <w:r w:rsidR="006851BB" w:rsidRPr="00991EC9">
                <w:rPr>
                  <w:rStyle w:val="Hyperlink"/>
                  <w:lang w:val="de-DE"/>
                </w:rPr>
                <w:t>https://deutscheoperberlin.de/de_DE/calendar/il-barbiere-di-siviglia.17122100</w:t>
              </w:r>
            </w:hyperlink>
            <w:r w:rsidR="006851BB" w:rsidRPr="00991EC9">
              <w:rPr>
                <w:lang w:val="de-DE"/>
              </w:rPr>
              <w:t xml:space="preserve"> </w:t>
            </w:r>
          </w:p>
        </w:tc>
      </w:tr>
      <w:tr w:rsidR="006851BB" w:rsidRPr="00991EC9" w14:paraId="1BD58A5C" w14:textId="77777777" w:rsidTr="00A21717">
        <w:tc>
          <w:tcPr>
            <w:tcW w:w="708" w:type="dxa"/>
            <w:gridSpan w:val="2"/>
            <w:shd w:val="clear" w:color="auto" w:fill="D7F7D8"/>
          </w:tcPr>
          <w:p w14:paraId="58C85FF3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15D129" w14:textId="4D4B5ADC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205CA3D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5EE98230" w14:textId="23A4E501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2023.05.04 Do. 19.30</w:t>
            </w:r>
          </w:p>
          <w:p w14:paraId="287B8C14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ZAR LÄSST SICH FOTOGRAFIEREN /</w:t>
            </w:r>
          </w:p>
          <w:p w14:paraId="4843D36E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KLUGE</w:t>
            </w:r>
          </w:p>
          <w:p w14:paraId="432C76C7" w14:textId="05561601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9" w:history="1">
              <w:r w:rsidR="006851BB" w:rsidRPr="00991EC9">
                <w:rPr>
                  <w:rStyle w:val="Hyperlink"/>
                  <w:sz w:val="18"/>
                  <w:lang w:val="de-DE"/>
                </w:rPr>
                <w:t>https://oper-frankfurt.de/de/spielplan/weill-orff/?id_datum=3230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6851BB" w:rsidRPr="00991EC9" w14:paraId="06E6B9D0" w14:textId="77777777" w:rsidTr="00A21717">
        <w:tc>
          <w:tcPr>
            <w:tcW w:w="708" w:type="dxa"/>
            <w:gridSpan w:val="2"/>
            <w:shd w:val="clear" w:color="auto" w:fill="auto"/>
          </w:tcPr>
          <w:p w14:paraId="3D04C2E7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7AB5E205" w14:textId="3F101988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2EACCC4F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auto"/>
          </w:tcPr>
          <w:p w14:paraId="6650D2DA" w14:textId="17A020E6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2023.05.06 Sa 19:00</w:t>
            </w:r>
          </w:p>
          <w:p w14:paraId="3626BB28" w14:textId="1952F619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6851BB" w:rsidRPr="00991EC9" w14:paraId="14967A68" w14:textId="77777777" w:rsidTr="00A21717">
        <w:tc>
          <w:tcPr>
            <w:tcW w:w="708" w:type="dxa"/>
            <w:gridSpan w:val="2"/>
            <w:shd w:val="clear" w:color="auto" w:fill="auto"/>
          </w:tcPr>
          <w:p w14:paraId="15628982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004204A4" w14:textId="10115C62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7FB8B4D5" w14:textId="23B177DD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auto"/>
          </w:tcPr>
          <w:p w14:paraId="3D1E3216" w14:textId="062A1624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2023.05.07 So 15:00</w:t>
            </w:r>
          </w:p>
          <w:p w14:paraId="6BFE447E" w14:textId="5629D282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lastRenderedPageBreak/>
              <w:t>TSCHAIKOWSKI-OUVERTÜREN</w:t>
            </w:r>
          </w:p>
        </w:tc>
      </w:tr>
      <w:tr w:rsidR="008926EB" w:rsidRPr="00991EC9" w14:paraId="1F285617" w14:textId="77777777" w:rsidTr="00A21717">
        <w:tc>
          <w:tcPr>
            <w:tcW w:w="708" w:type="dxa"/>
            <w:gridSpan w:val="2"/>
            <w:shd w:val="clear" w:color="auto" w:fill="F8EBD1"/>
          </w:tcPr>
          <w:p w14:paraId="33E4FC48" w14:textId="77777777" w:rsidR="008926EB" w:rsidRPr="00991EC9" w:rsidRDefault="008926EB" w:rsidP="008926E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2AF30F7" w14:textId="7B4DF09D" w:rsidR="008926EB" w:rsidRPr="00991EC9" w:rsidRDefault="008926EB" w:rsidP="008926E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5F679A1" w14:textId="77777777" w:rsidR="008926EB" w:rsidRPr="00991EC9" w:rsidRDefault="008926EB" w:rsidP="008926E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78149FEF" w14:textId="5F1308B1" w:rsidR="008926EB" w:rsidRPr="00991EC9" w:rsidRDefault="008926EB" w:rsidP="008926E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2023.05.13 Sa 19:30</w:t>
            </w:r>
          </w:p>
          <w:p w14:paraId="09D45459" w14:textId="77777777" w:rsidR="008926EB" w:rsidRPr="00991EC9" w:rsidRDefault="008926EB" w:rsidP="008926EB">
            <w:pPr>
              <w:spacing w:after="120"/>
              <w:rPr>
                <w:lang w:val="pl-PL"/>
              </w:rPr>
            </w:pPr>
            <w:r w:rsidRPr="00991EC9">
              <w:rPr>
                <w:lang w:val="pl-PL"/>
              </w:rPr>
              <w:t>ONEGIN</w:t>
            </w:r>
          </w:p>
          <w:p w14:paraId="1BA4DFBF" w14:textId="74458F37" w:rsidR="008926EB" w:rsidRPr="00991EC9" w:rsidRDefault="00000000" w:rsidP="008926E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0" w:anchor="event-59943" w:history="1">
              <w:r w:rsidR="008926EB" w:rsidRPr="00991EC9">
                <w:rPr>
                  <w:rStyle w:val="Hyperlink"/>
                  <w:sz w:val="18"/>
                  <w:lang w:val="pl-PL"/>
                </w:rPr>
                <w:t>https://www.staatsoper-berlin.de/de/veranstaltungen/onegin.11205/#event-59943</w:t>
              </w:r>
            </w:hyperlink>
            <w:r w:rsidR="008926E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8926EB" w:rsidRPr="00991EC9" w14:paraId="1B6F0FDF" w14:textId="77777777" w:rsidTr="00A21717">
        <w:tc>
          <w:tcPr>
            <w:tcW w:w="708" w:type="dxa"/>
            <w:gridSpan w:val="2"/>
            <w:shd w:val="clear" w:color="auto" w:fill="F8EBD1"/>
          </w:tcPr>
          <w:p w14:paraId="162D216C" w14:textId="77777777" w:rsidR="008926EB" w:rsidRPr="00991EC9" w:rsidRDefault="008926EB" w:rsidP="008926E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5C67EDA5" w14:textId="3F50E89A" w:rsidR="008926EB" w:rsidRPr="00991EC9" w:rsidRDefault="008926EB" w:rsidP="008926E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1A14C2BD" w14:textId="77777777" w:rsidR="008926EB" w:rsidRPr="00991EC9" w:rsidRDefault="008926EB" w:rsidP="008926E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1DF838A2" w14:textId="295AA793" w:rsidR="008926EB" w:rsidRPr="00991EC9" w:rsidRDefault="008926EB" w:rsidP="008926E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2023.05.14 So 16:00-20:20</w:t>
            </w:r>
          </w:p>
          <w:p w14:paraId="6A369624" w14:textId="77777777" w:rsidR="008926EB" w:rsidRPr="00991EC9" w:rsidRDefault="008926EB" w:rsidP="008926EB">
            <w:pPr>
              <w:spacing w:after="120"/>
              <w:rPr>
                <w:lang w:val="de-DE"/>
              </w:rPr>
            </w:pPr>
            <w:r w:rsidRPr="00991EC9">
              <w:rPr>
                <w:lang w:val="de-DE"/>
              </w:rPr>
              <w:t>TANNHÄUSER</w:t>
            </w:r>
          </w:p>
          <w:p w14:paraId="297F8070" w14:textId="2092EF01" w:rsidR="008926EB" w:rsidRPr="00991EC9" w:rsidRDefault="00000000" w:rsidP="008926E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1" w:anchor="event-59552" w:history="1">
              <w:r w:rsidR="008926EB" w:rsidRPr="00991EC9">
                <w:rPr>
                  <w:rStyle w:val="Hyperlink"/>
                  <w:sz w:val="18"/>
                  <w:lang w:val="de-DE"/>
                </w:rPr>
                <w:t>https://www.staatsoper-berlin.de/de/veranstaltungen/tannhaeuser.20/#event-59552</w:t>
              </w:r>
            </w:hyperlink>
            <w:r w:rsidR="008926EB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6851BB" w:rsidRPr="00991EC9" w14:paraId="6E4DC3AB" w14:textId="77777777" w:rsidTr="00A21717">
        <w:tc>
          <w:tcPr>
            <w:tcW w:w="708" w:type="dxa"/>
            <w:gridSpan w:val="2"/>
            <w:shd w:val="clear" w:color="auto" w:fill="D7F7D8"/>
          </w:tcPr>
          <w:p w14:paraId="7641641C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5AA6E19" w14:textId="5E6C77EB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64E8C86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06A26BEC" w14:textId="4451CC10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2023.05.18 Do. 18.00</w:t>
            </w:r>
          </w:p>
          <w:p w14:paraId="1EED1B98" w14:textId="60FE2732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HERCULES</w:t>
            </w:r>
          </w:p>
          <w:p w14:paraId="7E71C98B" w14:textId="34FF845A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2" w:history="1">
              <w:r w:rsidR="006851BB" w:rsidRPr="00991EC9">
                <w:rPr>
                  <w:rStyle w:val="Hyperlink"/>
                  <w:sz w:val="18"/>
                  <w:lang w:val="pl-PL"/>
                </w:rPr>
                <w:t>https://oper-frankfurt.de/de/spielplan/hercules/?id_datum=3238</w:t>
              </w:r>
            </w:hyperlink>
            <w:r w:rsidR="006851BB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6851BB" w:rsidRPr="00991EC9" w14:paraId="6E91CDD6" w14:textId="77777777" w:rsidTr="00A21717">
        <w:tc>
          <w:tcPr>
            <w:tcW w:w="708" w:type="dxa"/>
            <w:gridSpan w:val="2"/>
            <w:shd w:val="clear" w:color="auto" w:fill="D7F7D8"/>
          </w:tcPr>
          <w:p w14:paraId="05A927A6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562B018" w14:textId="1BE79E77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60A69AC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2012F741" w14:textId="442FE6FF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2023.05.19 Fr. 19.00</w:t>
            </w:r>
          </w:p>
          <w:p w14:paraId="17177899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  <w:p w14:paraId="0884ED57" w14:textId="7FB9D46E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3" w:history="1">
              <w:r w:rsidR="006851BB" w:rsidRPr="00991EC9">
                <w:rPr>
                  <w:rStyle w:val="Hyperlink"/>
                  <w:sz w:val="18"/>
                </w:rPr>
                <w:t>https://oper-frankfurt.de/de/spielplan/madama-butterfly_2/?id_datum=3312</w:t>
              </w:r>
            </w:hyperlink>
            <w:r w:rsidR="006851BB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6851BB" w:rsidRPr="00991EC9" w14:paraId="4EDE4F81" w14:textId="77777777" w:rsidTr="00A21717">
        <w:tc>
          <w:tcPr>
            <w:tcW w:w="708" w:type="dxa"/>
            <w:gridSpan w:val="2"/>
            <w:shd w:val="clear" w:color="auto" w:fill="D7F7D8"/>
          </w:tcPr>
          <w:p w14:paraId="25A939BC" w14:textId="77777777" w:rsidR="006851BB" w:rsidRPr="00991EC9" w:rsidRDefault="006851BB" w:rsidP="006851B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818B0DE" w14:textId="5DF42C96" w:rsidR="006851BB" w:rsidRPr="00991EC9" w:rsidRDefault="006851BB" w:rsidP="006851B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646311B" w14:textId="77777777" w:rsidR="006851BB" w:rsidRPr="00991EC9" w:rsidRDefault="006851BB" w:rsidP="006851B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7B5F7019" w14:textId="25739374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2023.05.20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Sa</w:t>
            </w:r>
            <w:r w:rsidRPr="00991EC9">
              <w:rPr>
                <w:color w:val="3A4B5B" w:themeColor="accent1" w:themeShade="80"/>
                <w:sz w:val="18"/>
              </w:rPr>
              <w:t>. 19.00</w:t>
            </w:r>
          </w:p>
          <w:p w14:paraId="175C67B8" w14:textId="77777777" w:rsidR="006851BB" w:rsidRPr="00991EC9" w:rsidRDefault="006851BB" w:rsidP="006851B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  <w:p w14:paraId="1DD6A756" w14:textId="4AB129AC" w:rsidR="006851BB" w:rsidRPr="00991EC9" w:rsidRDefault="00000000" w:rsidP="006851B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4" w:anchor="date" w:history="1">
              <w:r w:rsidR="006851BB" w:rsidRPr="00991EC9">
                <w:rPr>
                  <w:rStyle w:val="Hyperlink"/>
                </w:rPr>
                <w:t>https://oper-frankfurt.de/de/spielplan/don-giovanni_3/?id_datum=3302#date</w:t>
              </w:r>
            </w:hyperlink>
            <w:r w:rsidR="006851BB" w:rsidRPr="00991EC9">
              <w:t xml:space="preserve"> </w:t>
            </w:r>
          </w:p>
        </w:tc>
      </w:tr>
      <w:tr w:rsidR="00E05BC8" w:rsidRPr="00991EC9" w14:paraId="1DD0CC35" w14:textId="77777777" w:rsidTr="00A21717">
        <w:tc>
          <w:tcPr>
            <w:tcW w:w="708" w:type="dxa"/>
            <w:gridSpan w:val="2"/>
            <w:shd w:val="clear" w:color="auto" w:fill="FFFFCC"/>
          </w:tcPr>
          <w:p w14:paraId="64E18F4A" w14:textId="77777777" w:rsidR="00E05BC8" w:rsidRPr="00991EC9" w:rsidRDefault="00E05BC8" w:rsidP="00E05BC8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C430969" w14:textId="7020F820" w:rsidR="00E05BC8" w:rsidRPr="00991EC9" w:rsidRDefault="00E05BC8" w:rsidP="00E05BC8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2CCE0D3" w14:textId="77777777" w:rsidR="00E05BC8" w:rsidRPr="00991EC9" w:rsidRDefault="00E05BC8" w:rsidP="00E05BC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4D4AD888" w14:textId="77777777" w:rsidR="00E05BC8" w:rsidRPr="00991EC9" w:rsidRDefault="00E05BC8" w:rsidP="00E05BC8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2023.05.28 So 16:00 - 18:45</w:t>
            </w:r>
          </w:p>
          <w:p w14:paraId="7B0B4D00" w14:textId="5F43F640" w:rsidR="00E05BC8" w:rsidRPr="00991EC9" w:rsidRDefault="00E05BC8" w:rsidP="00E05BC8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Lucia di Lammermoor </w:t>
            </w:r>
          </w:p>
          <w:p w14:paraId="38D9FD22" w14:textId="543E7400" w:rsidR="00E05BC8" w:rsidRPr="00991EC9" w:rsidRDefault="00000000" w:rsidP="00E05BC8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5" w:history="1">
              <w:r w:rsidR="00E05BC8" w:rsidRPr="00991EC9">
                <w:rPr>
                  <w:rStyle w:val="Hyperlink"/>
                  <w:lang w:val="pl-PL"/>
                </w:rPr>
                <w:t>https://deutscheoperberlin.de/de_DE/calendar/lucia-di-lammermoor.17126713</w:t>
              </w:r>
            </w:hyperlink>
            <w:r w:rsidR="00E05BC8" w:rsidRPr="00991EC9">
              <w:rPr>
                <w:lang w:val="pl-PL"/>
              </w:rPr>
              <w:t xml:space="preserve"> </w:t>
            </w:r>
          </w:p>
        </w:tc>
      </w:tr>
      <w:tr w:rsidR="00D53D2E" w:rsidRPr="00991EC9" w14:paraId="0474A1FF" w14:textId="77777777" w:rsidTr="00A21717">
        <w:tc>
          <w:tcPr>
            <w:tcW w:w="708" w:type="dxa"/>
            <w:gridSpan w:val="2"/>
            <w:shd w:val="clear" w:color="auto" w:fill="F8EBD1"/>
          </w:tcPr>
          <w:p w14:paraId="5C22E123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4123F121" w14:textId="725AEA17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1AE64AAB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5B79AE51" w14:textId="14803748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2023.05.28 Fr 19:30</w:t>
            </w:r>
          </w:p>
          <w:p w14:paraId="7FD2CD99" w14:textId="77777777" w:rsidR="00D53D2E" w:rsidRPr="00991EC9" w:rsidRDefault="00D53D2E" w:rsidP="00D53D2E">
            <w:pPr>
              <w:spacing w:after="120"/>
              <w:rPr>
                <w:lang w:val="de-DE"/>
              </w:rPr>
            </w:pPr>
            <w:r w:rsidRPr="00991EC9">
              <w:rPr>
                <w:lang w:val="de-DE"/>
              </w:rPr>
              <w:t>DIE SCHÖNE MÜLLERIN</w:t>
            </w:r>
          </w:p>
          <w:p w14:paraId="0FCB4722" w14:textId="073B3BFD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6" w:anchor="event-59599" w:history="1">
              <w:r w:rsidR="00D53D2E" w:rsidRPr="00991EC9">
                <w:rPr>
                  <w:rStyle w:val="Hyperlink"/>
                  <w:sz w:val="18"/>
                  <w:lang w:val="de-DE"/>
                </w:rPr>
                <w:t>https://www.staatsoper-berlin.de/de/veranstaltungen/die-schoene-muellerin.11085/#event-59599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D53D2E" w:rsidRPr="00991EC9" w14:paraId="6C4883DF" w14:textId="77777777" w:rsidTr="00A21717">
        <w:tc>
          <w:tcPr>
            <w:tcW w:w="708" w:type="dxa"/>
            <w:gridSpan w:val="2"/>
            <w:shd w:val="clear" w:color="auto" w:fill="FFFFCC"/>
          </w:tcPr>
          <w:p w14:paraId="33A51414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F0010D1" w14:textId="2BE8E590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2091FBB1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0BB926B" w14:textId="2A4107D5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2023.05.29 Mo 17:00 - 20:15</w:t>
            </w:r>
          </w:p>
          <w:p w14:paraId="21F73AD5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Rimini</w:t>
            </w:r>
          </w:p>
          <w:p w14:paraId="1B718002" w14:textId="347BF559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7" w:history="1">
              <w:r w:rsidR="00D53D2E" w:rsidRPr="00991EC9">
                <w:rPr>
                  <w:rStyle w:val="Hyperlink"/>
                  <w:sz w:val="18"/>
                  <w:lang w:val="de-DE"/>
                </w:rPr>
                <w:t>https://deutscheoperberlin.de/de_DE/calendar/francesca-da-rimini.17126718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D53D2E" w:rsidRPr="00991EC9" w14:paraId="4178F68B" w14:textId="77777777" w:rsidTr="00A21717">
        <w:tc>
          <w:tcPr>
            <w:tcW w:w="708" w:type="dxa"/>
            <w:gridSpan w:val="2"/>
            <w:shd w:val="clear" w:color="auto" w:fill="FFFFCC"/>
          </w:tcPr>
          <w:p w14:paraId="5A6AF88D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4CE2F02" w14:textId="6DD1AC1C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4EE4E40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1FC49101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2023.06.01 Do 19:30</w:t>
            </w:r>
          </w:p>
          <w:p w14:paraId="52FB9D51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Francesca da Rimini</w:t>
            </w:r>
          </w:p>
          <w:p w14:paraId="453C9DA7" w14:textId="19CF10FB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38" w:history="1">
              <w:r w:rsidR="00D53D2E" w:rsidRPr="00991EC9">
                <w:rPr>
                  <w:rStyle w:val="Hyperlink"/>
                  <w:lang w:val="pl-PL"/>
                </w:rPr>
                <w:t>https://deutscheoperberlin.de/de_DE/calendar/francesca-da-rimini.17126719</w:t>
              </w:r>
            </w:hyperlink>
            <w:r w:rsidR="00D53D2E" w:rsidRPr="00991EC9">
              <w:rPr>
                <w:lang w:val="pl-PL"/>
              </w:rPr>
              <w:t xml:space="preserve"> </w:t>
            </w:r>
          </w:p>
        </w:tc>
      </w:tr>
      <w:tr w:rsidR="00D53D2E" w:rsidRPr="00991EC9" w14:paraId="5D7DEA83" w14:textId="77777777" w:rsidTr="00A21717">
        <w:tc>
          <w:tcPr>
            <w:tcW w:w="708" w:type="dxa"/>
            <w:gridSpan w:val="2"/>
            <w:shd w:val="clear" w:color="auto" w:fill="F8EBD1"/>
          </w:tcPr>
          <w:p w14:paraId="644BB801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47DEE04B" w14:textId="7F9C0C18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C4F8698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2088FDEA" w14:textId="1B70892B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color w:val="3A4B5B" w:themeColor="accent1" w:themeShade="80"/>
                <w:sz w:val="18"/>
              </w:rPr>
              <w:t>2023.06.02 Fr 19:30</w:t>
            </w:r>
          </w:p>
          <w:p w14:paraId="1DE16BC2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  <w:p w14:paraId="21EB5DE5" w14:textId="5A701D3C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9" w:anchor="event-59566" w:history="1">
              <w:r w:rsidR="00D53D2E" w:rsidRPr="00991EC9">
                <w:rPr>
                  <w:rStyle w:val="Hyperlink"/>
                  <w:lang w:val="de-DE"/>
                </w:rPr>
                <w:t>https://www.staatsoper-berlin.de/de/veranstaltungen/rigoletto.2774/#event-59566</w:t>
              </w:r>
            </w:hyperlink>
            <w:r w:rsidR="00D53D2E" w:rsidRPr="00991EC9">
              <w:rPr>
                <w:lang w:val="de-DE"/>
              </w:rPr>
              <w:t xml:space="preserve"> </w:t>
            </w:r>
          </w:p>
        </w:tc>
      </w:tr>
      <w:tr w:rsidR="00D53D2E" w:rsidRPr="00991EC9" w14:paraId="1B4D5043" w14:textId="77777777" w:rsidTr="00A21717">
        <w:tc>
          <w:tcPr>
            <w:tcW w:w="708" w:type="dxa"/>
            <w:gridSpan w:val="2"/>
            <w:shd w:val="clear" w:color="auto" w:fill="F8EBD1"/>
          </w:tcPr>
          <w:p w14:paraId="7BD4BCD3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2B5CDFFE" w14:textId="7F04AADA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509D822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711B5C76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2023.06.03 Sa 19:00</w:t>
            </w:r>
          </w:p>
          <w:p w14:paraId="41B71108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FLIEGENDE HOLLÄNDER</w:t>
            </w:r>
          </w:p>
          <w:p w14:paraId="05B5676C" w14:textId="2715249E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0" w:anchor="event-59560" w:history="1">
              <w:r w:rsidR="00D53D2E" w:rsidRPr="00991EC9">
                <w:rPr>
                  <w:rStyle w:val="Hyperlink"/>
                  <w:lang w:val="de-DE"/>
                </w:rPr>
                <w:t>https://www.staatsoper-berlin.de/de/veranstaltungen/der-fliegende-hollaender.7390/#event-59560</w:t>
              </w:r>
            </w:hyperlink>
            <w:r w:rsidR="00D53D2E" w:rsidRPr="00991EC9">
              <w:rPr>
                <w:lang w:val="de-DE"/>
              </w:rPr>
              <w:t xml:space="preserve"> </w:t>
            </w:r>
          </w:p>
        </w:tc>
      </w:tr>
      <w:tr w:rsidR="00D53D2E" w:rsidRPr="00991EC9" w14:paraId="21CCBC53" w14:textId="77777777" w:rsidTr="00A21717">
        <w:tc>
          <w:tcPr>
            <w:tcW w:w="708" w:type="dxa"/>
            <w:gridSpan w:val="2"/>
            <w:shd w:val="clear" w:color="auto" w:fill="D7F7D8"/>
          </w:tcPr>
          <w:p w14:paraId="4320273C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38E00FD" w14:textId="276D288C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9C8BBBC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21B94DDD" w14:textId="1BD58AD0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2023.06.08 Do. 18.00</w:t>
            </w:r>
          </w:p>
          <w:p w14:paraId="07E59612" w14:textId="7525087B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XERXES </w:t>
            </w:r>
          </w:p>
          <w:p w14:paraId="64D6DC42" w14:textId="0DBADAF4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1" w:anchor="date" w:history="1">
              <w:r w:rsidR="00D53D2E" w:rsidRPr="00991EC9">
                <w:rPr>
                  <w:rStyle w:val="Hyperlink"/>
                  <w:sz w:val="18"/>
                  <w:lang w:val="pl-PL"/>
                </w:rPr>
                <w:t>https://oper-frankfurt.de/de/spielplan/xerxes_3/?id_datum=3321#date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D53D2E" w:rsidRPr="00991EC9" w14:paraId="61026C57" w14:textId="77777777" w:rsidTr="00A21717">
        <w:tc>
          <w:tcPr>
            <w:tcW w:w="708" w:type="dxa"/>
            <w:gridSpan w:val="2"/>
            <w:shd w:val="clear" w:color="auto" w:fill="D7F7D8"/>
          </w:tcPr>
          <w:p w14:paraId="7FD5841E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D3A7978" w14:textId="01CD6498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752D321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3F98DCC8" w14:textId="3284CA1D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2023.06.10 Sa. 19.30</w:t>
            </w:r>
          </w:p>
          <w:p w14:paraId="0F7A46FF" w14:textId="76997578" w:rsidR="00D53D2E" w:rsidRPr="00991EC9" w:rsidRDefault="00D53D2E" w:rsidP="00991EC9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DAS SCHLAUE FÜCHSLEIN</w:t>
            </w:r>
            <w:r w:rsidR="00991EC9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991EC9">
              <w:rPr>
                <w:lang w:val="de-DE"/>
              </w:rPr>
              <w:t xml:space="preserve"> </w:t>
            </w:r>
          </w:p>
        </w:tc>
      </w:tr>
      <w:tr w:rsidR="00D53D2E" w:rsidRPr="00991EC9" w14:paraId="4C44422E" w14:textId="77777777" w:rsidTr="00A21717">
        <w:tc>
          <w:tcPr>
            <w:tcW w:w="708" w:type="dxa"/>
            <w:gridSpan w:val="2"/>
            <w:shd w:val="clear" w:color="auto" w:fill="E5EAEE"/>
          </w:tcPr>
          <w:p w14:paraId="738B90B6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4C3B7D98" w14:textId="2C300B98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214E0437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57" w:type="dxa"/>
            <w:gridSpan w:val="2"/>
            <w:shd w:val="clear" w:color="auto" w:fill="E5EAEE"/>
          </w:tcPr>
          <w:p w14:paraId="53A5627F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2023.06.21 Mi 19:30</w:t>
            </w:r>
          </w:p>
          <w:p w14:paraId="0AC07C6E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991EC9">
              <w:rPr>
                <w:color w:val="3A4B5B" w:themeColor="accent1" w:themeShade="80"/>
                <w:sz w:val="18"/>
                <w:lang w:val="de-DE"/>
              </w:rPr>
              <w:t>-Endstation Sehnsucht</w:t>
            </w:r>
          </w:p>
          <w:p w14:paraId="49047D35" w14:textId="157236B8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2" w:history="1">
              <w:r w:rsidR="00D53D2E"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https://www.staatsoper-hamburg.de/de/spielplan/stueck.php?AuffNr=501857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D53D2E" w:rsidRPr="00991EC9" w14:paraId="2827C5D8" w14:textId="77777777" w:rsidTr="00A21717">
        <w:tc>
          <w:tcPr>
            <w:tcW w:w="708" w:type="dxa"/>
            <w:gridSpan w:val="2"/>
            <w:shd w:val="clear" w:color="auto" w:fill="E5EAEE"/>
          </w:tcPr>
          <w:p w14:paraId="15F7B0F2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A4BEF42" w14:textId="6D211E34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2E268B6C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E5EAEE"/>
          </w:tcPr>
          <w:p w14:paraId="2A909AC4" w14:textId="078E6879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2023.06.22 Do 19:30</w:t>
            </w:r>
          </w:p>
          <w:p w14:paraId="73C3BED7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Bundesjugendballett</w:t>
            </w:r>
          </w:p>
          <w:p w14:paraId="17BF7CE9" w14:textId="2F8AC5BE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3" w:history="1">
              <w:r w:rsidR="00D53D2E"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https://www.staatsoper-hamburg.de/de/spielplan/stueck.php?AuffNr=218241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D53D2E" w:rsidRPr="00991EC9" w14:paraId="79E5E600" w14:textId="77777777" w:rsidTr="00A21717">
        <w:tc>
          <w:tcPr>
            <w:tcW w:w="708" w:type="dxa"/>
            <w:gridSpan w:val="2"/>
            <w:shd w:val="clear" w:color="auto" w:fill="FFFFCC"/>
          </w:tcPr>
          <w:p w14:paraId="1FAD5B3E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8921072" w14:textId="5994733C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68DC4B8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2F1597E5" w14:textId="59703C48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2023.06.23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pl-PL"/>
              </w:rPr>
              <w:t>Fr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19:30 - 22:30</w:t>
            </w:r>
          </w:p>
          <w:p w14:paraId="6A70F086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Turandot</w:t>
            </w:r>
          </w:p>
          <w:p w14:paraId="37C0C8D8" w14:textId="08744311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4" w:history="1">
              <w:r w:rsidR="00D53D2E" w:rsidRPr="00991EC9">
                <w:rPr>
                  <w:rStyle w:val="Hyperlink"/>
                  <w:lang w:val="pl-PL"/>
                </w:rPr>
                <w:t>https://deutscheoperberlin.de/de_DE/calendar/turandot.17126762</w:t>
              </w:r>
            </w:hyperlink>
            <w:r w:rsidR="00D53D2E" w:rsidRPr="00991EC9">
              <w:rPr>
                <w:lang w:val="pl-PL"/>
              </w:rPr>
              <w:t xml:space="preserve"> </w:t>
            </w:r>
          </w:p>
        </w:tc>
      </w:tr>
      <w:tr w:rsidR="00D53D2E" w:rsidRPr="00991EC9" w14:paraId="3614802B" w14:textId="77777777" w:rsidTr="00A21717">
        <w:tc>
          <w:tcPr>
            <w:tcW w:w="708" w:type="dxa"/>
            <w:gridSpan w:val="2"/>
            <w:shd w:val="clear" w:color="auto" w:fill="F8EBD1"/>
          </w:tcPr>
          <w:p w14:paraId="19D996E8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4B7F1048" w14:textId="78162303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4A0775D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044A2653" w14:textId="4091FDFA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2023.06.24 Sa 19:30</w:t>
            </w:r>
          </w:p>
          <w:p w14:paraId="33141B77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STRAWINSKY</w:t>
            </w:r>
          </w:p>
          <w:p w14:paraId="7B10297C" w14:textId="6569A986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45" w:anchor="event-59963" w:history="1">
              <w:r w:rsidR="00D53D2E" w:rsidRPr="00991EC9">
                <w:rPr>
                  <w:rStyle w:val="Hyperlink"/>
                  <w:sz w:val="18"/>
                </w:rPr>
                <w:t>https://www.staatsoper-berlin.de/de/veranstaltungen/strawinsky.11209/#event-59963</w:t>
              </w:r>
            </w:hyperlink>
            <w:r w:rsidR="00D53D2E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D53D2E" w:rsidRPr="00991EC9" w14:paraId="70ADC294" w14:textId="77777777" w:rsidTr="00A21717">
        <w:tc>
          <w:tcPr>
            <w:tcW w:w="708" w:type="dxa"/>
            <w:gridSpan w:val="2"/>
            <w:shd w:val="clear" w:color="auto" w:fill="F8EBD1"/>
          </w:tcPr>
          <w:p w14:paraId="59B06B22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00ADBC2" w14:textId="41B422CE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1B9D7B3E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36A804D0" w14:textId="36FDDEF1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2023.06.25 So 19:30</w:t>
            </w:r>
          </w:p>
          <w:p w14:paraId="66CD8071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991EC9">
              <w:rPr>
                <w:color w:val="3A4B5B" w:themeColor="accent1" w:themeShade="80"/>
                <w:sz w:val="18"/>
                <w:lang w:val="de-DE"/>
              </w:rPr>
              <w:t>Sleepless</w:t>
            </w:r>
            <w:proofErr w:type="spellEnd"/>
          </w:p>
          <w:p w14:paraId="038DC43B" w14:textId="16C3D15E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6" w:anchor="event-59570" w:history="1">
              <w:r w:rsidR="00D53D2E" w:rsidRPr="00991EC9">
                <w:rPr>
                  <w:rStyle w:val="Hyperlink"/>
                  <w:lang w:val="de-DE"/>
                </w:rPr>
                <w:t>https://www.staatsoper-berlin.de/de/veranstaltungen/sleepless.10332/#event-59570</w:t>
              </w:r>
            </w:hyperlink>
            <w:r w:rsidR="00D53D2E" w:rsidRPr="00991EC9">
              <w:rPr>
                <w:lang w:val="de-DE"/>
              </w:rPr>
              <w:t xml:space="preserve"> </w:t>
            </w:r>
          </w:p>
        </w:tc>
      </w:tr>
      <w:tr w:rsidR="00D53D2E" w:rsidRPr="00991EC9" w14:paraId="63278E54" w14:textId="77777777" w:rsidTr="00A21717">
        <w:tc>
          <w:tcPr>
            <w:tcW w:w="708" w:type="dxa"/>
            <w:gridSpan w:val="2"/>
            <w:shd w:val="clear" w:color="auto" w:fill="F8EBD1"/>
          </w:tcPr>
          <w:p w14:paraId="389DEE0F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DC2919D" w14:textId="53813D95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C58F78C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20244F67" w14:textId="1D5C6ED2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2023.07.01 Sa 19:00</w:t>
            </w:r>
          </w:p>
          <w:p w14:paraId="2C06E6D4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Don Carlo</w:t>
            </w:r>
          </w:p>
          <w:p w14:paraId="0C1D8297" w14:textId="67049AE9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47" w:anchor="event-59573" w:history="1">
              <w:r w:rsidR="00D53D2E" w:rsidRPr="00991EC9">
                <w:rPr>
                  <w:rStyle w:val="Hyperlink"/>
                  <w:lang w:val="pl-PL"/>
                </w:rPr>
                <w:t>https://www.staatsoper-berlin.de/de/veranstaltungen/don-carlo.13/#event-59573</w:t>
              </w:r>
            </w:hyperlink>
            <w:r w:rsidR="00D53D2E" w:rsidRPr="00991EC9">
              <w:rPr>
                <w:lang w:val="pl-PL"/>
              </w:rPr>
              <w:t xml:space="preserve"> </w:t>
            </w:r>
          </w:p>
        </w:tc>
      </w:tr>
      <w:tr w:rsidR="00D53D2E" w:rsidRPr="00991EC9" w14:paraId="2DDA3341" w14:textId="77777777" w:rsidTr="00A21717">
        <w:tc>
          <w:tcPr>
            <w:tcW w:w="708" w:type="dxa"/>
            <w:gridSpan w:val="2"/>
            <w:shd w:val="clear" w:color="auto" w:fill="FFFFCC"/>
          </w:tcPr>
          <w:p w14:paraId="03035895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26A030D" w14:textId="62AD91BF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2803E909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37BD300B" w14:textId="2FCF695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2023.07.02 So 17:00 - 21:30</w:t>
            </w:r>
          </w:p>
          <w:p w14:paraId="6FE8DFCC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  <w:p w14:paraId="390FCA8C" w14:textId="78F82790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8" w:history="1">
              <w:r w:rsidR="00D53D2E" w:rsidRPr="00991EC9">
                <w:rPr>
                  <w:rStyle w:val="Hyperlink"/>
                  <w:lang w:val="de-DE"/>
                </w:rPr>
                <w:t>https://deutscheoperberlin.de/de_DE/calendar/lohengrin.17126766</w:t>
              </w:r>
            </w:hyperlink>
            <w:r w:rsidR="00D53D2E" w:rsidRPr="00991EC9">
              <w:rPr>
                <w:lang w:val="de-DE"/>
              </w:rPr>
              <w:t xml:space="preserve"> </w:t>
            </w:r>
          </w:p>
        </w:tc>
      </w:tr>
      <w:tr w:rsidR="00D53D2E" w:rsidRPr="00991EC9" w14:paraId="15A26C87" w14:textId="77777777" w:rsidTr="00A21717">
        <w:tc>
          <w:tcPr>
            <w:tcW w:w="708" w:type="dxa"/>
            <w:gridSpan w:val="2"/>
            <w:shd w:val="clear" w:color="auto" w:fill="FFFFCC"/>
          </w:tcPr>
          <w:p w14:paraId="2F5A3756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3099AB6" w14:textId="72101BFD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2810200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6F0EAD45" w14:textId="1855ADD0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2023.07.04  </w:t>
            </w:r>
          </w:p>
          <w:p w14:paraId="211A33B8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  <w:p w14:paraId="7A367138" w14:textId="053ED2DE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9" w:history="1">
              <w:r w:rsidR="00D53D2E" w:rsidRPr="00991EC9">
                <w:rPr>
                  <w:rStyle w:val="Hyperlink"/>
                  <w:sz w:val="18"/>
                  <w:lang w:val="de-DE"/>
                </w:rPr>
                <w:t>https://deutscheoperberlin.de/de_DE/calendar/nabucco.17121703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D53D2E" w:rsidRPr="00991EC9" w14:paraId="5BD49DF2" w14:textId="77777777" w:rsidTr="00A21717">
        <w:tc>
          <w:tcPr>
            <w:tcW w:w="708" w:type="dxa"/>
            <w:gridSpan w:val="2"/>
            <w:shd w:val="clear" w:color="auto" w:fill="FFFFCC"/>
          </w:tcPr>
          <w:p w14:paraId="5C6471E2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1471CB76" w14:textId="562C4AE4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C9737F8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FFFCC"/>
          </w:tcPr>
          <w:p w14:paraId="7C41E82A" w14:textId="6DD3B542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2023.07.05  </w:t>
            </w:r>
          </w:p>
          <w:p w14:paraId="07747D36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  <w:p w14:paraId="004B1797" w14:textId="1AF42E1A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50" w:history="1">
              <w:r w:rsidR="00D53D2E" w:rsidRPr="00991EC9">
                <w:rPr>
                  <w:rStyle w:val="Hyperlink"/>
                  <w:sz w:val="18"/>
                  <w:lang w:val="de-DE"/>
                </w:rPr>
                <w:t>https://deutscheoperberlin.de/de_DE/calendar/rigoletto.17121689</w:t>
              </w:r>
            </w:hyperlink>
            <w:r w:rsidR="00D53D2E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D53D2E" w:rsidRPr="00991EC9" w14:paraId="6789375A" w14:textId="77777777" w:rsidTr="00A21717">
        <w:tc>
          <w:tcPr>
            <w:tcW w:w="708" w:type="dxa"/>
            <w:gridSpan w:val="2"/>
            <w:shd w:val="clear" w:color="auto" w:fill="F8EBD1"/>
          </w:tcPr>
          <w:p w14:paraId="4A4E5DCE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3B718BCA" w14:textId="43C4EA8C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E0CAA10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7466D592" w14:textId="7738361C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2023.07.06 Do 19:30</w:t>
            </w:r>
          </w:p>
          <w:p w14:paraId="281C44A4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MEDEA</w:t>
            </w:r>
          </w:p>
          <w:p w14:paraId="16E4EDF3" w14:textId="7A1B9F8E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51" w:anchor="event-59582" w:history="1">
              <w:r w:rsidR="00D53D2E" w:rsidRPr="00991EC9">
                <w:rPr>
                  <w:rStyle w:val="Hyperlink"/>
                  <w:lang w:val="pl-PL"/>
                </w:rPr>
                <w:t>https://www.staatsoper-berlin.de/de/veranstaltungen/medea.2764/#event-59582</w:t>
              </w:r>
            </w:hyperlink>
            <w:r w:rsidR="00D53D2E" w:rsidRPr="00991EC9">
              <w:rPr>
                <w:lang w:val="pl-PL"/>
              </w:rPr>
              <w:t xml:space="preserve"> </w:t>
            </w:r>
          </w:p>
        </w:tc>
      </w:tr>
      <w:tr w:rsidR="00D53D2E" w:rsidRPr="00991EC9" w14:paraId="2D503C4C" w14:textId="77777777" w:rsidTr="00A21717">
        <w:tc>
          <w:tcPr>
            <w:tcW w:w="708" w:type="dxa"/>
            <w:gridSpan w:val="2"/>
            <w:shd w:val="clear" w:color="auto" w:fill="F8EBD1"/>
          </w:tcPr>
          <w:p w14:paraId="46E81812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50F03996" w14:textId="32FCFEE3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ADE2189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F8EBD1"/>
          </w:tcPr>
          <w:p w14:paraId="2ECB14B8" w14:textId="32DF08AB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2023.07.07 Fr. 19.30 Uhr</w:t>
            </w:r>
          </w:p>
          <w:p w14:paraId="26B949C8" w14:textId="75C2C0FC" w:rsidR="00D53D2E" w:rsidRPr="00991EC9" w:rsidRDefault="00D53D2E" w:rsidP="00991EC9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SALOME</w:t>
            </w:r>
            <w:r w:rsid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Pr="00991EC9">
              <w:rPr>
                <w:lang w:val="pl-PL"/>
              </w:rPr>
              <w:t xml:space="preserve"> </w:t>
            </w:r>
          </w:p>
        </w:tc>
      </w:tr>
      <w:tr w:rsidR="00D53D2E" w:rsidRPr="00991EC9" w14:paraId="609D3BAF" w14:textId="77777777" w:rsidTr="00A21717">
        <w:tc>
          <w:tcPr>
            <w:tcW w:w="708" w:type="dxa"/>
            <w:gridSpan w:val="2"/>
            <w:shd w:val="clear" w:color="auto" w:fill="D7F7D8"/>
          </w:tcPr>
          <w:p w14:paraId="7501A691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5B600BCD" w14:textId="0E6D8DE5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EB18C85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1BE934AE" w14:textId="76230C9E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2023.07.09 So. 18.00</w:t>
            </w:r>
          </w:p>
          <w:p w14:paraId="1D506BC4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ERSTEN MENSCHEN</w:t>
            </w:r>
          </w:p>
          <w:p w14:paraId="4C688403" w14:textId="0E16D75B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52" w:history="1">
              <w:r w:rsidR="00D53D2E" w:rsidRPr="00991EC9">
                <w:rPr>
                  <w:rStyle w:val="Hyperlink"/>
                  <w:lang w:val="de-DE"/>
                </w:rPr>
                <w:t>https://oper-frankfurt.de/de/spielplan/die-ersten-menschen/?id_datum=3243</w:t>
              </w:r>
            </w:hyperlink>
            <w:r w:rsidR="00D53D2E" w:rsidRPr="00991EC9">
              <w:rPr>
                <w:lang w:val="de-DE"/>
              </w:rPr>
              <w:t xml:space="preserve"> </w:t>
            </w:r>
          </w:p>
        </w:tc>
      </w:tr>
      <w:tr w:rsidR="00D53D2E" w:rsidRPr="00991EC9" w14:paraId="411C0BC8" w14:textId="77777777" w:rsidTr="00A21717">
        <w:tc>
          <w:tcPr>
            <w:tcW w:w="708" w:type="dxa"/>
            <w:gridSpan w:val="2"/>
            <w:shd w:val="clear" w:color="auto" w:fill="D7F7D8"/>
          </w:tcPr>
          <w:p w14:paraId="722582C9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4175B8C" w14:textId="67690753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2F1FCD85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434ADFA2" w14:textId="484D7ECB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2023.07.11 Di. 19.30</w:t>
            </w:r>
          </w:p>
          <w:p w14:paraId="20F55EE3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ILKER ARCAYÜREK (TENOR)</w:t>
            </w:r>
          </w:p>
          <w:p w14:paraId="721C41FA" w14:textId="3E6E1A57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53" w:history="1">
              <w:r w:rsidR="00D53D2E" w:rsidRPr="00991EC9">
                <w:rPr>
                  <w:rStyle w:val="Hyperlink"/>
                  <w:lang w:val="de-DE"/>
                </w:rPr>
                <w:t>https://oper-frankfurt.de/de/spielplan/ilker-arcayuerek-tenor/?id_datum=3130</w:t>
              </w:r>
            </w:hyperlink>
            <w:r w:rsidR="00D53D2E" w:rsidRPr="00991EC9">
              <w:rPr>
                <w:lang w:val="de-DE"/>
              </w:rPr>
              <w:t xml:space="preserve">  </w:t>
            </w:r>
          </w:p>
        </w:tc>
      </w:tr>
      <w:tr w:rsidR="00D53D2E" w:rsidRPr="00991EC9" w14:paraId="13F93A21" w14:textId="77777777" w:rsidTr="00A21717">
        <w:tc>
          <w:tcPr>
            <w:tcW w:w="708" w:type="dxa"/>
            <w:gridSpan w:val="2"/>
            <w:shd w:val="clear" w:color="auto" w:fill="D7F7D8"/>
          </w:tcPr>
          <w:p w14:paraId="4C1B13B5" w14:textId="77777777" w:rsidR="00D53D2E" w:rsidRPr="00991EC9" w:rsidRDefault="00D53D2E" w:rsidP="00D53D2E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45CFE4DD" w14:textId="18C188C2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38BD185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57" w:type="dxa"/>
            <w:gridSpan w:val="2"/>
            <w:shd w:val="clear" w:color="auto" w:fill="D7F7D8"/>
          </w:tcPr>
          <w:p w14:paraId="05D36765" w14:textId="710C5219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2023.07.16 So 15:30</w:t>
            </w:r>
          </w:p>
          <w:p w14:paraId="385A624C" w14:textId="1DAB01D1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LE VIN HERBÉ</w:t>
            </w:r>
          </w:p>
          <w:p w14:paraId="35F1AFFC" w14:textId="744A3764" w:rsidR="00D53D2E" w:rsidRPr="00991EC9" w:rsidRDefault="00000000" w:rsidP="00D53D2E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54" w:history="1">
              <w:r w:rsidR="00D53D2E" w:rsidRPr="00991EC9">
                <w:rPr>
                  <w:rStyle w:val="Hyperlink"/>
                  <w:sz w:val="18"/>
                </w:rPr>
                <w:t>https://oper-frankfurt.de/de/spielplan/le-vin-herbe_2/?id_datum=3336</w:t>
              </w:r>
            </w:hyperlink>
            <w:r w:rsidR="00D53D2E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D53D2E" w:rsidRPr="00991EC9" w14:paraId="47C300C9" w14:textId="77777777" w:rsidTr="00A21717">
        <w:trPr>
          <w:gridAfter w:val="1"/>
          <w:wAfter w:w="961" w:type="dxa"/>
        </w:trPr>
        <w:tc>
          <w:tcPr>
            <w:tcW w:w="566" w:type="dxa"/>
          </w:tcPr>
          <w:p w14:paraId="3D43EE97" w14:textId="77777777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D53D2E" w:rsidRPr="00991EC9" w:rsidRDefault="00D53D2E" w:rsidP="00D53D2E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D53D2E" w:rsidRPr="00991EC9" w:rsidRDefault="00D53D2E" w:rsidP="00D53D2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D53D2E" w:rsidRPr="00991EC9" w:rsidRDefault="00D53D2E" w:rsidP="00D53D2E">
            <w:pPr>
              <w:spacing w:after="120"/>
              <w:rPr>
                <w:color w:val="3A4B5B" w:themeColor="accent1" w:themeShade="80"/>
                <w:sz w:val="18"/>
              </w:rPr>
            </w:pPr>
          </w:p>
        </w:tc>
      </w:tr>
    </w:tbl>
    <w:p w14:paraId="36F7C925" w14:textId="77777777" w:rsidR="0040398E" w:rsidRPr="00991EC9" w:rsidRDefault="0040398E" w:rsidP="00991EC9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sectPr w:rsidR="0040398E" w:rsidRPr="00991EC9" w:rsidSect="008C4780">
      <w:headerReference w:type="default" r:id="rId55"/>
      <w:footerReference w:type="default" r:id="rId56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7EE2" w14:textId="77777777" w:rsidR="00A46C29" w:rsidRDefault="00A46C29">
      <w:pPr>
        <w:spacing w:before="0" w:after="0" w:line="240" w:lineRule="auto"/>
      </w:pPr>
      <w:r>
        <w:separator/>
      </w:r>
    </w:p>
  </w:endnote>
  <w:endnote w:type="continuationSeparator" w:id="0">
    <w:p w14:paraId="1FDA0D9F" w14:textId="77777777" w:rsidR="00A46C29" w:rsidRDefault="00A46C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52D6" w14:textId="77777777" w:rsidR="00A46C29" w:rsidRDefault="00A46C29">
      <w:pPr>
        <w:spacing w:before="0" w:after="0" w:line="240" w:lineRule="auto"/>
      </w:pPr>
      <w:r>
        <w:separator/>
      </w:r>
    </w:p>
  </w:footnote>
  <w:footnote w:type="continuationSeparator" w:id="0">
    <w:p w14:paraId="48CF3168" w14:textId="77777777" w:rsidR="00A46C29" w:rsidRDefault="00A46C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Kopfzeile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337C"/>
    <w:rsid w:val="00014140"/>
    <w:rsid w:val="00014A78"/>
    <w:rsid w:val="00040C29"/>
    <w:rsid w:val="00041EDF"/>
    <w:rsid w:val="00042D92"/>
    <w:rsid w:val="00044CF9"/>
    <w:rsid w:val="00047A11"/>
    <w:rsid w:val="00051B01"/>
    <w:rsid w:val="00055607"/>
    <w:rsid w:val="00057144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F015D"/>
    <w:rsid w:val="000F4188"/>
    <w:rsid w:val="000F56A2"/>
    <w:rsid w:val="00107432"/>
    <w:rsid w:val="0011655C"/>
    <w:rsid w:val="0012230E"/>
    <w:rsid w:val="00122F9F"/>
    <w:rsid w:val="00126D42"/>
    <w:rsid w:val="00130FC5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E529F"/>
    <w:rsid w:val="001F4799"/>
    <w:rsid w:val="001F6CCC"/>
    <w:rsid w:val="002279B9"/>
    <w:rsid w:val="00240B3A"/>
    <w:rsid w:val="00242905"/>
    <w:rsid w:val="00256469"/>
    <w:rsid w:val="002624E7"/>
    <w:rsid w:val="00267F99"/>
    <w:rsid w:val="00285196"/>
    <w:rsid w:val="002A04C1"/>
    <w:rsid w:val="002B05BF"/>
    <w:rsid w:val="002B4E0C"/>
    <w:rsid w:val="002B7540"/>
    <w:rsid w:val="002C48BB"/>
    <w:rsid w:val="002F1221"/>
    <w:rsid w:val="00301FDF"/>
    <w:rsid w:val="0030620A"/>
    <w:rsid w:val="003114BC"/>
    <w:rsid w:val="003145B9"/>
    <w:rsid w:val="003210CF"/>
    <w:rsid w:val="0032432D"/>
    <w:rsid w:val="00332022"/>
    <w:rsid w:val="0033549E"/>
    <w:rsid w:val="00337007"/>
    <w:rsid w:val="00340C7D"/>
    <w:rsid w:val="00342AE2"/>
    <w:rsid w:val="003461F2"/>
    <w:rsid w:val="00352D5C"/>
    <w:rsid w:val="0035656F"/>
    <w:rsid w:val="00360FA6"/>
    <w:rsid w:val="00382B7B"/>
    <w:rsid w:val="00385718"/>
    <w:rsid w:val="00396177"/>
    <w:rsid w:val="003A005D"/>
    <w:rsid w:val="003A504F"/>
    <w:rsid w:val="003A566F"/>
    <w:rsid w:val="003A74AA"/>
    <w:rsid w:val="003A7C90"/>
    <w:rsid w:val="003B7A00"/>
    <w:rsid w:val="003C17C0"/>
    <w:rsid w:val="003D076E"/>
    <w:rsid w:val="003D4C51"/>
    <w:rsid w:val="003E4511"/>
    <w:rsid w:val="003E4BDC"/>
    <w:rsid w:val="003E65A0"/>
    <w:rsid w:val="0040398E"/>
    <w:rsid w:val="0041230C"/>
    <w:rsid w:val="0044051A"/>
    <w:rsid w:val="004536D9"/>
    <w:rsid w:val="004633EC"/>
    <w:rsid w:val="00474773"/>
    <w:rsid w:val="0047626C"/>
    <w:rsid w:val="00482666"/>
    <w:rsid w:val="00483457"/>
    <w:rsid w:val="00483FBF"/>
    <w:rsid w:val="00487783"/>
    <w:rsid w:val="0049011C"/>
    <w:rsid w:val="0049443E"/>
    <w:rsid w:val="004A3901"/>
    <w:rsid w:val="004E03FB"/>
    <w:rsid w:val="004E11A3"/>
    <w:rsid w:val="004F503D"/>
    <w:rsid w:val="005064E7"/>
    <w:rsid w:val="00507656"/>
    <w:rsid w:val="00510486"/>
    <w:rsid w:val="0054023A"/>
    <w:rsid w:val="00547B14"/>
    <w:rsid w:val="0055176B"/>
    <w:rsid w:val="005538C2"/>
    <w:rsid w:val="00562337"/>
    <w:rsid w:val="00565A2A"/>
    <w:rsid w:val="005948C0"/>
    <w:rsid w:val="005C4594"/>
    <w:rsid w:val="005C7218"/>
    <w:rsid w:val="005E4798"/>
    <w:rsid w:val="005E7D4B"/>
    <w:rsid w:val="005F220D"/>
    <w:rsid w:val="005F3F77"/>
    <w:rsid w:val="005F53A6"/>
    <w:rsid w:val="005F5EF5"/>
    <w:rsid w:val="0060257E"/>
    <w:rsid w:val="00607DC0"/>
    <w:rsid w:val="00620F4F"/>
    <w:rsid w:val="0062706C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B3310"/>
    <w:rsid w:val="006C2DAD"/>
    <w:rsid w:val="006C3F44"/>
    <w:rsid w:val="006C4288"/>
    <w:rsid w:val="006E4FAC"/>
    <w:rsid w:val="00700ACF"/>
    <w:rsid w:val="00700C14"/>
    <w:rsid w:val="00701B74"/>
    <w:rsid w:val="00702EB8"/>
    <w:rsid w:val="00721A26"/>
    <w:rsid w:val="00724B9E"/>
    <w:rsid w:val="00734780"/>
    <w:rsid w:val="0073767A"/>
    <w:rsid w:val="007420D6"/>
    <w:rsid w:val="007448C9"/>
    <w:rsid w:val="007454AD"/>
    <w:rsid w:val="007502A6"/>
    <w:rsid w:val="007532AE"/>
    <w:rsid w:val="00754D40"/>
    <w:rsid w:val="0075615D"/>
    <w:rsid w:val="00767607"/>
    <w:rsid w:val="0077478E"/>
    <w:rsid w:val="00777756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3ED4"/>
    <w:rsid w:val="00847491"/>
    <w:rsid w:val="0085136E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F03B8"/>
    <w:rsid w:val="008F2FA7"/>
    <w:rsid w:val="008F4CAE"/>
    <w:rsid w:val="008F7214"/>
    <w:rsid w:val="00910665"/>
    <w:rsid w:val="0092230C"/>
    <w:rsid w:val="009255B5"/>
    <w:rsid w:val="0093192B"/>
    <w:rsid w:val="00935E89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642F"/>
    <w:rsid w:val="00AD792B"/>
    <w:rsid w:val="00AF2A41"/>
    <w:rsid w:val="00AF4420"/>
    <w:rsid w:val="00AF6354"/>
    <w:rsid w:val="00B16BAD"/>
    <w:rsid w:val="00B47386"/>
    <w:rsid w:val="00B6504B"/>
    <w:rsid w:val="00B662A6"/>
    <w:rsid w:val="00B70163"/>
    <w:rsid w:val="00B70ED1"/>
    <w:rsid w:val="00B91A01"/>
    <w:rsid w:val="00B9650E"/>
    <w:rsid w:val="00BA3915"/>
    <w:rsid w:val="00BB1030"/>
    <w:rsid w:val="00BB5921"/>
    <w:rsid w:val="00BB750F"/>
    <w:rsid w:val="00BC5241"/>
    <w:rsid w:val="00BE1553"/>
    <w:rsid w:val="00BE1AC4"/>
    <w:rsid w:val="00BE46C1"/>
    <w:rsid w:val="00BF3ED3"/>
    <w:rsid w:val="00C05B63"/>
    <w:rsid w:val="00C13ED5"/>
    <w:rsid w:val="00C408DE"/>
    <w:rsid w:val="00C4623D"/>
    <w:rsid w:val="00C72A1E"/>
    <w:rsid w:val="00C762C3"/>
    <w:rsid w:val="00C8216B"/>
    <w:rsid w:val="00C8757D"/>
    <w:rsid w:val="00C90E68"/>
    <w:rsid w:val="00C9354B"/>
    <w:rsid w:val="00C95C64"/>
    <w:rsid w:val="00CA3D8A"/>
    <w:rsid w:val="00CB296F"/>
    <w:rsid w:val="00CC16FE"/>
    <w:rsid w:val="00CD4367"/>
    <w:rsid w:val="00CD6D6F"/>
    <w:rsid w:val="00D04C38"/>
    <w:rsid w:val="00D06FE5"/>
    <w:rsid w:val="00D160DD"/>
    <w:rsid w:val="00D234C1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B1FEF"/>
    <w:rsid w:val="00DC2CB7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43AC"/>
    <w:rsid w:val="00E74632"/>
    <w:rsid w:val="00E91B2B"/>
    <w:rsid w:val="00E96D22"/>
    <w:rsid w:val="00EA21F2"/>
    <w:rsid w:val="00EC4365"/>
    <w:rsid w:val="00EC6787"/>
    <w:rsid w:val="00ED7BB1"/>
    <w:rsid w:val="00EE0A0C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A6C9C"/>
    <w:rsid w:val="00FB1CD6"/>
    <w:rsid w:val="00FC2476"/>
    <w:rsid w:val="00FC4AA1"/>
    <w:rsid w:val="00FD1805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D526E"/>
    <w:rPr>
      <w:color w:val="64646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6354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atsoper-berlin.de/de/veranstaltungen/idomeneo.7542/" TargetMode="External"/><Relationship Id="rId18" Type="http://schemas.openxmlformats.org/officeDocument/2006/relationships/hyperlink" Target="https://deutscheoperberlin.de/de_DE/calendar/la-forza-del-destino.17126684" TargetMode="External"/><Relationship Id="rId26" Type="http://schemas.openxmlformats.org/officeDocument/2006/relationships/hyperlink" Target="https://oper-frankfurt.de/de/spielplan/katharina-konradi-sopran/?id_datum=3128" TargetMode="External"/><Relationship Id="rId39" Type="http://schemas.openxmlformats.org/officeDocument/2006/relationships/hyperlink" Target="https://www.staatsoper-berlin.de/de/veranstaltungen/rigoletto.2774/" TargetMode="External"/><Relationship Id="rId21" Type="http://schemas.openxmlformats.org/officeDocument/2006/relationships/hyperlink" Target="https://deutscheoperberlin.de/de_DE/calendar/tosca.17122109" TargetMode="External"/><Relationship Id="rId34" Type="http://schemas.openxmlformats.org/officeDocument/2006/relationships/hyperlink" Target="https://oper-frankfurt.de/de/spielplan/don-giovanni_3/?id_datum=3302" TargetMode="External"/><Relationship Id="rId42" Type="http://schemas.openxmlformats.org/officeDocument/2006/relationships/hyperlink" Target="https://www.staatsoper-hamburg.de/de/spielplan/stueck.php?AuffNr=501857" TargetMode="External"/><Relationship Id="rId47" Type="http://schemas.openxmlformats.org/officeDocument/2006/relationships/hyperlink" Target="https://www.staatsoper-berlin.de/de/veranstaltungen/don-carlo.13/" TargetMode="External"/><Relationship Id="rId50" Type="http://schemas.openxmlformats.org/officeDocument/2006/relationships/hyperlink" Target="https://deutscheoperberlin.de/de_DE/calendar/rigoletto.17121689" TargetMode="External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oper-frankfurt.de/de/spielplan/elektra/?id_datum=3210" TargetMode="External"/><Relationship Id="rId17" Type="http://schemas.openxmlformats.org/officeDocument/2006/relationships/hyperlink" Target="https://www.staatsoper-berlin.de/de/veranstaltungen/ekman-eyal.11201/" TargetMode="External"/><Relationship Id="rId25" Type="http://schemas.openxmlformats.org/officeDocument/2006/relationships/hyperlink" Target="https://www.staatsoper-hamburg.de/de/spielplan/stueck.php?AuffNr=189418" TargetMode="External"/><Relationship Id="rId33" Type="http://schemas.openxmlformats.org/officeDocument/2006/relationships/hyperlink" Target="https://oper-frankfurt.de/de/spielplan/madama-butterfly_2/?id_datum=3312" TargetMode="External"/><Relationship Id="rId38" Type="http://schemas.openxmlformats.org/officeDocument/2006/relationships/hyperlink" Target="https://deutscheoperberlin.de/de_DE/calendar/francesca-da-rimini.17126719" TargetMode="External"/><Relationship Id="rId46" Type="http://schemas.openxmlformats.org/officeDocument/2006/relationships/hyperlink" Target="https://www.staatsoper-berlin.de/de/veranstaltungen/sleepless.10332/" TargetMode="Externa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atsoper-hamburg.de/de/spielplan/stueck.php?AuffNr=210806" TargetMode="External"/><Relationship Id="rId20" Type="http://schemas.openxmlformats.org/officeDocument/2006/relationships/hyperlink" Target="https://deutscheoperberlin.de/de_DE/calendar/la-forza-del-destino.17126685" TargetMode="External"/><Relationship Id="rId29" Type="http://schemas.openxmlformats.org/officeDocument/2006/relationships/hyperlink" Target="https://oper-frankfurt.de/de/spielplan/weill-orff/?id_datum=3230" TargetMode="External"/><Relationship Id="rId41" Type="http://schemas.openxmlformats.org/officeDocument/2006/relationships/hyperlink" Target="https://oper-frankfurt.de/de/spielplan/xerxes_3/?id_datum=3321" TargetMode="External"/><Relationship Id="rId54" Type="http://schemas.openxmlformats.org/officeDocument/2006/relationships/hyperlink" Target="https://oper-frankfurt.de/de/spielplan/le-vin-herbe_2/?id_datum=333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r-frankfurt.de/de/spielplan/francesca-da-rimini/?id_datum=3202" TargetMode="External"/><Relationship Id="rId24" Type="http://schemas.openxmlformats.org/officeDocument/2006/relationships/hyperlink" Target="https://www.staatsoper-hamburg.de/de/spielplan/stueck.php?AuffNr=210907" TargetMode="External"/><Relationship Id="rId32" Type="http://schemas.openxmlformats.org/officeDocument/2006/relationships/hyperlink" Target="https://oper-frankfurt.de/de/spielplan/hercules/?id_datum=3238" TargetMode="External"/><Relationship Id="rId37" Type="http://schemas.openxmlformats.org/officeDocument/2006/relationships/hyperlink" Target="https://deutscheoperberlin.de/de_DE/calendar/francesca-da-rimini.17126718" TargetMode="External"/><Relationship Id="rId40" Type="http://schemas.openxmlformats.org/officeDocument/2006/relationships/hyperlink" Target="https://www.staatsoper-berlin.de/de/veranstaltungen/der-fliegende-hollaender.7390/" TargetMode="External"/><Relationship Id="rId45" Type="http://schemas.openxmlformats.org/officeDocument/2006/relationships/hyperlink" Target="https://www.staatsoper-berlin.de/de/veranstaltungen/strawinsky.11209/" TargetMode="External"/><Relationship Id="rId53" Type="http://schemas.openxmlformats.org/officeDocument/2006/relationships/hyperlink" Target="https://oper-frankfurt.de/de/spielplan/ilker-arcayuerek-tenor/?id_datum=3130" TargetMode="External"/><Relationship Id="rId58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deutscheoperberlin.de/de_DE/calendar/arabella.17126680" TargetMode="External"/><Relationship Id="rId23" Type="http://schemas.openxmlformats.org/officeDocument/2006/relationships/hyperlink" Target="https://deutscheoperberlin.de/de_DE/calendar/messa-da-requiem.17234701" TargetMode="External"/><Relationship Id="rId28" Type="http://schemas.openxmlformats.org/officeDocument/2006/relationships/hyperlink" Target="https://deutscheoperberlin.de/de_DE/calendar/il-barbiere-di-siviglia.17122100" TargetMode="External"/><Relationship Id="rId36" Type="http://schemas.openxmlformats.org/officeDocument/2006/relationships/hyperlink" Target="https://www.staatsoper-berlin.de/de/veranstaltungen/die-schoene-muellerin.11085/" TargetMode="External"/><Relationship Id="rId49" Type="http://schemas.openxmlformats.org/officeDocument/2006/relationships/hyperlink" Target="https://deutscheoperberlin.de/de_DE/calendar/nabucco.17121703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staatsoper-hamburg.de/de/spielplan/stueck.php?AuffNr=189338" TargetMode="External"/><Relationship Id="rId31" Type="http://schemas.openxmlformats.org/officeDocument/2006/relationships/hyperlink" Target="https://www.staatsoper-berlin.de/de/veranstaltungen/tannhaeuser.20/" TargetMode="External"/><Relationship Id="rId44" Type="http://schemas.openxmlformats.org/officeDocument/2006/relationships/hyperlink" Target="https://deutscheoperberlin.de/de_DE/calendar/turandot.17126762" TargetMode="External"/><Relationship Id="rId52" Type="http://schemas.openxmlformats.org/officeDocument/2006/relationships/hyperlink" Target="https://oper-frankfurt.de/de/spielplan/die-ersten-menschen/?id_datum=324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utscheoperberlin.de/de_DE/calendar/aida.17126686" TargetMode="External"/><Relationship Id="rId22" Type="http://schemas.openxmlformats.org/officeDocument/2006/relationships/hyperlink" Target="https://deutscheoperberlin.de/de_DE/calendar/tosca.17122109" TargetMode="External"/><Relationship Id="rId27" Type="http://schemas.openxmlformats.org/officeDocument/2006/relationships/hyperlink" Target="https://www.staatsoper-berlin.de/de/veranstaltungen/der-rosenkavalier.7549/" TargetMode="External"/><Relationship Id="rId30" Type="http://schemas.openxmlformats.org/officeDocument/2006/relationships/hyperlink" Target="https://www.staatsoper-berlin.de/de/veranstaltungen/onegin.11205/" TargetMode="External"/><Relationship Id="rId35" Type="http://schemas.openxmlformats.org/officeDocument/2006/relationships/hyperlink" Target="https://deutscheoperberlin.de/de_DE/calendar/lucia-di-lammermoor.17126713" TargetMode="External"/><Relationship Id="rId43" Type="http://schemas.openxmlformats.org/officeDocument/2006/relationships/hyperlink" Target="https://www.staatsoper-hamburg.de/de/spielplan/stueck.php?AuffNr=218241" TargetMode="External"/><Relationship Id="rId48" Type="http://schemas.openxmlformats.org/officeDocument/2006/relationships/hyperlink" Target="https://deutscheoperberlin.de/de_DE/calendar/lohengrin.17126766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www.staatsoper-berlin.de/de/veranstaltungen/medea.2764/" TargetMode="Externa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0D789A"/>
    <w:rsid w:val="00166713"/>
    <w:rsid w:val="00314C61"/>
    <w:rsid w:val="00465C11"/>
    <w:rsid w:val="00470BB9"/>
    <w:rsid w:val="0049153A"/>
    <w:rsid w:val="005544CF"/>
    <w:rsid w:val="005E3C82"/>
    <w:rsid w:val="00641352"/>
    <w:rsid w:val="006F352A"/>
    <w:rsid w:val="007279D4"/>
    <w:rsid w:val="007527BB"/>
    <w:rsid w:val="007941CC"/>
    <w:rsid w:val="007A04AC"/>
    <w:rsid w:val="007D3223"/>
    <w:rsid w:val="00826866"/>
    <w:rsid w:val="0084114E"/>
    <w:rsid w:val="00875B4A"/>
    <w:rsid w:val="008C7357"/>
    <w:rsid w:val="008E23AD"/>
    <w:rsid w:val="00A22A1F"/>
    <w:rsid w:val="00A43D4D"/>
    <w:rsid w:val="00AF1651"/>
    <w:rsid w:val="00B076D9"/>
    <w:rsid w:val="00B13B83"/>
    <w:rsid w:val="00B307CB"/>
    <w:rsid w:val="00B477EC"/>
    <w:rsid w:val="00BB3F92"/>
    <w:rsid w:val="00C54B9F"/>
    <w:rsid w:val="00C618B6"/>
    <w:rsid w:val="00CB665C"/>
    <w:rsid w:val="00CE74C1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8</Pages>
  <Words>1737</Words>
  <Characters>9907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284</cp:revision>
  <cp:lastPrinted>2023-01-24T13:17:00Z</cp:lastPrinted>
  <dcterms:created xsi:type="dcterms:W3CDTF">2022-06-25T19:52:00Z</dcterms:created>
  <dcterms:modified xsi:type="dcterms:W3CDTF">2023-02-21T06:06:00Z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